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C6" w:rsidRPr="001A03F3" w:rsidRDefault="008F13C6" w:rsidP="008F13C6">
      <w:pPr>
        <w:rPr>
          <w:b/>
          <w:sz w:val="44"/>
        </w:rPr>
      </w:pPr>
      <w:r>
        <w:rPr>
          <w:rFonts w:hint="eastAsia"/>
          <w:b/>
          <w:sz w:val="44"/>
        </w:rPr>
        <w:t>JDBC #</w:t>
      </w:r>
      <w:r w:rsidR="009E5365">
        <w:rPr>
          <w:b/>
          <w:sz w:val="44"/>
        </w:rPr>
        <w:t>6</w:t>
      </w:r>
    </w:p>
    <w:p w:rsidR="008F13C6" w:rsidRDefault="008F13C6" w:rsidP="008F13C6"/>
    <w:p w:rsidR="008F13C6" w:rsidRDefault="008F13C6" w:rsidP="008F13C6">
      <w:r>
        <w:rPr>
          <w:rFonts w:hint="eastAsia"/>
        </w:rPr>
        <w:t>2014-1</w:t>
      </w:r>
      <w:r w:rsidR="00D70A44">
        <w:t>2</w:t>
      </w:r>
      <w:r>
        <w:rPr>
          <w:rFonts w:hint="eastAsia"/>
        </w:rPr>
        <w:t>-</w:t>
      </w:r>
      <w:r w:rsidR="009E5365">
        <w:t>1</w:t>
      </w:r>
      <w:r>
        <w:t>5</w:t>
      </w:r>
    </w:p>
    <w:p w:rsidR="008F13C6" w:rsidRDefault="008F13C6" w:rsidP="008F13C6">
      <w:r>
        <w:rPr>
          <w:rFonts w:hint="eastAsia"/>
        </w:rPr>
        <w:t>이승진</w:t>
      </w:r>
    </w:p>
    <w:p w:rsidR="008F13C6" w:rsidRDefault="008F13C6" w:rsidP="008F13C6"/>
    <w:p w:rsidR="008F13C6" w:rsidRDefault="008F13C6" w:rsidP="008F13C6"/>
    <w:p w:rsidR="008F13C6" w:rsidRDefault="008F13C6" w:rsidP="008F13C6"/>
    <w:p w:rsidR="008F13C6" w:rsidRPr="001A03F3" w:rsidRDefault="008F13C6" w:rsidP="008F13C6">
      <w:pPr>
        <w:rPr>
          <w:b/>
          <w:sz w:val="28"/>
        </w:rPr>
      </w:pPr>
      <w:r w:rsidRPr="001A03F3">
        <w:rPr>
          <w:rFonts w:hint="eastAsia"/>
          <w:b/>
          <w:sz w:val="28"/>
        </w:rPr>
        <w:t>학습목표</w:t>
      </w:r>
    </w:p>
    <w:p w:rsidR="00EB5089" w:rsidRDefault="00D70A44" w:rsidP="00EB5089">
      <w:r>
        <w:t>JDBC</w:t>
      </w:r>
      <w:r w:rsidR="009E5365">
        <w:t>5</w:t>
      </w:r>
      <w:r>
        <w:t xml:space="preserve"> </w:t>
      </w:r>
      <w:r>
        <w:rPr>
          <w:rFonts w:hint="eastAsia"/>
        </w:rPr>
        <w:t xml:space="preserve">폴더의 </w:t>
      </w:r>
      <w:r>
        <w:t>userList.jsp, userEdit.jsp, userAdd.jsp</w:t>
      </w:r>
      <w:r>
        <w:rPr>
          <w:rFonts w:hint="eastAsia"/>
        </w:rPr>
        <w:t>를</w:t>
      </w:r>
      <w:r>
        <w:t xml:space="preserve"> </w:t>
      </w:r>
      <w:r w:rsidR="009E5365">
        <w:rPr>
          <w:rFonts w:hint="eastAsia"/>
        </w:rPr>
        <w:t>가져다가</w:t>
      </w:r>
      <w:r w:rsidR="009E5365">
        <w:t xml:space="preserve">, </w:t>
      </w:r>
      <w:r w:rsidR="000124F0">
        <w:br/>
      </w:r>
      <w:r w:rsidR="009E5365">
        <w:rPr>
          <w:rFonts w:hint="eastAsia"/>
        </w:rPr>
        <w:t>student2.mdf</w:t>
      </w:r>
      <w:r w:rsidR="009E5365">
        <w:t xml:space="preserve"> </w:t>
      </w:r>
      <w:r w:rsidR="009E5365">
        <w:rPr>
          <w:rFonts w:hint="eastAsia"/>
        </w:rPr>
        <w:t>데이터베이스의 Student 테이블로 수정하여 구현</w:t>
      </w:r>
    </w:p>
    <w:p w:rsidR="001F3027" w:rsidRDefault="001F3027" w:rsidP="001F3027"/>
    <w:p w:rsidR="001F3027" w:rsidRDefault="001F3027" w:rsidP="001F3027"/>
    <w:p w:rsidR="00D70A44" w:rsidRDefault="000124F0" w:rsidP="00B91894">
      <w:pPr>
        <w:pStyle w:val="1"/>
      </w:pPr>
      <w:bookmarkStart w:id="0" w:name="_Toc404697978"/>
      <w:r>
        <w:rPr>
          <w:rFonts w:hint="eastAsia"/>
        </w:rPr>
        <w:t>프로젝트 생성</w:t>
      </w:r>
      <w:bookmarkEnd w:id="0"/>
    </w:p>
    <w:p w:rsidR="000124F0" w:rsidRDefault="000124F0" w:rsidP="000124F0"/>
    <w:p w:rsidR="000124F0" w:rsidRDefault="00B91894" w:rsidP="000124F0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</w:t>
      </w:r>
      <w:r w:rsidR="000124F0">
        <w:rPr>
          <w:rFonts w:hint="eastAsia"/>
        </w:rPr>
        <w:t>메뉴:</w:t>
      </w:r>
      <w:r w:rsidR="000124F0">
        <w:t xml:space="preserve"> File - New - Dynamic Web Project</w:t>
      </w:r>
    </w:p>
    <w:p w:rsidR="000124F0" w:rsidRDefault="00B91894" w:rsidP="000124F0">
      <w:r>
        <w:t>Project Name</w:t>
      </w:r>
      <w:r w:rsidR="000124F0">
        <w:t xml:space="preserve">: </w:t>
      </w:r>
      <w:r>
        <w:rPr>
          <w:rFonts w:hint="eastAsia"/>
        </w:rPr>
        <w:t>s</w:t>
      </w:r>
      <w:r w:rsidR="000124F0">
        <w:t>tudent</w:t>
      </w:r>
      <w:r>
        <w:t>2</w:t>
      </w:r>
    </w:p>
    <w:p w:rsidR="00B91894" w:rsidRDefault="00B91894" w:rsidP="000124F0"/>
    <w:p w:rsidR="00B91894" w:rsidRDefault="002E45C0" w:rsidP="002E45C0">
      <w:pPr>
        <w:pStyle w:val="2"/>
      </w:pPr>
      <w:r>
        <w:rPr>
          <w:rFonts w:hint="eastAsia"/>
        </w:rPr>
        <w:t>sqljdbc4.jar</w:t>
      </w:r>
      <w:r>
        <w:t xml:space="preserve"> </w:t>
      </w:r>
      <w:r>
        <w:rPr>
          <w:rFonts w:hint="eastAsia"/>
        </w:rPr>
        <w:t>파일 복사</w:t>
      </w:r>
    </w:p>
    <w:p w:rsidR="002E45C0" w:rsidRDefault="002E45C0" w:rsidP="002E45C0"/>
    <w:p w:rsidR="002E45C0" w:rsidRDefault="002E45C0" w:rsidP="002E45C0">
      <w:r>
        <w:rPr>
          <w:rFonts w:hint="eastAsia"/>
        </w:rPr>
        <w:t xml:space="preserve">윈도우 탐색기에서 </w:t>
      </w:r>
      <w:r>
        <w:t xml:space="preserve">sqljdbc4.jar </w:t>
      </w:r>
      <w:r>
        <w:rPr>
          <w:rFonts w:hint="eastAsia"/>
        </w:rPr>
        <w:t xml:space="preserve">파일을 선택하고 </w:t>
      </w:r>
      <w:proofErr w:type="spellStart"/>
      <w:r>
        <w:t>Ctrl+C</w:t>
      </w:r>
      <w:proofErr w:type="spellEnd"/>
      <w:r>
        <w:rPr>
          <w:rFonts w:hint="eastAsia"/>
        </w:rPr>
        <w:t xml:space="preserve"> 키를 누름.</w:t>
      </w:r>
    </w:p>
    <w:p w:rsidR="002E45C0" w:rsidRDefault="002E45C0" w:rsidP="002E45C0"/>
    <w:p w:rsidR="002E45C0" w:rsidRDefault="002E45C0" w:rsidP="002E45C0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화면 왼쪽에서 </w:t>
      </w:r>
      <w:r>
        <w:t xml:space="preserve">student2 </w:t>
      </w:r>
      <w:r>
        <w:rPr>
          <w:rFonts w:hint="eastAsia"/>
        </w:rPr>
        <w:t xml:space="preserve">프로젝트 아래의 </w:t>
      </w:r>
    </w:p>
    <w:p w:rsidR="002E45C0" w:rsidRPr="002E45C0" w:rsidRDefault="002E45C0" w:rsidP="002E45C0">
      <w:proofErr w:type="spellStart"/>
      <w:r>
        <w:t>WecContent</w:t>
      </w:r>
      <w:proofErr w:type="spellEnd"/>
      <w:r>
        <w:t xml:space="preserve">/WEB-INF/lib </w:t>
      </w:r>
      <w:r>
        <w:rPr>
          <w:rFonts w:hint="eastAsia"/>
        </w:rPr>
        <w:t xml:space="preserve">폴더를 선택하고 </w:t>
      </w:r>
      <w:proofErr w:type="spellStart"/>
      <w:r>
        <w:t>Ctrl+V</w:t>
      </w:r>
      <w:proofErr w:type="spellEnd"/>
      <w:r>
        <w:rPr>
          <w:rFonts w:hint="eastAsia"/>
        </w:rPr>
        <w:t xml:space="preserve"> 키를 누름</w:t>
      </w:r>
    </w:p>
    <w:p w:rsidR="000124F0" w:rsidRDefault="000124F0" w:rsidP="000124F0"/>
    <w:p w:rsidR="002E45C0" w:rsidRDefault="002E45C0" w:rsidP="000124F0"/>
    <w:p w:rsidR="006F6D95" w:rsidRDefault="006F6D95" w:rsidP="006F6D95">
      <w:pPr>
        <w:pStyle w:val="2"/>
      </w:pPr>
      <w:r>
        <w:t xml:space="preserve">studentSelectPage1 </w:t>
      </w:r>
      <w:proofErr w:type="spellStart"/>
      <w:r>
        <w:rPr>
          <w:rFonts w:hint="eastAsia"/>
        </w:rPr>
        <w:t>저장프로시져</w:t>
      </w:r>
      <w:proofErr w:type="spellEnd"/>
      <w:r>
        <w:rPr>
          <w:rFonts w:hint="eastAsia"/>
        </w:rPr>
        <w:t xml:space="preserve"> 생성</w:t>
      </w:r>
    </w:p>
    <w:p w:rsidR="006F6D95" w:rsidRDefault="006F6D95" w:rsidP="006F6D95"/>
    <w:p w:rsidR="006F6D95" w:rsidRDefault="006F6D95" w:rsidP="006F6D95">
      <w:r>
        <w:rPr>
          <w:rFonts w:hint="eastAsia"/>
        </w:rPr>
        <w:t>SQL Management Studio에서 student2</w:t>
      </w:r>
      <w:r>
        <w:t xml:space="preserve"> </w:t>
      </w:r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</w:t>
      </w:r>
    </w:p>
    <w:p w:rsidR="006F6D95" w:rsidRDefault="006F6D95" w:rsidP="006F6D95">
      <w:r>
        <w:rPr>
          <w:rFonts w:hint="eastAsia"/>
        </w:rPr>
        <w:t xml:space="preserve">메뉴에서 </w:t>
      </w:r>
      <w:r>
        <w:t>New Query</w:t>
      </w:r>
    </w:p>
    <w:p w:rsidR="006F6D95" w:rsidRDefault="006F6D95" w:rsidP="006F6D95"/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6F6D95" w:rsidTr="006F6D95">
        <w:tc>
          <w:tcPr>
            <w:tcW w:w="426" w:type="dxa"/>
          </w:tcPr>
          <w:p w:rsidR="006F6D95" w:rsidRPr="00185935" w:rsidRDefault="006F6D95" w:rsidP="006F6D95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6F6D95" w:rsidRPr="00185935" w:rsidRDefault="006F6D95" w:rsidP="006F6D95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6F6D95" w:rsidRPr="00185935" w:rsidRDefault="006F6D95" w:rsidP="006F6D95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6F6D95" w:rsidRPr="00185935" w:rsidRDefault="006F6D95" w:rsidP="006F6D95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6F6D95" w:rsidRPr="00185935" w:rsidRDefault="006F6D95" w:rsidP="006F6D95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6F6D95" w:rsidRPr="00185935" w:rsidRDefault="006F6D95" w:rsidP="006F6D95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6F6D95" w:rsidRPr="00185935" w:rsidRDefault="006F6D95" w:rsidP="006F6D95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6F6D95" w:rsidRPr="00185935" w:rsidRDefault="006F6D95" w:rsidP="006F6D95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9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6F6D95" w:rsidRDefault="006F6D95" w:rsidP="006F6D95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6F6D95" w:rsidRDefault="006F6D95" w:rsidP="006F6D95">
            <w:pPr>
              <w:pStyle w:val="aa"/>
            </w:pPr>
            <w:r>
              <w:t>20</w:t>
            </w:r>
          </w:p>
          <w:p w:rsidR="006F6D95" w:rsidRDefault="006F6D95" w:rsidP="006F6D95">
            <w:pPr>
              <w:pStyle w:val="aa"/>
            </w:pPr>
            <w:r>
              <w:t>21</w:t>
            </w:r>
          </w:p>
          <w:p w:rsidR="006F6D95" w:rsidRDefault="006F6D95" w:rsidP="006F6D95">
            <w:pPr>
              <w:pStyle w:val="aa"/>
            </w:pPr>
            <w:r>
              <w:t>22</w:t>
            </w:r>
          </w:p>
          <w:p w:rsidR="006F6D95" w:rsidRDefault="006F6D95" w:rsidP="006F6D95">
            <w:pPr>
              <w:pStyle w:val="aa"/>
            </w:pPr>
            <w:r>
              <w:t>23</w:t>
            </w:r>
          </w:p>
          <w:p w:rsidR="006F6D95" w:rsidRDefault="006F6D95" w:rsidP="006F6D95">
            <w:pPr>
              <w:pStyle w:val="aa"/>
            </w:pPr>
            <w:r>
              <w:t>24</w:t>
            </w:r>
          </w:p>
          <w:p w:rsidR="006F6D95" w:rsidRDefault="006F6D95" w:rsidP="006F6D95">
            <w:pPr>
              <w:pStyle w:val="aa"/>
            </w:pPr>
            <w:r>
              <w:t>25</w:t>
            </w:r>
          </w:p>
          <w:p w:rsidR="006F6D95" w:rsidRDefault="006F6D95" w:rsidP="006F6D95">
            <w:pPr>
              <w:pStyle w:val="aa"/>
            </w:pPr>
            <w:r>
              <w:t>26</w:t>
            </w:r>
          </w:p>
          <w:p w:rsidR="006F6D95" w:rsidRDefault="006F6D95" w:rsidP="006F6D95">
            <w:pPr>
              <w:pStyle w:val="aa"/>
            </w:pPr>
            <w:r>
              <w:t>27</w:t>
            </w:r>
          </w:p>
          <w:p w:rsidR="006F6D95" w:rsidRDefault="006F6D95" w:rsidP="006F6D95">
            <w:pPr>
              <w:pStyle w:val="aa"/>
            </w:pPr>
            <w:r>
              <w:t>28</w:t>
            </w:r>
          </w:p>
          <w:p w:rsidR="006F6D95" w:rsidRDefault="006F6D95" w:rsidP="006F6D95">
            <w:pPr>
              <w:pStyle w:val="aa"/>
            </w:pPr>
            <w:r>
              <w:t>29</w:t>
            </w:r>
          </w:p>
          <w:p w:rsidR="006F6D95" w:rsidRPr="00185935" w:rsidRDefault="006F6D95" w:rsidP="006F6D95">
            <w:pPr>
              <w:pStyle w:val="aa"/>
            </w:pPr>
            <w:r>
              <w:lastRenderedPageBreak/>
              <w:t>30</w:t>
            </w:r>
          </w:p>
        </w:tc>
        <w:tc>
          <w:tcPr>
            <w:tcW w:w="10631" w:type="dxa"/>
          </w:tcPr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PROCEDURE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[</w:t>
            </w:r>
            <w:r w:rsidRPr="006F6D95">
              <w:rPr>
                <w:rFonts w:ascii="돋움체" w:eastAsia="돋움체" w:cs="돋움체"/>
                <w:color w:val="008080"/>
                <w:sz w:val="19"/>
                <w:szCs w:val="19"/>
                <w:highlight w:val="yellow"/>
              </w:rPr>
              <w:t>studentSelectPage1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]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currentPage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*/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pageSize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페이지의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*/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AS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BEGIN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NOCOUNT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ON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;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DECLARE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topRecordNo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 w:rsidRPr="006F6D95">
              <w:rPr>
                <w:rFonts w:ascii="돋움체" w:eastAsia="돋움체" w:cs="돋움체"/>
                <w:color w:val="008080"/>
                <w:sz w:val="19"/>
                <w:szCs w:val="19"/>
                <w:highlight w:val="yellow"/>
              </w:rPr>
              <w:t>@</w:t>
            </w:r>
            <w:proofErr w:type="spellStart"/>
            <w:r w:rsidRPr="006F6D95">
              <w:rPr>
                <w:rFonts w:ascii="돋움체" w:eastAsia="돋움체" w:cs="돋움체"/>
                <w:color w:val="008080"/>
                <w:sz w:val="19"/>
                <w:szCs w:val="19"/>
                <w:highlight w:val="yellow"/>
              </w:rPr>
              <w:t>topRecordID</w:t>
            </w:r>
            <w:proofErr w:type="spellEnd"/>
            <w:r w:rsidRPr="006F6D95">
              <w:rPr>
                <w:rFonts w:ascii="돋움체" w:eastAsia="돋움체" w:cs="돋움체"/>
                <w:sz w:val="19"/>
                <w:szCs w:val="19"/>
                <w:highlight w:val="yellow"/>
              </w:rPr>
              <w:t xml:space="preserve"> </w:t>
            </w:r>
            <w:r w:rsidRPr="006F6D95">
              <w:rPr>
                <w:rFonts w:ascii="돋움체" w:eastAsia="돋움체" w:cs="돋움체"/>
                <w:color w:val="0000FF"/>
                <w:sz w:val="19"/>
                <w:szCs w:val="19"/>
                <w:highlight w:val="yellow"/>
              </w:rPr>
              <w:t>VARCHAR</w:t>
            </w:r>
            <w:r w:rsidRPr="006F6D95">
              <w:rPr>
                <w:rFonts w:ascii="돋움체" w:eastAsia="돋움체" w:cs="돋움체"/>
                <w:color w:val="808080"/>
                <w:sz w:val="19"/>
                <w:szCs w:val="19"/>
                <w:highlight w:val="yellow"/>
              </w:rPr>
              <w:t>(</w:t>
            </w:r>
            <w:r w:rsidRPr="006F6D95">
              <w:rPr>
                <w:rFonts w:ascii="돋움체" w:eastAsia="돋움체" w:cs="돋움체"/>
                <w:sz w:val="19"/>
                <w:szCs w:val="19"/>
                <w:highlight w:val="yellow"/>
              </w:rPr>
              <w:t>50</w:t>
            </w:r>
            <w:r w:rsidRPr="006F6D95">
              <w:rPr>
                <w:rFonts w:ascii="돋움체" w:eastAsia="돋움체" w:cs="돋움체"/>
                <w:color w:val="808080"/>
                <w:sz w:val="19"/>
                <w:szCs w:val="19"/>
                <w:highlight w:val="yellow"/>
              </w:rPr>
              <w:t>)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표시할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첫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레코드가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몇번째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레코드인가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*/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topRecordNo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currentPage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pageSize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1 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표시할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첫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레코드까지만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조회하도록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제한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*/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ROWCOUNT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topRecordNo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표시할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첫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레코드의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[ID]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필드값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얻기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*/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topRecordID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[</w:t>
            </w:r>
            <w:proofErr w:type="spellStart"/>
            <w:r w:rsidRPr="006F6D95">
              <w:rPr>
                <w:rFonts w:ascii="돋움체" w:eastAsia="돋움체" w:cs="돋움체"/>
                <w:color w:val="008080"/>
                <w:sz w:val="19"/>
                <w:szCs w:val="19"/>
                <w:highlight w:val="yellow"/>
              </w:rPr>
              <w:t>sid</w:t>
            </w:r>
            <w:proofErr w:type="spellEnd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]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[</w:t>
            </w:r>
            <w:r w:rsidRPr="006F6D95">
              <w:rPr>
                <w:rFonts w:ascii="돋움체" w:eastAsia="돋움체" w:cs="돋움체"/>
                <w:color w:val="008080"/>
                <w:sz w:val="19"/>
                <w:szCs w:val="19"/>
                <w:highlight w:val="yellow"/>
              </w:rPr>
              <w:t>Student]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ORDER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[</w:t>
            </w:r>
            <w:proofErr w:type="spellStart"/>
            <w:r w:rsidRPr="006F6D95">
              <w:rPr>
                <w:rFonts w:ascii="돋움체" w:eastAsia="돋움체" w:cs="돋움체"/>
                <w:color w:val="008080"/>
                <w:sz w:val="19"/>
                <w:szCs w:val="19"/>
                <w:highlight w:val="yellow"/>
              </w:rPr>
              <w:t>sid</w:t>
            </w:r>
            <w:proofErr w:type="spellEnd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]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페이지만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조회하도록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제한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*/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ROWCOUNT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pageSize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표시할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레코드들만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조회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*/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*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[</w:t>
            </w:r>
            <w:r w:rsidRPr="006F6D95">
              <w:rPr>
                <w:rFonts w:ascii="돋움체" w:eastAsia="돋움체" w:cs="돋움체"/>
                <w:color w:val="008080"/>
                <w:sz w:val="19"/>
                <w:szCs w:val="19"/>
                <w:highlight w:val="yellow"/>
              </w:rPr>
              <w:t>Student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]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WHERE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[</w:t>
            </w:r>
            <w:proofErr w:type="spellStart"/>
            <w:r w:rsidRPr="006F6D95">
              <w:rPr>
                <w:rFonts w:ascii="돋움체" w:eastAsia="돋움체" w:cs="돋움체"/>
                <w:color w:val="008080"/>
                <w:sz w:val="19"/>
                <w:szCs w:val="19"/>
                <w:highlight w:val="yellow"/>
              </w:rPr>
              <w:t>sid</w:t>
            </w:r>
            <w:proofErr w:type="spellEnd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&gt;=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topRecordID</w:t>
            </w:r>
            <w:proofErr w:type="spellEnd"/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ORDER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[</w:t>
            </w:r>
            <w:proofErr w:type="spellStart"/>
            <w:r w:rsidRPr="006F6D95">
              <w:rPr>
                <w:rFonts w:ascii="돋움체" w:eastAsia="돋움체" w:cs="돋움체"/>
                <w:color w:val="008080"/>
                <w:sz w:val="19"/>
                <w:szCs w:val="19"/>
                <w:highlight w:val="yellow"/>
              </w:rPr>
              <w:t>sid</w:t>
            </w:r>
            <w:proofErr w:type="spellEnd"/>
            <w:r>
              <w:rPr>
                <w:rFonts w:ascii="돋움체" w:eastAsia="돋움체" w:cs="돋움체"/>
                <w:color w:val="008080"/>
                <w:sz w:val="19"/>
                <w:szCs w:val="19"/>
              </w:rPr>
              <w:t>]</w:t>
            </w:r>
          </w:p>
          <w:p w:rsidR="006F6D95" w:rsidRDefault="006F6D95" w:rsidP="006F6D95">
            <w:pPr>
              <w:pStyle w:val="aa"/>
              <w:rPr>
                <w:rFonts w:ascii="돋움체" w:eastAsia="돋움체" w:cs="돋움체"/>
                <w:sz w:val="19"/>
                <w:szCs w:val="19"/>
              </w:rPr>
            </w:pPr>
          </w:p>
          <w:p w:rsidR="006F6D95" w:rsidRDefault="006F6D95" w:rsidP="006F6D95">
            <w:pPr>
              <w:pStyle w:val="aa"/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END</w:t>
            </w:r>
          </w:p>
        </w:tc>
      </w:tr>
    </w:tbl>
    <w:p w:rsidR="006F6D95" w:rsidRDefault="006F6D95" w:rsidP="006F6D95">
      <w:r>
        <w:rPr>
          <w:rFonts w:hint="eastAsia"/>
        </w:rPr>
        <w:lastRenderedPageBreak/>
        <w:t xml:space="preserve">Query 창에서 위의 </w:t>
      </w:r>
      <w:r>
        <w:t xml:space="preserve">SQL </w:t>
      </w:r>
      <w:r>
        <w:rPr>
          <w:rFonts w:hint="eastAsia"/>
        </w:rPr>
        <w:t xml:space="preserve">문장을 입력하고 </w:t>
      </w:r>
      <w:r>
        <w:t xml:space="preserve">F5 </w:t>
      </w:r>
      <w:r>
        <w:rPr>
          <w:rFonts w:hint="eastAsia"/>
        </w:rPr>
        <w:t>키를 눌러서 실행한다</w:t>
      </w:r>
    </w:p>
    <w:p w:rsidR="006F6D95" w:rsidRDefault="006F6D95" w:rsidP="006F6D95"/>
    <w:p w:rsidR="006F6D95" w:rsidRDefault="006F6D95" w:rsidP="006F6D95">
      <w:proofErr w:type="spellStart"/>
      <w:r>
        <w:rPr>
          <w:rFonts w:hint="eastAsia"/>
        </w:rPr>
        <w:t>테이블명이</w:t>
      </w:r>
      <w:proofErr w:type="spell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 xml:space="preserve">User]에서 </w:t>
      </w:r>
      <w:r>
        <w:t>[Student]</w:t>
      </w:r>
      <w:r>
        <w:rPr>
          <w:rFonts w:hint="eastAsia"/>
        </w:rPr>
        <w:t>로 수정되었다.</w:t>
      </w:r>
    </w:p>
    <w:p w:rsidR="006F6D95" w:rsidRDefault="006F6D95" w:rsidP="006F6D95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필드명이</w:t>
      </w:r>
      <w:proofErr w:type="spellEnd"/>
      <w:r>
        <w:rPr>
          <w:rFonts w:hint="eastAsia"/>
        </w:rPr>
        <w:t xml:space="preserve"> </w:t>
      </w:r>
      <w:r>
        <w:t>[ID]</w:t>
      </w:r>
      <w:r>
        <w:rPr>
          <w:rFonts w:hint="eastAsia"/>
        </w:rPr>
        <w:t>에서 [</w:t>
      </w:r>
      <w:proofErr w:type="spellStart"/>
      <w:r>
        <w:t>sid</w:t>
      </w:r>
      <w:proofErr w:type="spellEnd"/>
      <w:r>
        <w:t>]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수정되었다.</w:t>
      </w:r>
    </w:p>
    <w:p w:rsidR="006F6D95" w:rsidRDefault="006F6D95" w:rsidP="006F6D95"/>
    <w:p w:rsidR="006F6D95" w:rsidRDefault="006F6D95" w:rsidP="006F6D95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필드 타입이 </w:t>
      </w:r>
      <w:proofErr w:type="spellStart"/>
      <w:r>
        <w:t>int</w:t>
      </w:r>
      <w:proofErr w:type="spellEnd"/>
      <w:r>
        <w:rPr>
          <w:rFonts w:hint="eastAsia"/>
        </w:rPr>
        <w:t>에서 문자열 타입으로 바뀌었으므로</w:t>
      </w:r>
    </w:p>
    <w:p w:rsidR="006F6D95" w:rsidRDefault="006F6D95" w:rsidP="006F6D95"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저장할 지역변수 </w:t>
      </w:r>
      <w:r>
        <w:t>@</w:t>
      </w:r>
      <w:proofErr w:type="spellStart"/>
      <w:r>
        <w:t>topRecordID</w:t>
      </w:r>
      <w:proofErr w:type="spellEnd"/>
      <w:r>
        <w:rPr>
          <w:rFonts w:hint="eastAsia"/>
        </w:rPr>
        <w:t xml:space="preserve">의 타입이 </w:t>
      </w:r>
      <w:proofErr w:type="spellStart"/>
      <w:r>
        <w:t>int</w:t>
      </w:r>
      <w:proofErr w:type="spellEnd"/>
      <w:r>
        <w:rPr>
          <w:rFonts w:hint="eastAsia"/>
        </w:rPr>
        <w:t xml:space="preserve">에서 </w:t>
      </w:r>
      <w:r>
        <w:t>VARCHAR(50)</w:t>
      </w:r>
      <w:r>
        <w:rPr>
          <w:rFonts w:hint="eastAsia"/>
        </w:rPr>
        <w:t>으로 수정되었다.</w:t>
      </w:r>
    </w:p>
    <w:p w:rsidR="006F6D95" w:rsidRDefault="006F6D95" w:rsidP="006F6D95"/>
    <w:p w:rsidR="006F6D95" w:rsidRDefault="006F6D95" w:rsidP="009C6E8C">
      <w:proofErr w:type="spellStart"/>
      <w:r>
        <w:rPr>
          <w:rFonts w:hint="eastAsia"/>
        </w:rPr>
        <w:t>저장프로시져</w:t>
      </w:r>
      <w:proofErr w:type="spellEnd"/>
      <w:r>
        <w:rPr>
          <w:rFonts w:hint="eastAsia"/>
        </w:rPr>
        <w:t xml:space="preserve"> 명은 </w:t>
      </w:r>
      <w:r>
        <w:t xml:space="preserve">studentSelectPage1 </w:t>
      </w:r>
      <w:r>
        <w:rPr>
          <w:rFonts w:hint="eastAsia"/>
        </w:rPr>
        <w:t>이다.</w:t>
      </w:r>
    </w:p>
    <w:p w:rsidR="009C6E8C" w:rsidRDefault="009C6E8C" w:rsidP="009C6E8C">
      <w:pPr>
        <w:rPr>
          <w:rFonts w:hAnsi="굴림" w:cstheme="majorBidi"/>
          <w:b/>
          <w:sz w:val="40"/>
          <w:szCs w:val="28"/>
        </w:rPr>
      </w:pPr>
    </w:p>
    <w:p w:rsidR="00B91894" w:rsidRDefault="00B91894" w:rsidP="00B91894">
      <w:pPr>
        <w:pStyle w:val="1"/>
      </w:pPr>
      <w:r>
        <w:rPr>
          <w:rFonts w:hint="eastAsia"/>
        </w:rPr>
        <w:t>자바 클래스 생성</w:t>
      </w:r>
    </w:p>
    <w:p w:rsidR="00B91894" w:rsidRDefault="00B91894" w:rsidP="00B91894"/>
    <w:p w:rsidR="00B91894" w:rsidRDefault="00B91894" w:rsidP="00B91894">
      <w:pPr>
        <w:pStyle w:val="2"/>
      </w:pPr>
      <w:r>
        <w:rPr>
          <w:rFonts w:hint="eastAsia"/>
        </w:rPr>
        <w:t>student2</w:t>
      </w:r>
      <w:r>
        <w:t xml:space="preserve"> </w:t>
      </w:r>
      <w:r>
        <w:rPr>
          <w:rFonts w:hint="eastAsia"/>
        </w:rPr>
        <w:t>패키지 생성</w:t>
      </w:r>
    </w:p>
    <w:p w:rsidR="00B91894" w:rsidRPr="00B91894" w:rsidRDefault="00B91894" w:rsidP="00B91894">
      <w:r>
        <w:rPr>
          <w:rFonts w:hint="eastAsia"/>
        </w:rPr>
        <w:t>자바 클래스들을 넣어 놓을 자바 패키지(</w:t>
      </w:r>
      <w:r>
        <w:t>Java Package)</w:t>
      </w:r>
      <w:r>
        <w:rPr>
          <w:rFonts w:hint="eastAsia"/>
        </w:rPr>
        <w:t>를 먼저 만들자</w:t>
      </w:r>
    </w:p>
    <w:p w:rsidR="00B91894" w:rsidRPr="00B91894" w:rsidRDefault="00B91894" w:rsidP="00B91894"/>
    <w:p w:rsidR="00B91894" w:rsidRDefault="00B91894" w:rsidP="00B91894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화면 왼쪽에서 </w:t>
      </w:r>
      <w:r>
        <w:t xml:space="preserve">student2 </w:t>
      </w:r>
      <w:r>
        <w:rPr>
          <w:rFonts w:hint="eastAsia"/>
        </w:rPr>
        <w:t xml:space="preserve">프로젝트를 </w:t>
      </w:r>
      <w:proofErr w:type="spellStart"/>
      <w:r>
        <w:rPr>
          <w:rFonts w:hint="eastAsia"/>
        </w:rPr>
        <w:t>우클릭하고</w:t>
      </w:r>
      <w:proofErr w:type="spellEnd"/>
      <w:r>
        <w:t>,</w:t>
      </w:r>
      <w:r>
        <w:rPr>
          <w:rFonts w:hint="eastAsia"/>
        </w:rPr>
        <w:t xml:space="preserve"> 메뉴에서 </w:t>
      </w:r>
      <w:r>
        <w:t>New - Package</w:t>
      </w:r>
    </w:p>
    <w:p w:rsidR="00B91894" w:rsidRDefault="00B91894" w:rsidP="00B91894">
      <w:r>
        <w:rPr>
          <w:rFonts w:hint="eastAsia"/>
        </w:rPr>
        <w:t>Package Name: student2</w:t>
      </w:r>
    </w:p>
    <w:p w:rsidR="00B91894" w:rsidRPr="00B91894" w:rsidRDefault="00B91894" w:rsidP="00B91894"/>
    <w:p w:rsidR="00B91894" w:rsidRDefault="00B91894" w:rsidP="00B91894"/>
    <w:p w:rsidR="00B91894" w:rsidRDefault="00B91894" w:rsidP="00B91894">
      <w:pPr>
        <w:pStyle w:val="2"/>
      </w:pPr>
      <w:r>
        <w:rPr>
          <w:rFonts w:hint="eastAsia"/>
        </w:rPr>
        <w:t>DB.java</w:t>
      </w:r>
      <w:r>
        <w:t xml:space="preserve"> </w:t>
      </w:r>
      <w:r>
        <w:rPr>
          <w:rFonts w:hint="eastAsia"/>
        </w:rPr>
        <w:t>생성</w:t>
      </w:r>
    </w:p>
    <w:p w:rsidR="00E314B6" w:rsidRDefault="00E314B6" w:rsidP="00E314B6">
      <w:r>
        <w:t xml:space="preserve">student2.mdf </w:t>
      </w:r>
      <w:r>
        <w:rPr>
          <w:rFonts w:hint="eastAsia"/>
        </w:rPr>
        <w:t xml:space="preserve">데이터베이스에 연결하는데 사용할 </w:t>
      </w:r>
      <w:r>
        <w:t xml:space="preserve">DB </w:t>
      </w:r>
      <w:r>
        <w:rPr>
          <w:rFonts w:hint="eastAsia"/>
        </w:rPr>
        <w:t>클래스를 만들자</w:t>
      </w:r>
    </w:p>
    <w:p w:rsidR="00E314B6" w:rsidRPr="00E314B6" w:rsidRDefault="00E314B6" w:rsidP="00E314B6"/>
    <w:p w:rsidR="00B91894" w:rsidRDefault="00B91894" w:rsidP="00B91894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화면 왼쪽에서 </w:t>
      </w:r>
      <w:r>
        <w:t xml:space="preserve">student2 </w:t>
      </w:r>
      <w:r>
        <w:rPr>
          <w:rFonts w:hint="eastAsia"/>
        </w:rPr>
        <w:t xml:space="preserve">프로젝트를 </w:t>
      </w:r>
      <w:proofErr w:type="spellStart"/>
      <w:r>
        <w:rPr>
          <w:rFonts w:hint="eastAsia"/>
        </w:rPr>
        <w:t>우클릭하고</w:t>
      </w:r>
      <w:proofErr w:type="spellEnd"/>
      <w:r>
        <w:t>,</w:t>
      </w:r>
      <w:r>
        <w:rPr>
          <w:rFonts w:hint="eastAsia"/>
        </w:rPr>
        <w:t xml:space="preserve"> 메뉴에서 </w:t>
      </w:r>
      <w:r>
        <w:t>New - Class</w:t>
      </w:r>
    </w:p>
    <w:p w:rsidR="00B91894" w:rsidRDefault="00B91894" w:rsidP="00B91894">
      <w:r>
        <w:t xml:space="preserve">Package: </w:t>
      </w:r>
      <w:r w:rsidRPr="00B91894">
        <w:t>student2</w:t>
      </w:r>
    </w:p>
    <w:p w:rsidR="00B91894" w:rsidRDefault="00B91894" w:rsidP="00B91894">
      <w:r>
        <w:t xml:space="preserve">Class Name: </w:t>
      </w:r>
      <w:r>
        <w:rPr>
          <w:rFonts w:hint="eastAsia"/>
        </w:rPr>
        <w:t>DB</w:t>
      </w:r>
    </w:p>
    <w:p w:rsidR="00B91894" w:rsidRDefault="00B91894" w:rsidP="00B91894"/>
    <w:p w:rsidR="00B91894" w:rsidRDefault="00B91894" w:rsidP="00B91894">
      <w:pPr>
        <w:pStyle w:val="3"/>
      </w:pPr>
      <w:proofErr w:type="spellStart"/>
      <w:r>
        <w:t>src</w:t>
      </w:r>
      <w:proofErr w:type="spellEnd"/>
      <w:r>
        <w:t>/student2/DB.java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B91894" w:rsidTr="00B91894">
        <w:tc>
          <w:tcPr>
            <w:tcW w:w="426" w:type="dxa"/>
          </w:tcPr>
          <w:p w:rsidR="00B91894" w:rsidRPr="00185935" w:rsidRDefault="00B91894" w:rsidP="00B91894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B91894" w:rsidRPr="00185935" w:rsidRDefault="00B91894" w:rsidP="00B91894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B91894" w:rsidRPr="00185935" w:rsidRDefault="00B91894" w:rsidP="00B91894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B91894" w:rsidRPr="00185935" w:rsidRDefault="00B91894" w:rsidP="00B91894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B91894" w:rsidRPr="00185935" w:rsidRDefault="00B91894" w:rsidP="00B91894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B91894" w:rsidRPr="00185935" w:rsidRDefault="00B91894" w:rsidP="00B91894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B91894" w:rsidRPr="00185935" w:rsidRDefault="00B91894" w:rsidP="00B91894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B91894" w:rsidRPr="00185935" w:rsidRDefault="00B91894" w:rsidP="00B91894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B91894" w:rsidRDefault="00B91894" w:rsidP="00B91894">
            <w:pPr>
              <w:pStyle w:val="aa"/>
            </w:pPr>
            <w:r>
              <w:rPr>
                <w:rFonts w:hint="eastAsia"/>
              </w:rPr>
              <w:t>9</w:t>
            </w:r>
          </w:p>
          <w:p w:rsidR="00B91894" w:rsidRDefault="00B91894" w:rsidP="00B91894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B91894" w:rsidRDefault="00B91894" w:rsidP="00B91894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B91894" w:rsidRDefault="00B91894" w:rsidP="00B91894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B91894" w:rsidRDefault="00B91894" w:rsidP="00B91894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B91894" w:rsidRDefault="00B91894" w:rsidP="00B91894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B91894" w:rsidRDefault="00B91894" w:rsidP="00B91894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B91894" w:rsidRDefault="00B91894" w:rsidP="00B91894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B91894" w:rsidRDefault="00B91894" w:rsidP="00B91894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B91894" w:rsidRDefault="00B91894" w:rsidP="00B91894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B91894" w:rsidRPr="00185935" w:rsidRDefault="00B91894" w:rsidP="00B91894">
            <w:pPr>
              <w:pStyle w:val="aa"/>
            </w:pPr>
            <w:r>
              <w:rPr>
                <w:rFonts w:hint="eastAsia"/>
              </w:rPr>
              <w:t>19</w:t>
            </w:r>
          </w:p>
        </w:tc>
        <w:tc>
          <w:tcPr>
            <w:tcW w:w="10631" w:type="dxa"/>
          </w:tcPr>
          <w:p w:rsidR="00B91894" w:rsidRDefault="00B91894" w:rsidP="00B91894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student2;</w:t>
            </w:r>
          </w:p>
          <w:p w:rsidR="00B91894" w:rsidRDefault="00B91894" w:rsidP="00B91894">
            <w:pPr>
              <w:pStyle w:val="aa"/>
            </w:pPr>
          </w:p>
          <w:p w:rsidR="00B91894" w:rsidRDefault="00B91894" w:rsidP="00B9189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java.sql.Connection</w:t>
            </w:r>
            <w:proofErr w:type="spellEnd"/>
            <w:r>
              <w:rPr>
                <w:color w:val="000000"/>
              </w:rPr>
              <w:t>;</w:t>
            </w:r>
          </w:p>
          <w:p w:rsidR="00B91894" w:rsidRDefault="00B91894" w:rsidP="00B9189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java.sql.DriverManager</w:t>
            </w:r>
            <w:proofErr w:type="spellEnd"/>
            <w:r>
              <w:rPr>
                <w:color w:val="000000"/>
              </w:rPr>
              <w:t>;</w:t>
            </w:r>
          </w:p>
          <w:p w:rsidR="00B91894" w:rsidRDefault="00B91894" w:rsidP="00B9189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java.sql.SQLException</w:t>
            </w:r>
            <w:proofErr w:type="spellEnd"/>
            <w:r>
              <w:rPr>
                <w:color w:val="000000"/>
              </w:rPr>
              <w:t>;</w:t>
            </w:r>
          </w:p>
          <w:p w:rsidR="00B91894" w:rsidRDefault="00B91894" w:rsidP="00B91894">
            <w:pPr>
              <w:pStyle w:val="aa"/>
            </w:pPr>
          </w:p>
          <w:p w:rsidR="00B91894" w:rsidRDefault="00B91894" w:rsidP="00B91894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DB {</w:t>
            </w: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JDBC_DRIVER_NAME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com.microsoft.sqlserver.jdbc.SQLServerDriver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DB_URL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jdbc:sqlserver</w:t>
            </w:r>
            <w:proofErr w:type="spellEnd"/>
            <w:r>
              <w:rPr>
                <w:color w:val="2A00FF"/>
              </w:rPr>
              <w:t>://127.0.0.1;databaseName=</w:t>
            </w:r>
            <w:r w:rsidRPr="00B91894">
              <w:rPr>
                <w:color w:val="2A00FF"/>
                <w:highlight w:val="yellow"/>
              </w:rPr>
              <w:t>student2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USER_ID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 w:rsidRPr="00B91894">
              <w:rPr>
                <w:color w:val="2A00FF"/>
                <w:highlight w:val="yellow"/>
              </w:rPr>
              <w:t>sa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USER_PASSWORD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Pr="00B91894">
              <w:rPr>
                <w:color w:val="2A00FF"/>
                <w:highlight w:val="yellow"/>
              </w:rPr>
              <w:t>test123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B91894" w:rsidRDefault="00B91894" w:rsidP="00B91894">
            <w:pPr>
              <w:pStyle w:val="aa"/>
            </w:pP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Connection </w:t>
            </w:r>
            <w:proofErr w:type="spellStart"/>
            <w:r>
              <w:rPr>
                <w:color w:val="000000"/>
              </w:rPr>
              <w:t>getConnection</w:t>
            </w:r>
            <w:proofErr w:type="spellEnd"/>
            <w:r>
              <w:rPr>
                <w:color w:val="000000"/>
              </w:rPr>
              <w:t xml:space="preserve">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ClassNotFoundException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SQLException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Class.forName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JDBC_DRIVER_NAME</w:t>
            </w:r>
            <w:r>
              <w:rPr>
                <w:color w:val="000000"/>
              </w:rPr>
              <w:t>);</w:t>
            </w: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 xml:space="preserve">        Connection </w:t>
            </w:r>
            <w:proofErr w:type="spellStart"/>
            <w:r>
              <w:rPr>
                <w:color w:val="6A3E3E"/>
              </w:rPr>
              <w:t>connection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DriverManager.getConnection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DB_URL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USER_ID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USER_PASSWORD</w:t>
            </w:r>
            <w:r>
              <w:rPr>
                <w:color w:val="000000"/>
              </w:rPr>
              <w:t>);</w:t>
            </w: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;</w:t>
            </w: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B91894" w:rsidRDefault="00B91894" w:rsidP="00B91894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B91894" w:rsidRDefault="00B91894" w:rsidP="00B91894"/>
    <w:p w:rsidR="00D43898" w:rsidRDefault="00D43898" w:rsidP="00B91894">
      <w:r>
        <w:rPr>
          <w:rFonts w:hint="eastAsia"/>
        </w:rPr>
        <w:t>노란색으로 칠해진 부분이 수정되었다.</w:t>
      </w:r>
    </w:p>
    <w:p w:rsidR="00D43898" w:rsidRDefault="00D43898" w:rsidP="00B91894"/>
    <w:p w:rsidR="00DB399F" w:rsidRDefault="00DB399F" w:rsidP="00B91894"/>
    <w:p w:rsidR="00DB399F" w:rsidRDefault="00DB399F" w:rsidP="00B91894"/>
    <w:p w:rsidR="00DB399F" w:rsidRDefault="00DB399F" w:rsidP="00B91894"/>
    <w:p w:rsidR="00DB399F" w:rsidRDefault="00DB399F" w:rsidP="00DB399F">
      <w:pPr>
        <w:pStyle w:val="2"/>
      </w:pPr>
      <w:r>
        <w:t xml:space="preserve">RequestParameter.java </w:t>
      </w:r>
      <w:r>
        <w:rPr>
          <w:rFonts w:hint="eastAsia"/>
        </w:rPr>
        <w:t>생성</w:t>
      </w:r>
    </w:p>
    <w:p w:rsidR="00DB399F" w:rsidRDefault="00DB399F" w:rsidP="00B91894"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 xml:space="preserve">객체에서 데이터를 꺼낼 때 사용할 </w:t>
      </w:r>
      <w:proofErr w:type="spellStart"/>
      <w:r>
        <w:t>RequestParameter</w:t>
      </w:r>
      <w:proofErr w:type="spellEnd"/>
      <w:r>
        <w:t xml:space="preserve"> </w:t>
      </w:r>
      <w:r>
        <w:rPr>
          <w:rFonts w:hint="eastAsia"/>
        </w:rPr>
        <w:t>클래스를 만들자</w:t>
      </w:r>
    </w:p>
    <w:p w:rsidR="00DB399F" w:rsidRDefault="00DB399F" w:rsidP="00B91894"/>
    <w:p w:rsidR="00DB399F" w:rsidRDefault="00DB399F" w:rsidP="00DB399F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화면 왼쪽에서 </w:t>
      </w:r>
      <w:r>
        <w:t xml:space="preserve">student2 </w:t>
      </w:r>
      <w:r>
        <w:rPr>
          <w:rFonts w:hint="eastAsia"/>
        </w:rPr>
        <w:t xml:space="preserve">프로젝트를 </w:t>
      </w:r>
      <w:proofErr w:type="spellStart"/>
      <w:r>
        <w:rPr>
          <w:rFonts w:hint="eastAsia"/>
        </w:rPr>
        <w:t>우클릭하고</w:t>
      </w:r>
      <w:proofErr w:type="spellEnd"/>
      <w:r>
        <w:t>,</w:t>
      </w:r>
      <w:r>
        <w:rPr>
          <w:rFonts w:hint="eastAsia"/>
        </w:rPr>
        <w:t xml:space="preserve"> 메뉴에서 </w:t>
      </w:r>
      <w:r>
        <w:t>New - Class</w:t>
      </w:r>
    </w:p>
    <w:p w:rsidR="00DB399F" w:rsidRDefault="00DB399F" w:rsidP="00DB399F">
      <w:r>
        <w:lastRenderedPageBreak/>
        <w:t xml:space="preserve">Package: </w:t>
      </w:r>
      <w:r w:rsidRPr="00B91894">
        <w:t>student2</w:t>
      </w:r>
    </w:p>
    <w:p w:rsidR="00DB399F" w:rsidRDefault="00DB399F" w:rsidP="00DB399F">
      <w:r>
        <w:t xml:space="preserve">Class Name: </w:t>
      </w:r>
      <w:proofErr w:type="spellStart"/>
      <w:r>
        <w:t>RequestParameter</w:t>
      </w:r>
      <w:proofErr w:type="spellEnd"/>
    </w:p>
    <w:p w:rsidR="00DB399F" w:rsidRDefault="00DB399F" w:rsidP="00DB399F"/>
    <w:p w:rsidR="00DB399F" w:rsidRDefault="00DB399F" w:rsidP="00DB399F">
      <w:pPr>
        <w:pStyle w:val="3"/>
      </w:pPr>
      <w:proofErr w:type="spellStart"/>
      <w:r>
        <w:t>src</w:t>
      </w:r>
      <w:proofErr w:type="spellEnd"/>
      <w:r>
        <w:t>/student2/RequestParameter.java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DB399F" w:rsidTr="006F6D95">
        <w:tc>
          <w:tcPr>
            <w:tcW w:w="426" w:type="dxa"/>
          </w:tcPr>
          <w:p w:rsidR="00DB399F" w:rsidRPr="00185935" w:rsidRDefault="00DB399F" w:rsidP="00DB399F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DB399F" w:rsidRPr="00185935" w:rsidRDefault="00DB399F" w:rsidP="00DB399F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DB399F" w:rsidRPr="00185935" w:rsidRDefault="00DB399F" w:rsidP="00DB399F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DB399F" w:rsidRPr="00185935" w:rsidRDefault="00DB399F" w:rsidP="00DB399F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DB399F" w:rsidRPr="00185935" w:rsidRDefault="00DB399F" w:rsidP="00DB399F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DB399F" w:rsidRPr="00185935" w:rsidRDefault="00DB399F" w:rsidP="00DB399F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DB399F" w:rsidRPr="00185935" w:rsidRDefault="00DB399F" w:rsidP="00DB399F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DB399F" w:rsidRPr="00185935" w:rsidRDefault="00DB399F" w:rsidP="00DB399F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9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DB399F" w:rsidRDefault="00DB399F" w:rsidP="00DB399F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DB399F" w:rsidRPr="00185935" w:rsidRDefault="00DB399F" w:rsidP="00DB399F">
            <w:pPr>
              <w:pStyle w:val="aa"/>
            </w:pPr>
            <w:r>
              <w:rPr>
                <w:rFonts w:hint="eastAsia"/>
              </w:rPr>
              <w:t>48</w:t>
            </w:r>
          </w:p>
        </w:tc>
        <w:tc>
          <w:tcPr>
            <w:tcW w:w="10631" w:type="dxa"/>
          </w:tcPr>
          <w:p w:rsidR="00DB399F" w:rsidRDefault="00DB399F" w:rsidP="00DB399F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student2;</w:t>
            </w:r>
          </w:p>
          <w:p w:rsidR="00DB399F" w:rsidRDefault="00DB399F" w:rsidP="00DB399F">
            <w:pPr>
              <w:pStyle w:val="aa"/>
            </w:pPr>
          </w:p>
          <w:p w:rsidR="00DB399F" w:rsidRDefault="00DB399F" w:rsidP="00DB399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java.io.UnsupportedEncodingException</w:t>
            </w:r>
            <w:proofErr w:type="spellEnd"/>
            <w:r>
              <w:rPr>
                <w:color w:val="000000"/>
              </w:rPr>
              <w:t>;</w:t>
            </w:r>
          </w:p>
          <w:p w:rsidR="00DB399F" w:rsidRDefault="00DB399F" w:rsidP="00DB399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javax.servlet.http.HttpServletRequest</w:t>
            </w:r>
            <w:proofErr w:type="spellEnd"/>
            <w:r>
              <w:rPr>
                <w:color w:val="000000"/>
              </w:rPr>
              <w:t>;</w:t>
            </w:r>
          </w:p>
          <w:p w:rsidR="00DB399F" w:rsidRDefault="00DB399F" w:rsidP="00DB399F">
            <w:pPr>
              <w:pStyle w:val="aa"/>
            </w:pPr>
          </w:p>
          <w:p w:rsidR="00DB399F" w:rsidRDefault="00DB399F" w:rsidP="00DB399F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RequestParameter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HttpServletRequest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request</w:t>
            </w:r>
            <w:r>
              <w:rPr>
                <w:color w:val="000000"/>
              </w:rPr>
              <w:t>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RequestParameter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HttpServletRequest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request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UnsupportedEncodingException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request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request</w:t>
            </w:r>
            <w:r>
              <w:rPr>
                <w:color w:val="000000"/>
              </w:rPr>
              <w:t>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request</w:t>
            </w:r>
            <w:r>
              <w:rPr>
                <w:color w:val="000000"/>
              </w:rPr>
              <w:t>.setCharacterEncoding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>);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proofErr w:type="spellStart"/>
            <w:r>
              <w:rPr>
                <w:color w:val="000000"/>
              </w:rPr>
              <w:t>getString</w:t>
            </w:r>
            <w:proofErr w:type="spellEnd"/>
            <w:r>
              <w:rPr>
                <w:color w:val="000000"/>
              </w:rPr>
              <w:t xml:space="preserve">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String </w:t>
            </w:r>
            <w:proofErr w:type="spellStart"/>
            <w:r>
              <w:rPr>
                <w:color w:val="6A3E3E"/>
              </w:rPr>
              <w:t>defaultValue</w:t>
            </w:r>
            <w:proofErr w:type="spellEnd"/>
            <w:r>
              <w:rPr>
                <w:color w:val="000000"/>
              </w:rPr>
              <w:t>) {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C0"/>
              </w:rPr>
              <w:t>request</w:t>
            </w:r>
            <w:r>
              <w:rPr>
                <w:color w:val="000000"/>
              </w:rPr>
              <w:t>.getParameter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? </w:t>
            </w:r>
            <w:proofErr w:type="spellStart"/>
            <w:r>
              <w:rPr>
                <w:color w:val="6A3E3E"/>
              </w:rPr>
              <w:t>defaultValue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6A3E3E"/>
              </w:rPr>
              <w:t>s</w:t>
            </w:r>
            <w:r>
              <w:rPr>
                <w:color w:val="000000"/>
              </w:rPr>
              <w:t>.trim</w:t>
            </w:r>
            <w:proofErr w:type="spellEnd"/>
            <w:r>
              <w:rPr>
                <w:color w:val="000000"/>
              </w:rPr>
              <w:t>();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getInt</w:t>
            </w:r>
            <w:proofErr w:type="spellEnd"/>
            <w:r>
              <w:rPr>
                <w:color w:val="000000"/>
              </w:rPr>
              <w:t xml:space="preserve">(String </w:t>
            </w:r>
            <w:r>
              <w:rPr>
                <w:color w:val="6A3E3E"/>
              </w:rPr>
              <w:t>name</w:t>
            </w:r>
            <w:r w:rsidRPr="00F502DC">
              <w:rPr>
                <w:color w:val="000000"/>
                <w:highlight w:val="yellow"/>
              </w:rPr>
              <w:t xml:space="preserve">, </w:t>
            </w:r>
            <w:proofErr w:type="spellStart"/>
            <w:r w:rsidRPr="00F502DC">
              <w:rPr>
                <w:color w:val="7F0055"/>
                <w:highlight w:val="yellow"/>
              </w:rPr>
              <w:t>int</w:t>
            </w:r>
            <w:proofErr w:type="spellEnd"/>
            <w:r w:rsidRPr="00F502D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F502DC">
              <w:rPr>
                <w:color w:val="6A3E3E"/>
                <w:highlight w:val="yellow"/>
              </w:rPr>
              <w:t>defaultValue</w:t>
            </w:r>
            <w:proofErr w:type="spellEnd"/>
            <w:r>
              <w:rPr>
                <w:color w:val="000000"/>
              </w:rPr>
              <w:t>) {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C0"/>
              </w:rPr>
              <w:t>request</w:t>
            </w:r>
            <w:r>
              <w:rPr>
                <w:color w:val="000000"/>
              </w:rPr>
              <w:t>.getParameter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defaultValue</w:t>
            </w:r>
            <w:proofErr w:type="spellEnd"/>
            <w:r>
              <w:rPr>
                <w:color w:val="000000"/>
              </w:rPr>
              <w:t>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Integer.parseInt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NumberFormatException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defaultValue</w:t>
            </w:r>
            <w:proofErr w:type="spellEnd"/>
            <w:r>
              <w:rPr>
                <w:color w:val="000000"/>
              </w:rPr>
              <w:t>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[] </w:t>
            </w:r>
            <w:proofErr w:type="spellStart"/>
            <w:r>
              <w:rPr>
                <w:color w:val="000000"/>
              </w:rPr>
              <w:t>getIntValues</w:t>
            </w:r>
            <w:proofErr w:type="spellEnd"/>
            <w:r>
              <w:rPr>
                <w:color w:val="000000"/>
              </w:rPr>
              <w:t xml:space="preserve">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String[] </w:t>
            </w:r>
            <w:proofErr w:type="spellStart"/>
            <w:r>
              <w:rPr>
                <w:color w:val="6A3E3E"/>
              </w:rPr>
              <w:t>slist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C0"/>
              </w:rPr>
              <w:t>request</w:t>
            </w:r>
            <w:r>
              <w:rPr>
                <w:color w:val="000000"/>
              </w:rPr>
              <w:t>.getParameterValues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[] </w:t>
            </w:r>
            <w:proofErr w:type="spellStart"/>
            <w:r>
              <w:rPr>
                <w:color w:val="6A3E3E"/>
              </w:rPr>
              <w:t>ilist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6A3E3E"/>
              </w:rPr>
              <w:t>slist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length</w:t>
            </w:r>
            <w:proofErr w:type="spellEnd"/>
            <w:r>
              <w:rPr>
                <w:color w:val="000000"/>
              </w:rPr>
              <w:t>];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 xml:space="preserve">=0;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 xml:space="preserve"> &lt; </w:t>
            </w:r>
            <w:proofErr w:type="spellStart"/>
            <w:r>
              <w:rPr>
                <w:color w:val="6A3E3E"/>
              </w:rPr>
              <w:t>slist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length</w:t>
            </w:r>
            <w:proofErr w:type="spellEnd"/>
            <w:r>
              <w:rPr>
                <w:color w:val="000000"/>
              </w:rPr>
              <w:t>; ++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>)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ilist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Integer.parseInt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slist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rPr>
                <w:color w:val="000000"/>
              </w:rPr>
              <w:t>]);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ilist</w:t>
            </w:r>
            <w:proofErr w:type="spellEnd"/>
            <w:r>
              <w:rPr>
                <w:color w:val="000000"/>
              </w:rPr>
              <w:t>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B399F" w:rsidRDefault="00DB399F" w:rsidP="00DB399F">
            <w:pPr>
              <w:pStyle w:val="aa"/>
            </w:pP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String[] </w:t>
            </w:r>
            <w:proofErr w:type="spellStart"/>
            <w:r>
              <w:rPr>
                <w:color w:val="000000"/>
              </w:rPr>
              <w:t>getStringValues</w:t>
            </w:r>
            <w:proofErr w:type="spellEnd"/>
            <w:r>
              <w:rPr>
                <w:color w:val="000000"/>
              </w:rPr>
              <w:t xml:space="preserve">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C0"/>
              </w:rPr>
              <w:t>request</w:t>
            </w:r>
            <w:r>
              <w:rPr>
                <w:color w:val="000000"/>
              </w:rPr>
              <w:t>.getParameterValues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String[0];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getBoolean</w:t>
            </w:r>
            <w:proofErr w:type="spellEnd"/>
            <w:r>
              <w:rPr>
                <w:color w:val="000000"/>
              </w:rPr>
              <w:t xml:space="preserve">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defaultValue</w:t>
            </w:r>
            <w:proofErr w:type="spellEnd"/>
            <w:r>
              <w:rPr>
                <w:color w:val="000000"/>
              </w:rPr>
              <w:t>) {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C0"/>
              </w:rPr>
              <w:t>request</w:t>
            </w:r>
            <w:r>
              <w:rPr>
                <w:color w:val="000000"/>
              </w:rPr>
              <w:t>.getParameter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? </w:t>
            </w:r>
            <w:proofErr w:type="spellStart"/>
            <w:r>
              <w:rPr>
                <w:color w:val="6A3E3E"/>
              </w:rPr>
              <w:t>defaultValue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Boolean.parseBoolean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B399F" w:rsidRDefault="00DB399F" w:rsidP="00DB399F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DB399F" w:rsidRPr="00DB399F" w:rsidRDefault="00DB399F" w:rsidP="00B91894"/>
    <w:p w:rsidR="00DB399F" w:rsidRDefault="00DB399F" w:rsidP="00B91894">
      <w:proofErr w:type="spellStart"/>
      <w:r>
        <w:rPr>
          <w:rFonts w:hint="eastAsia"/>
        </w:rPr>
        <w:t>jsp</w:t>
      </w:r>
      <w:proofErr w:type="spellEnd"/>
      <w:r>
        <w:t xml:space="preserve"> </w:t>
      </w:r>
      <w:r>
        <w:rPr>
          <w:rFonts w:hint="eastAsia"/>
        </w:rPr>
        <w:t xml:space="preserve">페이지에서 데이터를 꺼낼 때 </w:t>
      </w:r>
      <w:proofErr w:type="spellStart"/>
      <w:r>
        <w:t>request.getParameter</w:t>
      </w:r>
      <w:proofErr w:type="spellEnd"/>
      <w:r>
        <w:t>("</w:t>
      </w:r>
      <w:r w:rsidRPr="00DB399F">
        <w:rPr>
          <w:rFonts w:hint="eastAsia"/>
          <w:i/>
        </w:rPr>
        <w:t>데이터이름</w:t>
      </w:r>
      <w:r>
        <w:rPr>
          <w:rFonts w:hint="eastAsia"/>
        </w:rPr>
        <w:t>"</w:t>
      </w:r>
      <w:r>
        <w:t xml:space="preserve">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사용한다.</w:t>
      </w:r>
    </w:p>
    <w:p w:rsidR="00DB399F" w:rsidRDefault="00DB399F" w:rsidP="00B91894">
      <w:r>
        <w:rPr>
          <w:rFonts w:hint="eastAsia"/>
        </w:rPr>
        <w:t xml:space="preserve">혹시 전달된 데이터가 없을 경우에 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DB399F" w:rsidRDefault="00DB399F" w:rsidP="00B91894">
      <w:r>
        <w:rPr>
          <w:rFonts w:hint="eastAsia"/>
        </w:rPr>
        <w:t xml:space="preserve">전달된 데이터는 언제나 </w:t>
      </w:r>
      <w:r>
        <w:t xml:space="preserve">String </w:t>
      </w:r>
      <w:r>
        <w:rPr>
          <w:rFonts w:hint="eastAsia"/>
        </w:rPr>
        <w:t xml:space="preserve">타입의 문자열로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DB399F" w:rsidRDefault="00DB399F" w:rsidP="00B91894">
      <w:r>
        <w:rPr>
          <w:rFonts w:hint="eastAsia"/>
        </w:rPr>
        <w:t xml:space="preserve">만약 전달된 데이터가 </w:t>
      </w:r>
      <w:proofErr w:type="spellStart"/>
      <w: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t>boolean</w:t>
      </w:r>
      <w:proofErr w:type="spellEnd"/>
      <w:r>
        <w:t xml:space="preserve"> </w:t>
      </w:r>
      <w:r>
        <w:rPr>
          <w:rFonts w:hint="eastAsia"/>
        </w:rPr>
        <w:t xml:space="preserve">타입이라면 </w:t>
      </w:r>
      <w:proofErr w:type="spellStart"/>
      <w:r>
        <w:t>Integer.parseInt</w:t>
      </w:r>
      <w:proofErr w:type="spellEnd"/>
      <w:r>
        <w:t xml:space="preserve">(...), </w:t>
      </w:r>
      <w:proofErr w:type="spellStart"/>
      <w:r>
        <w:t>Boolean.parseBoolean</w:t>
      </w:r>
      <w:proofErr w:type="spellEnd"/>
      <w:r>
        <w:t xml:space="preserve">(...)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사용하여 바꾸어 주어야 한다.</w:t>
      </w:r>
    </w:p>
    <w:p w:rsidR="00DB399F" w:rsidRDefault="00DB399F" w:rsidP="00B91894"/>
    <w:p w:rsidR="00DB399F" w:rsidRDefault="00DB399F" w:rsidP="00B91894">
      <w:r>
        <w:rPr>
          <w:rFonts w:hint="eastAsia"/>
        </w:rPr>
        <w:t xml:space="preserve">이런 작업을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 xml:space="preserve">페이지에 쉽게 구현할 수 있도록 </w:t>
      </w:r>
      <w:proofErr w:type="spellStart"/>
      <w:r>
        <w:t>RequestParameter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구현하였다.</w:t>
      </w:r>
    </w:p>
    <w:p w:rsidR="00DB399F" w:rsidRDefault="00DB399F" w:rsidP="00B91894"/>
    <w:p w:rsidR="00B91894" w:rsidRDefault="00B91894" w:rsidP="00B91894"/>
    <w:p w:rsidR="00DB399F" w:rsidRDefault="00DB399F" w:rsidP="00B91894">
      <w:r>
        <w:t>(</w:t>
      </w:r>
      <w:r>
        <w:rPr>
          <w:rFonts w:hint="eastAsia"/>
        </w:rPr>
        <w:t>줄1</w:t>
      </w:r>
      <w:r>
        <w:t xml:space="preserve">5) </w:t>
      </w:r>
      <w:proofErr w:type="spellStart"/>
      <w:r>
        <w:t>getString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7152DA" w:rsidRDefault="007152DA" w:rsidP="00B91894">
      <w:r>
        <w:rPr>
          <w:rFonts w:hint="eastAsia"/>
        </w:rPr>
        <w:t xml:space="preserve">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꺼낼 데이터 이름이다.</w:t>
      </w:r>
      <w:r>
        <w:t xml:space="preserve"> </w:t>
      </w:r>
    </w:p>
    <w:p w:rsidR="007152DA" w:rsidRDefault="007152DA" w:rsidP="00B91894">
      <w:r>
        <w:rPr>
          <w:rFonts w:hint="eastAsia"/>
        </w:rPr>
        <w:t xml:space="preserve">이 값으로 </w:t>
      </w:r>
      <w:proofErr w:type="spellStart"/>
      <w:r>
        <w:t>request.getParameter</w:t>
      </w:r>
      <w:proofErr w:type="spellEnd"/>
      <w:r>
        <w:t>("</w:t>
      </w:r>
      <w:r>
        <w:rPr>
          <w:rFonts w:hint="eastAsia"/>
        </w:rPr>
        <w:t>데이터이름"</w:t>
      </w:r>
      <w:r>
        <w:t xml:space="preserve">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데이터를 꺼낸다.</w:t>
      </w:r>
    </w:p>
    <w:p w:rsidR="007152DA" w:rsidRDefault="007152DA" w:rsidP="00B91894">
      <w:r>
        <w:rPr>
          <w:rFonts w:hint="eastAsia"/>
        </w:rPr>
        <w:lastRenderedPageBreak/>
        <w:t xml:space="preserve">둘째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전달된 데이터가 없을 때 사용할 디폴트 값이다.</w:t>
      </w:r>
      <w:r>
        <w:t xml:space="preserve"> </w:t>
      </w:r>
    </w:p>
    <w:p w:rsidR="007152DA" w:rsidRDefault="007152DA" w:rsidP="00B91894">
      <w:r>
        <w:rPr>
          <w:rFonts w:hint="eastAsia"/>
        </w:rPr>
        <w:t xml:space="preserve">전달된 데이터가 없다면 </w:t>
      </w: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둘째 </w:t>
      </w:r>
      <w:proofErr w:type="spellStart"/>
      <w:r>
        <w:rPr>
          <w:rFonts w:hint="eastAsia"/>
        </w:rPr>
        <w:t>파라미터의</w:t>
      </w:r>
      <w:proofErr w:type="spellEnd"/>
      <w:r>
        <w:rPr>
          <w:rFonts w:hint="eastAsia"/>
        </w:rPr>
        <w:t xml:space="preserve"> 값을 그대로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152DA" w:rsidRDefault="007152DA" w:rsidP="00B91894"/>
    <w:p w:rsidR="007152DA" w:rsidRDefault="007152DA" w:rsidP="00B91894">
      <w:r>
        <w:t>(</w:t>
      </w:r>
      <w:r>
        <w:rPr>
          <w:rFonts w:hint="eastAsia"/>
        </w:rPr>
        <w:t>줄2</w:t>
      </w:r>
      <w:r>
        <w:t xml:space="preserve">0) </w:t>
      </w:r>
      <w:proofErr w:type="spellStart"/>
      <w:r>
        <w:t>getInt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7152DA" w:rsidRDefault="007152DA" w:rsidP="007152DA">
      <w:r>
        <w:rPr>
          <w:rFonts w:hint="eastAsia"/>
        </w:rPr>
        <w:t xml:space="preserve">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꺼낼 데이터 이름이다.</w:t>
      </w:r>
      <w:r>
        <w:t xml:space="preserve"> </w:t>
      </w:r>
    </w:p>
    <w:p w:rsidR="007152DA" w:rsidRDefault="007152DA" w:rsidP="007152DA">
      <w:r>
        <w:rPr>
          <w:rFonts w:hint="eastAsia"/>
        </w:rPr>
        <w:t xml:space="preserve">이 값으로 </w:t>
      </w:r>
      <w:proofErr w:type="spellStart"/>
      <w:r>
        <w:t>request.getParameter</w:t>
      </w:r>
      <w:proofErr w:type="spellEnd"/>
      <w:r>
        <w:t>("</w:t>
      </w:r>
      <w:r>
        <w:rPr>
          <w:rFonts w:hint="eastAsia"/>
        </w:rPr>
        <w:t>데이터이름"</w:t>
      </w:r>
      <w:r>
        <w:t xml:space="preserve">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데이터를 꺼낸다.</w:t>
      </w:r>
    </w:p>
    <w:p w:rsidR="007152DA" w:rsidRDefault="007152DA" w:rsidP="007152DA">
      <w:r>
        <w:rPr>
          <w:rFonts w:hint="eastAsia"/>
        </w:rPr>
        <w:t xml:space="preserve">꺼낸 데이터를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타입으로 변환하여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152DA" w:rsidRDefault="007152DA" w:rsidP="007152DA">
      <w:r w:rsidRPr="00F502DC">
        <w:rPr>
          <w:rFonts w:hint="eastAsia"/>
          <w:highlight w:val="yellow"/>
        </w:rPr>
        <w:t xml:space="preserve">둘째 </w:t>
      </w:r>
      <w:proofErr w:type="spellStart"/>
      <w:r w:rsidRPr="00F502DC">
        <w:rPr>
          <w:rFonts w:hint="eastAsia"/>
          <w:highlight w:val="yellow"/>
        </w:rPr>
        <w:t>파라미터는</w:t>
      </w:r>
      <w:proofErr w:type="spellEnd"/>
      <w:r w:rsidRPr="00F502DC">
        <w:rPr>
          <w:rFonts w:hint="eastAsia"/>
          <w:highlight w:val="yellow"/>
        </w:rPr>
        <w:t xml:space="preserve"> 전달된 데이터가 없을 때 사용할 디폴트 값이다.</w:t>
      </w:r>
      <w:r>
        <w:t xml:space="preserve"> </w:t>
      </w:r>
    </w:p>
    <w:p w:rsidR="007152DA" w:rsidRDefault="007152DA" w:rsidP="007152DA">
      <w:r w:rsidRPr="00F502DC">
        <w:rPr>
          <w:rFonts w:hint="eastAsia"/>
          <w:highlight w:val="yellow"/>
        </w:rPr>
        <w:t xml:space="preserve">전달된 데이터가 없다면 </w:t>
      </w:r>
      <w:proofErr w:type="spellStart"/>
      <w:r w:rsidRPr="00F502DC">
        <w:rPr>
          <w:rFonts w:hint="eastAsia"/>
          <w:highlight w:val="yellow"/>
        </w:rPr>
        <w:t>get</w:t>
      </w:r>
      <w:r w:rsidRPr="00F502DC">
        <w:rPr>
          <w:highlight w:val="yellow"/>
        </w:rPr>
        <w:t>Int</w:t>
      </w:r>
      <w:proofErr w:type="spellEnd"/>
      <w:r w:rsidRPr="00F502DC">
        <w:rPr>
          <w:rFonts w:hint="eastAsia"/>
          <w:highlight w:val="yellow"/>
        </w:rPr>
        <w:t xml:space="preserve"> </w:t>
      </w:r>
      <w:proofErr w:type="spellStart"/>
      <w:r w:rsidRPr="00F502DC">
        <w:rPr>
          <w:rFonts w:hint="eastAsia"/>
          <w:highlight w:val="yellow"/>
        </w:rPr>
        <w:t>메소드는</w:t>
      </w:r>
      <w:proofErr w:type="spellEnd"/>
      <w:r w:rsidRPr="00F502DC">
        <w:rPr>
          <w:rFonts w:hint="eastAsia"/>
          <w:highlight w:val="yellow"/>
        </w:rPr>
        <w:t xml:space="preserve"> 둘째 </w:t>
      </w:r>
      <w:proofErr w:type="spellStart"/>
      <w:r w:rsidRPr="00F502DC">
        <w:rPr>
          <w:rFonts w:hint="eastAsia"/>
          <w:highlight w:val="yellow"/>
        </w:rPr>
        <w:t>파라미터의</w:t>
      </w:r>
      <w:proofErr w:type="spellEnd"/>
      <w:r w:rsidRPr="00F502DC">
        <w:rPr>
          <w:rFonts w:hint="eastAsia"/>
          <w:highlight w:val="yellow"/>
        </w:rPr>
        <w:t xml:space="preserve"> 값을 그대로 </w:t>
      </w:r>
      <w:proofErr w:type="spellStart"/>
      <w:r w:rsidRPr="00F502DC">
        <w:rPr>
          <w:rFonts w:hint="eastAsia"/>
          <w:highlight w:val="yellow"/>
        </w:rPr>
        <w:t>리턴한다</w:t>
      </w:r>
      <w:proofErr w:type="spellEnd"/>
      <w:r w:rsidRPr="00F502DC">
        <w:rPr>
          <w:rFonts w:hint="eastAsia"/>
          <w:highlight w:val="yellow"/>
        </w:rPr>
        <w:t>.</w:t>
      </w:r>
    </w:p>
    <w:p w:rsidR="007152DA" w:rsidRPr="00DB399F" w:rsidRDefault="007152DA" w:rsidP="00B91894"/>
    <w:p w:rsidR="007152DA" w:rsidRDefault="007152DA" w:rsidP="007152DA">
      <w:r>
        <w:t>(</w:t>
      </w:r>
      <w:r>
        <w:rPr>
          <w:rFonts w:hint="eastAsia"/>
        </w:rPr>
        <w:t>줄3</w:t>
      </w:r>
      <w:r>
        <w:t xml:space="preserve">0) </w:t>
      </w:r>
      <w:proofErr w:type="spellStart"/>
      <w:r>
        <w:t>get</w:t>
      </w:r>
      <w:r>
        <w:rPr>
          <w:rFonts w:hint="eastAsia"/>
        </w:rPr>
        <w:t>IntValues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7152DA" w:rsidRDefault="007152DA" w:rsidP="007152DA">
      <w:r>
        <w:rPr>
          <w:rFonts w:hint="eastAsia"/>
        </w:rPr>
        <w:t xml:space="preserve">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꺼낼 데이터 이름이다.</w:t>
      </w:r>
      <w:r>
        <w:t xml:space="preserve"> </w:t>
      </w:r>
    </w:p>
    <w:p w:rsidR="007152DA" w:rsidRDefault="007152DA" w:rsidP="007152DA">
      <w:r>
        <w:rPr>
          <w:rFonts w:hint="eastAsia"/>
        </w:rPr>
        <w:t xml:space="preserve">이 이름으로 전달된 값이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일 때 이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사용한다.</w:t>
      </w:r>
    </w:p>
    <w:p w:rsidR="00B91894" w:rsidRDefault="007152DA" w:rsidP="00B91894">
      <w:r>
        <w:rPr>
          <w:rFonts w:hint="eastAsia"/>
        </w:rPr>
        <w:t xml:space="preserve">전달된 값을 </w:t>
      </w:r>
      <w:proofErr w:type="spellStart"/>
      <w:r>
        <w:t>int</w:t>
      </w:r>
      <w:proofErr w:type="spellEnd"/>
      <w:r>
        <w:t xml:space="preserve">[] </w:t>
      </w:r>
      <w:r>
        <w:rPr>
          <w:rFonts w:hint="eastAsia"/>
        </w:rPr>
        <w:t xml:space="preserve">배열에 채워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152DA" w:rsidRDefault="007152DA" w:rsidP="00B91894"/>
    <w:p w:rsidR="007152DA" w:rsidRDefault="007152DA" w:rsidP="00B91894">
      <w:r>
        <w:t>(</w:t>
      </w:r>
      <w:r>
        <w:rPr>
          <w:rFonts w:hint="eastAsia"/>
        </w:rPr>
        <w:t>줄3</w:t>
      </w:r>
      <w:r>
        <w:t xml:space="preserve">8) </w:t>
      </w:r>
      <w:proofErr w:type="spellStart"/>
      <w:r>
        <w:t>getStringValues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7152DA" w:rsidRDefault="007152DA" w:rsidP="007152DA">
      <w:r>
        <w:rPr>
          <w:rFonts w:hint="eastAsia"/>
        </w:rPr>
        <w:t xml:space="preserve">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꺼낼 데이터 이름이다.</w:t>
      </w:r>
      <w:r>
        <w:t xml:space="preserve"> </w:t>
      </w:r>
    </w:p>
    <w:p w:rsidR="007152DA" w:rsidRDefault="007152DA" w:rsidP="007152DA">
      <w:r>
        <w:rPr>
          <w:rFonts w:hint="eastAsia"/>
        </w:rPr>
        <w:t xml:space="preserve">이 이름으로 전달된 값이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문자열일 때 이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사용한다.</w:t>
      </w:r>
    </w:p>
    <w:p w:rsidR="007152DA" w:rsidRDefault="007152DA" w:rsidP="007152DA">
      <w:r>
        <w:rPr>
          <w:rFonts w:hint="eastAsia"/>
        </w:rPr>
        <w:t xml:space="preserve">전달된 값을 </w:t>
      </w:r>
      <w:r>
        <w:t xml:space="preserve">String[] </w:t>
      </w:r>
      <w:r>
        <w:rPr>
          <w:rFonts w:hint="eastAsia"/>
        </w:rPr>
        <w:t xml:space="preserve">배열에 채워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152DA" w:rsidRDefault="007152DA" w:rsidP="00B91894"/>
    <w:p w:rsidR="007152DA" w:rsidRDefault="007152DA" w:rsidP="007152DA">
      <w:r>
        <w:t>(</w:t>
      </w:r>
      <w:r>
        <w:rPr>
          <w:rFonts w:hint="eastAsia"/>
        </w:rPr>
        <w:t>줄</w:t>
      </w:r>
      <w:r w:rsidR="00BB232D">
        <w:rPr>
          <w:rFonts w:hint="eastAsia"/>
        </w:rPr>
        <w:t>4</w:t>
      </w:r>
      <w:r w:rsidR="00BB232D">
        <w:t>4</w:t>
      </w:r>
      <w:r>
        <w:t xml:space="preserve">) </w:t>
      </w:r>
      <w:proofErr w:type="spellStart"/>
      <w:r>
        <w:t>getBoolean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7152DA" w:rsidRDefault="007152DA" w:rsidP="007152DA">
      <w:r>
        <w:rPr>
          <w:rFonts w:hint="eastAsia"/>
        </w:rPr>
        <w:t xml:space="preserve">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꺼낼 데이터 이름이다.</w:t>
      </w:r>
      <w:r>
        <w:t xml:space="preserve"> </w:t>
      </w:r>
    </w:p>
    <w:p w:rsidR="007152DA" w:rsidRDefault="007152DA" w:rsidP="007152DA">
      <w:r>
        <w:rPr>
          <w:rFonts w:hint="eastAsia"/>
        </w:rPr>
        <w:t xml:space="preserve">이 값으로 </w:t>
      </w:r>
      <w:proofErr w:type="spellStart"/>
      <w:r>
        <w:t>request.getParameter</w:t>
      </w:r>
      <w:proofErr w:type="spellEnd"/>
      <w:r>
        <w:t>("</w:t>
      </w:r>
      <w:r>
        <w:rPr>
          <w:rFonts w:hint="eastAsia"/>
        </w:rPr>
        <w:t>데이터이름"</w:t>
      </w:r>
      <w:r>
        <w:t xml:space="preserve">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데이터를 꺼낸다.</w:t>
      </w:r>
    </w:p>
    <w:p w:rsidR="007152DA" w:rsidRDefault="007152DA" w:rsidP="007152DA">
      <w:r>
        <w:rPr>
          <w:rFonts w:hint="eastAsia"/>
        </w:rPr>
        <w:t xml:space="preserve">꺼낸 데이터를 </w:t>
      </w:r>
      <w:proofErr w:type="spellStart"/>
      <w:r>
        <w:t>boolean</w:t>
      </w:r>
      <w:proofErr w:type="spellEnd"/>
      <w:r>
        <w:t xml:space="preserve"> </w:t>
      </w:r>
      <w:r>
        <w:rPr>
          <w:rFonts w:hint="eastAsia"/>
        </w:rPr>
        <w:t xml:space="preserve">타입으로 변환하여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152DA" w:rsidRDefault="007152DA" w:rsidP="007152DA">
      <w:r>
        <w:rPr>
          <w:rFonts w:hint="eastAsia"/>
        </w:rPr>
        <w:t xml:space="preserve">둘째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전달된 데이터가 없을 때 사용할 디폴트 값이다.</w:t>
      </w:r>
      <w:r>
        <w:t xml:space="preserve"> </w:t>
      </w:r>
    </w:p>
    <w:p w:rsidR="007152DA" w:rsidRDefault="007152DA" w:rsidP="007152DA">
      <w:r>
        <w:rPr>
          <w:rFonts w:hint="eastAsia"/>
        </w:rPr>
        <w:t xml:space="preserve">전달된 데이터가 없다면 </w:t>
      </w:r>
      <w:proofErr w:type="spellStart"/>
      <w:r>
        <w:rPr>
          <w:rFonts w:hint="eastAsia"/>
        </w:rPr>
        <w:t>get</w:t>
      </w:r>
      <w:r w:rsidR="00BB232D"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둘째 </w:t>
      </w:r>
      <w:proofErr w:type="spellStart"/>
      <w:r>
        <w:rPr>
          <w:rFonts w:hint="eastAsia"/>
        </w:rPr>
        <w:t>파라미터의</w:t>
      </w:r>
      <w:proofErr w:type="spellEnd"/>
      <w:r>
        <w:rPr>
          <w:rFonts w:hint="eastAsia"/>
        </w:rPr>
        <w:t xml:space="preserve"> 값을 그대로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152DA" w:rsidRPr="007152DA" w:rsidRDefault="007152DA" w:rsidP="00B91894"/>
    <w:p w:rsidR="00D70A44" w:rsidRDefault="00D70A44" w:rsidP="00D70A44"/>
    <w:p w:rsidR="00D23158" w:rsidRDefault="00D23158" w:rsidP="00D70A44"/>
    <w:p w:rsidR="00D23158" w:rsidRDefault="00D23158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D70A44" w:rsidRDefault="00D23158" w:rsidP="006F6D95">
      <w:pPr>
        <w:pStyle w:val="2"/>
      </w:pPr>
      <w:r>
        <w:lastRenderedPageBreak/>
        <w:t xml:space="preserve">Student.java </w:t>
      </w:r>
      <w:r>
        <w:rPr>
          <w:rFonts w:hint="eastAsia"/>
        </w:rPr>
        <w:t>생성</w:t>
      </w:r>
    </w:p>
    <w:p w:rsidR="00D23158" w:rsidRDefault="00D23158" w:rsidP="00D23158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의 </w:t>
      </w:r>
      <w:r>
        <w:t xml:space="preserve">Student </w:t>
      </w:r>
      <w:r>
        <w:rPr>
          <w:rFonts w:hint="eastAsia"/>
        </w:rPr>
        <w:t xml:space="preserve">테이블에서 조회한 값을 멤버 변수로 저장하기 위한 </w:t>
      </w:r>
      <w:r>
        <w:t xml:space="preserve">Student </w:t>
      </w:r>
      <w:r>
        <w:rPr>
          <w:rFonts w:hint="eastAsia"/>
        </w:rPr>
        <w:t>클래스를 만들자</w:t>
      </w:r>
    </w:p>
    <w:p w:rsidR="00D23158" w:rsidRDefault="00D23158" w:rsidP="00D23158"/>
    <w:p w:rsidR="00672F0B" w:rsidRDefault="00D23158" w:rsidP="00672F0B">
      <w:pPr>
        <w:pStyle w:val="3"/>
      </w:pPr>
      <w:proofErr w:type="spellStart"/>
      <w:r>
        <w:t>src</w:t>
      </w:r>
      <w:proofErr w:type="spellEnd"/>
      <w:r>
        <w:t>/student2/</w:t>
      </w:r>
      <w:r w:rsidR="00250620">
        <w:rPr>
          <w:rFonts w:hint="eastAsia"/>
        </w:rPr>
        <w:t>Student</w:t>
      </w:r>
      <w:r>
        <w:t>.java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672F0B" w:rsidTr="00D70A44">
        <w:tc>
          <w:tcPr>
            <w:tcW w:w="426" w:type="dxa"/>
          </w:tcPr>
          <w:p w:rsidR="00672F0B" w:rsidRPr="00185935" w:rsidRDefault="00672F0B" w:rsidP="00D23158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672F0B" w:rsidRPr="00185935" w:rsidRDefault="00672F0B" w:rsidP="00D23158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672F0B" w:rsidRPr="00185935" w:rsidRDefault="00672F0B" w:rsidP="00D23158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672F0B" w:rsidRPr="00185935" w:rsidRDefault="00672F0B" w:rsidP="00D23158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672F0B" w:rsidRPr="00185935" w:rsidRDefault="00672F0B" w:rsidP="00D23158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672F0B" w:rsidRPr="00185935" w:rsidRDefault="00672F0B" w:rsidP="00D23158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672F0B" w:rsidRPr="00185935" w:rsidRDefault="00672F0B" w:rsidP="00D23158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672F0B" w:rsidRPr="00185935" w:rsidRDefault="00672F0B" w:rsidP="00D23158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9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672F0B" w:rsidRDefault="00672F0B" w:rsidP="00D23158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D70A44" w:rsidRPr="00185935" w:rsidRDefault="00672F0B" w:rsidP="00D23158">
            <w:pPr>
              <w:pStyle w:val="aa"/>
            </w:pPr>
            <w:r>
              <w:rPr>
                <w:rFonts w:hint="eastAsia"/>
              </w:rPr>
              <w:t>50</w:t>
            </w:r>
          </w:p>
        </w:tc>
        <w:tc>
          <w:tcPr>
            <w:tcW w:w="10631" w:type="dxa"/>
          </w:tcPr>
          <w:p w:rsidR="00D23158" w:rsidRDefault="00D23158" w:rsidP="00D23158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student2;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Student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String </w:t>
            </w:r>
            <w:proofErr w:type="spellStart"/>
            <w:r>
              <w:rPr>
                <w:color w:val="0000C0"/>
              </w:rPr>
              <w:t>sid</w:t>
            </w:r>
            <w:proofErr w:type="spellEnd"/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String </w:t>
            </w:r>
            <w:proofErr w:type="spellStart"/>
            <w:r>
              <w:rPr>
                <w:color w:val="0000C0"/>
              </w:rPr>
              <w:t>studentName</w:t>
            </w:r>
            <w:proofErr w:type="spellEnd"/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department</w:t>
            </w:r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telephone</w:t>
            </w:r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proofErr w:type="spellStart"/>
            <w:r>
              <w:rPr>
                <w:color w:val="000000"/>
              </w:rPr>
              <w:t>getSid</w:t>
            </w:r>
            <w:proofErr w:type="spellEnd"/>
            <w:r>
              <w:rPr>
                <w:color w:val="000000"/>
              </w:rPr>
              <w:t>()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C0"/>
              </w:rPr>
              <w:t>sid</w:t>
            </w:r>
            <w:proofErr w:type="spellEnd"/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setSid</w:t>
            </w:r>
            <w:proofErr w:type="spellEnd"/>
            <w:r>
              <w:rPr>
                <w:color w:val="000000"/>
              </w:rPr>
              <w:t xml:space="preserve">(String </w:t>
            </w:r>
            <w:proofErr w:type="spellStart"/>
            <w:r>
              <w:rPr>
                <w:color w:val="6A3E3E"/>
              </w:rPr>
              <w:t>sid</w:t>
            </w:r>
            <w:proofErr w:type="spellEnd"/>
            <w:r>
              <w:rPr>
                <w:color w:val="000000"/>
              </w:rPr>
              <w:t>)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sid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sid</w:t>
            </w:r>
            <w:proofErr w:type="spellEnd"/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proofErr w:type="spellStart"/>
            <w:r>
              <w:rPr>
                <w:color w:val="000000"/>
              </w:rPr>
              <w:t>getStudentName</w:t>
            </w:r>
            <w:proofErr w:type="spellEnd"/>
            <w:r>
              <w:rPr>
                <w:color w:val="000000"/>
              </w:rPr>
              <w:t>()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C0"/>
              </w:rPr>
              <w:t>studentName</w:t>
            </w:r>
            <w:proofErr w:type="spellEnd"/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setStudentName</w:t>
            </w:r>
            <w:proofErr w:type="spellEnd"/>
            <w:r>
              <w:rPr>
                <w:color w:val="000000"/>
              </w:rPr>
              <w:t xml:space="preserve">(String </w:t>
            </w:r>
            <w:proofErr w:type="spellStart"/>
            <w:r>
              <w:rPr>
                <w:color w:val="6A3E3E"/>
              </w:rPr>
              <w:t>studentName</w:t>
            </w:r>
            <w:proofErr w:type="spellEnd"/>
            <w:r>
              <w:rPr>
                <w:color w:val="000000"/>
              </w:rPr>
              <w:t>)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studentName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studentName</w:t>
            </w:r>
            <w:proofErr w:type="spellEnd"/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proofErr w:type="spellStart"/>
            <w:r>
              <w:rPr>
                <w:color w:val="000000"/>
              </w:rPr>
              <w:t>getDepartment</w:t>
            </w:r>
            <w:proofErr w:type="spellEnd"/>
            <w:r>
              <w:rPr>
                <w:color w:val="000000"/>
              </w:rPr>
              <w:t>()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</w:t>
            </w:r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setDepartment</w:t>
            </w:r>
            <w:proofErr w:type="spellEnd"/>
            <w:r>
              <w:rPr>
                <w:color w:val="000000"/>
              </w:rPr>
              <w:t xml:space="preserve">(String </w:t>
            </w:r>
            <w:r>
              <w:rPr>
                <w:color w:val="6A3E3E"/>
              </w:rPr>
              <w:t>department</w:t>
            </w:r>
            <w:r>
              <w:rPr>
                <w:color w:val="000000"/>
              </w:rPr>
              <w:t>)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</w:t>
            </w:r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getYear</w:t>
            </w:r>
            <w:proofErr w:type="spellEnd"/>
            <w:r>
              <w:rPr>
                <w:color w:val="000000"/>
              </w:rPr>
              <w:t>()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setYear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)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year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</w:t>
            </w:r>
            <w:proofErr w:type="spellStart"/>
            <w:r>
              <w:rPr>
                <w:color w:val="000000"/>
              </w:rPr>
              <w:t>getTelephone</w:t>
            </w:r>
            <w:proofErr w:type="spellEnd"/>
            <w:r>
              <w:rPr>
                <w:color w:val="000000"/>
              </w:rPr>
              <w:t>()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telephone</w:t>
            </w:r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23158" w:rsidRDefault="00D23158" w:rsidP="00D23158">
            <w:pPr>
              <w:pStyle w:val="aa"/>
            </w:pP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setTelephone</w:t>
            </w:r>
            <w:proofErr w:type="spellEnd"/>
            <w:r>
              <w:rPr>
                <w:color w:val="000000"/>
              </w:rPr>
              <w:t xml:space="preserve">(String </w:t>
            </w:r>
            <w:r>
              <w:rPr>
                <w:color w:val="6A3E3E"/>
              </w:rPr>
              <w:t>telephone</w:t>
            </w:r>
            <w:r>
              <w:rPr>
                <w:color w:val="000000"/>
              </w:rPr>
              <w:t>) {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telephone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telephone</w:t>
            </w:r>
            <w:r>
              <w:rPr>
                <w:color w:val="000000"/>
              </w:rPr>
              <w:t>;</w:t>
            </w:r>
          </w:p>
          <w:p w:rsidR="00D23158" w:rsidRDefault="00D23158" w:rsidP="00D23158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D23158" w:rsidRDefault="00D23158" w:rsidP="00D23158">
            <w:pPr>
              <w:pStyle w:val="aa"/>
            </w:pPr>
          </w:p>
          <w:p w:rsidR="00672F0B" w:rsidRDefault="00D23158" w:rsidP="00D23158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672F0B" w:rsidRDefault="00672F0B" w:rsidP="008F13C6"/>
    <w:p w:rsidR="006B0C05" w:rsidRDefault="006B0C05" w:rsidP="006B0C05"/>
    <w:p w:rsidR="00250620" w:rsidRDefault="00250620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6B0C05" w:rsidRDefault="00250620" w:rsidP="00250620">
      <w:pPr>
        <w:pStyle w:val="2"/>
      </w:pPr>
      <w:r>
        <w:rPr>
          <w:rFonts w:hint="eastAsia"/>
        </w:rPr>
        <w:lastRenderedPageBreak/>
        <w:t>StudentDAO1.java</w:t>
      </w:r>
      <w:r>
        <w:t xml:space="preserve"> </w:t>
      </w:r>
      <w:r>
        <w:rPr>
          <w:rFonts w:hint="eastAsia"/>
        </w:rPr>
        <w:t>생성</w:t>
      </w:r>
    </w:p>
    <w:p w:rsidR="00250620" w:rsidRDefault="00250620" w:rsidP="00250620">
      <w:r>
        <w:rPr>
          <w:rFonts w:hint="eastAsia"/>
        </w:rPr>
        <w:t xml:space="preserve">DB의 </w:t>
      </w:r>
      <w:r>
        <w:t xml:space="preserve">Student </w:t>
      </w:r>
      <w:r>
        <w:rPr>
          <w:rFonts w:hint="eastAsia"/>
        </w:rPr>
        <w:t>테이블에 대한 SQL</w:t>
      </w:r>
      <w:r>
        <w:t xml:space="preserve"> </w:t>
      </w:r>
      <w:r>
        <w:rPr>
          <w:rFonts w:hint="eastAsia"/>
        </w:rPr>
        <w:t xml:space="preserve">명령을 구현한 </w:t>
      </w:r>
      <w:r>
        <w:t xml:space="preserve">StudentDAO1 </w:t>
      </w:r>
      <w:r>
        <w:rPr>
          <w:rFonts w:hint="eastAsia"/>
        </w:rPr>
        <w:t>클래스를 만들자</w:t>
      </w:r>
    </w:p>
    <w:p w:rsidR="00250620" w:rsidRDefault="00250620" w:rsidP="00250620"/>
    <w:p w:rsidR="00E20430" w:rsidRDefault="00E20430" w:rsidP="00E20430">
      <w:pPr>
        <w:pStyle w:val="3"/>
      </w:pPr>
      <w:proofErr w:type="spellStart"/>
      <w:r>
        <w:t>src</w:t>
      </w:r>
      <w:proofErr w:type="spellEnd"/>
      <w:r>
        <w:t>/student2/</w:t>
      </w:r>
      <w:r>
        <w:rPr>
          <w:rFonts w:hint="eastAsia"/>
        </w:rPr>
        <w:t>Student</w:t>
      </w:r>
      <w:r>
        <w:t>DAO1.java</w:t>
      </w:r>
    </w:p>
    <w:tbl>
      <w:tblPr>
        <w:tblStyle w:val="ae"/>
        <w:tblW w:w="11061" w:type="dxa"/>
        <w:tblInd w:w="-176" w:type="dxa"/>
        <w:tblLook w:val="04A0"/>
      </w:tblPr>
      <w:tblGrid>
        <w:gridCol w:w="516"/>
        <w:gridCol w:w="10545"/>
      </w:tblGrid>
      <w:tr w:rsidR="001F004A" w:rsidTr="001F004A">
        <w:tc>
          <w:tcPr>
            <w:tcW w:w="516" w:type="dxa"/>
          </w:tcPr>
          <w:p w:rsidR="001F004A" w:rsidRPr="00185935" w:rsidRDefault="001F004A" w:rsidP="001F004A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1F004A" w:rsidRPr="00185935" w:rsidRDefault="001F004A" w:rsidP="001F004A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1F004A" w:rsidRPr="00185935" w:rsidRDefault="001F004A" w:rsidP="001F004A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1F004A" w:rsidRPr="00185935" w:rsidRDefault="001F004A" w:rsidP="001F004A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1F004A" w:rsidRPr="00185935" w:rsidRDefault="001F004A" w:rsidP="001F004A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1F004A" w:rsidRPr="00185935" w:rsidRDefault="001F004A" w:rsidP="001F004A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1F004A" w:rsidRPr="00185935" w:rsidRDefault="001F004A" w:rsidP="001F004A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1F004A" w:rsidRPr="00185935" w:rsidRDefault="001F004A" w:rsidP="001F004A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63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lastRenderedPageBreak/>
              <w:t>64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67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69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70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71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72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73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74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75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76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77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78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79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80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81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82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83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84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85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86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87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88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89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90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91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92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93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94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95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96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97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98</w:t>
            </w:r>
          </w:p>
          <w:p w:rsidR="001F004A" w:rsidRDefault="001F004A" w:rsidP="001F004A">
            <w:pPr>
              <w:pStyle w:val="aa"/>
            </w:pPr>
            <w:r>
              <w:rPr>
                <w:rFonts w:hint="eastAsia"/>
              </w:rPr>
              <w:t>99</w:t>
            </w:r>
          </w:p>
          <w:p w:rsidR="001F004A" w:rsidRDefault="001F004A" w:rsidP="001F004A">
            <w:pPr>
              <w:pStyle w:val="aa"/>
            </w:pPr>
            <w:r>
              <w:t>100</w:t>
            </w:r>
          </w:p>
          <w:p w:rsidR="001F004A" w:rsidRDefault="001F004A" w:rsidP="001F004A">
            <w:pPr>
              <w:pStyle w:val="aa"/>
            </w:pPr>
            <w:r>
              <w:t>101</w:t>
            </w:r>
          </w:p>
          <w:p w:rsidR="001F004A" w:rsidRDefault="001F004A" w:rsidP="001F004A">
            <w:pPr>
              <w:pStyle w:val="aa"/>
            </w:pPr>
            <w:r>
              <w:t>102</w:t>
            </w:r>
          </w:p>
          <w:p w:rsidR="001F004A" w:rsidRDefault="001F004A" w:rsidP="001F004A">
            <w:pPr>
              <w:pStyle w:val="aa"/>
            </w:pPr>
            <w:r>
              <w:t>103</w:t>
            </w:r>
          </w:p>
          <w:p w:rsidR="001F004A" w:rsidRDefault="001F004A" w:rsidP="001F004A">
            <w:pPr>
              <w:pStyle w:val="aa"/>
            </w:pPr>
            <w:r>
              <w:t>104</w:t>
            </w:r>
          </w:p>
          <w:p w:rsidR="001F004A" w:rsidRDefault="001F004A" w:rsidP="001F004A">
            <w:pPr>
              <w:pStyle w:val="aa"/>
            </w:pPr>
            <w:r>
              <w:t>105</w:t>
            </w:r>
          </w:p>
          <w:p w:rsidR="001F004A" w:rsidRDefault="001F004A" w:rsidP="001F004A">
            <w:pPr>
              <w:pStyle w:val="aa"/>
            </w:pPr>
            <w:r>
              <w:t>106</w:t>
            </w:r>
          </w:p>
          <w:p w:rsidR="001F004A" w:rsidRDefault="001F004A" w:rsidP="001F004A">
            <w:pPr>
              <w:pStyle w:val="aa"/>
            </w:pPr>
            <w:r>
              <w:t>107</w:t>
            </w:r>
          </w:p>
          <w:p w:rsidR="001F004A" w:rsidRDefault="001F004A" w:rsidP="001F004A">
            <w:pPr>
              <w:pStyle w:val="aa"/>
            </w:pPr>
            <w:r>
              <w:t>108</w:t>
            </w:r>
          </w:p>
          <w:p w:rsidR="001F004A" w:rsidRDefault="001F004A" w:rsidP="001F004A">
            <w:pPr>
              <w:pStyle w:val="aa"/>
            </w:pPr>
            <w:r>
              <w:t>109</w:t>
            </w:r>
          </w:p>
          <w:p w:rsidR="001F004A" w:rsidRDefault="001F004A" w:rsidP="001F004A">
            <w:pPr>
              <w:pStyle w:val="aa"/>
            </w:pPr>
            <w:r>
              <w:t>110</w:t>
            </w:r>
          </w:p>
          <w:p w:rsidR="001F004A" w:rsidRDefault="001F004A" w:rsidP="001F004A">
            <w:pPr>
              <w:pStyle w:val="aa"/>
            </w:pPr>
            <w:r>
              <w:t>111</w:t>
            </w:r>
          </w:p>
          <w:p w:rsidR="001F004A" w:rsidRDefault="001F004A" w:rsidP="001F004A">
            <w:pPr>
              <w:pStyle w:val="aa"/>
            </w:pPr>
            <w:r>
              <w:t>112</w:t>
            </w:r>
          </w:p>
          <w:p w:rsidR="001F004A" w:rsidRDefault="001F004A" w:rsidP="001F004A">
            <w:pPr>
              <w:pStyle w:val="aa"/>
            </w:pPr>
            <w:r>
              <w:t>113</w:t>
            </w:r>
          </w:p>
          <w:p w:rsidR="001F004A" w:rsidRDefault="001F004A" w:rsidP="001F004A">
            <w:pPr>
              <w:pStyle w:val="aa"/>
            </w:pPr>
            <w:r>
              <w:t>114</w:t>
            </w:r>
          </w:p>
          <w:p w:rsidR="001F004A" w:rsidRDefault="001F004A" w:rsidP="001F004A">
            <w:pPr>
              <w:pStyle w:val="aa"/>
            </w:pPr>
            <w:r>
              <w:t>115</w:t>
            </w:r>
          </w:p>
          <w:p w:rsidR="001F004A" w:rsidRDefault="001F004A" w:rsidP="001F004A">
            <w:pPr>
              <w:pStyle w:val="aa"/>
            </w:pPr>
            <w:r>
              <w:t>116</w:t>
            </w:r>
          </w:p>
          <w:p w:rsidR="001F004A" w:rsidRDefault="001F004A" w:rsidP="001F004A">
            <w:pPr>
              <w:pStyle w:val="aa"/>
            </w:pPr>
            <w:r>
              <w:t>117</w:t>
            </w:r>
          </w:p>
          <w:p w:rsidR="001F004A" w:rsidRDefault="001F004A" w:rsidP="001F004A">
            <w:pPr>
              <w:pStyle w:val="aa"/>
            </w:pPr>
            <w:r>
              <w:t>118</w:t>
            </w:r>
          </w:p>
          <w:p w:rsidR="001F004A" w:rsidRDefault="001F004A" w:rsidP="001F004A">
            <w:pPr>
              <w:pStyle w:val="aa"/>
            </w:pPr>
            <w:r>
              <w:t>119</w:t>
            </w:r>
          </w:p>
          <w:p w:rsidR="001F004A" w:rsidRDefault="001F004A" w:rsidP="001F004A">
            <w:pPr>
              <w:pStyle w:val="aa"/>
            </w:pPr>
            <w:r>
              <w:t>120</w:t>
            </w:r>
          </w:p>
          <w:p w:rsidR="001F004A" w:rsidRDefault="001F004A" w:rsidP="001F004A">
            <w:pPr>
              <w:pStyle w:val="aa"/>
            </w:pPr>
            <w:r>
              <w:t>121</w:t>
            </w:r>
          </w:p>
          <w:p w:rsidR="001F004A" w:rsidRDefault="001F004A" w:rsidP="001F004A">
            <w:pPr>
              <w:pStyle w:val="aa"/>
            </w:pPr>
            <w:r>
              <w:t>122</w:t>
            </w:r>
          </w:p>
          <w:p w:rsidR="001F004A" w:rsidRDefault="001F004A" w:rsidP="001F004A">
            <w:pPr>
              <w:pStyle w:val="aa"/>
            </w:pPr>
            <w:r>
              <w:t>123</w:t>
            </w:r>
          </w:p>
          <w:p w:rsidR="001F004A" w:rsidRDefault="001F004A" w:rsidP="001F004A">
            <w:pPr>
              <w:pStyle w:val="aa"/>
            </w:pPr>
            <w:r>
              <w:t>124</w:t>
            </w:r>
          </w:p>
          <w:p w:rsidR="001F004A" w:rsidRDefault="001F004A" w:rsidP="001F004A">
            <w:pPr>
              <w:pStyle w:val="aa"/>
            </w:pPr>
            <w:r>
              <w:t>125</w:t>
            </w:r>
          </w:p>
          <w:p w:rsidR="001F004A" w:rsidRDefault="001F004A" w:rsidP="001F004A">
            <w:pPr>
              <w:pStyle w:val="aa"/>
            </w:pPr>
            <w:r>
              <w:t>126</w:t>
            </w:r>
          </w:p>
          <w:p w:rsidR="001F004A" w:rsidRDefault="001F004A" w:rsidP="001F004A">
            <w:pPr>
              <w:pStyle w:val="aa"/>
            </w:pPr>
            <w:r>
              <w:t>127</w:t>
            </w:r>
          </w:p>
          <w:p w:rsidR="001F004A" w:rsidRDefault="001F004A" w:rsidP="001F004A">
            <w:pPr>
              <w:pStyle w:val="aa"/>
            </w:pPr>
            <w:r>
              <w:t>128</w:t>
            </w:r>
          </w:p>
          <w:p w:rsidR="001F004A" w:rsidRDefault="001F004A" w:rsidP="001F004A">
            <w:pPr>
              <w:pStyle w:val="aa"/>
            </w:pPr>
            <w:r>
              <w:t>129</w:t>
            </w:r>
          </w:p>
          <w:p w:rsidR="001F004A" w:rsidRDefault="001F004A" w:rsidP="001F004A">
            <w:pPr>
              <w:pStyle w:val="aa"/>
            </w:pPr>
            <w:r>
              <w:t>130</w:t>
            </w:r>
          </w:p>
          <w:p w:rsidR="001F004A" w:rsidRDefault="001F004A" w:rsidP="001F004A">
            <w:pPr>
              <w:pStyle w:val="aa"/>
            </w:pPr>
            <w:r>
              <w:t>131</w:t>
            </w:r>
          </w:p>
          <w:p w:rsidR="001F004A" w:rsidRDefault="001F004A" w:rsidP="001F004A">
            <w:pPr>
              <w:pStyle w:val="aa"/>
            </w:pPr>
            <w:r>
              <w:t>132</w:t>
            </w:r>
          </w:p>
          <w:p w:rsidR="001F004A" w:rsidRDefault="001F004A" w:rsidP="001F004A">
            <w:pPr>
              <w:pStyle w:val="aa"/>
            </w:pPr>
            <w:r>
              <w:lastRenderedPageBreak/>
              <w:t>133</w:t>
            </w:r>
          </w:p>
          <w:p w:rsidR="001F004A" w:rsidRDefault="001F004A" w:rsidP="001F004A">
            <w:pPr>
              <w:pStyle w:val="aa"/>
            </w:pPr>
            <w:r>
              <w:t>134</w:t>
            </w:r>
          </w:p>
          <w:p w:rsidR="001F004A" w:rsidRDefault="001F004A" w:rsidP="001F004A">
            <w:pPr>
              <w:pStyle w:val="aa"/>
            </w:pPr>
            <w:r>
              <w:t>135</w:t>
            </w:r>
          </w:p>
          <w:p w:rsidR="001F004A" w:rsidRDefault="001F004A" w:rsidP="001F004A">
            <w:pPr>
              <w:pStyle w:val="aa"/>
            </w:pPr>
            <w:r>
              <w:t>136</w:t>
            </w:r>
          </w:p>
          <w:p w:rsidR="001F004A" w:rsidRDefault="001F004A" w:rsidP="001F004A">
            <w:pPr>
              <w:pStyle w:val="aa"/>
            </w:pPr>
            <w:r>
              <w:t>137</w:t>
            </w:r>
          </w:p>
          <w:p w:rsidR="001F004A" w:rsidRDefault="001F004A" w:rsidP="001F004A">
            <w:pPr>
              <w:pStyle w:val="aa"/>
            </w:pPr>
            <w:r>
              <w:t>138</w:t>
            </w:r>
          </w:p>
          <w:p w:rsidR="001F004A" w:rsidRDefault="001F004A" w:rsidP="001F004A">
            <w:pPr>
              <w:pStyle w:val="aa"/>
            </w:pPr>
            <w:r>
              <w:t>139</w:t>
            </w:r>
          </w:p>
          <w:p w:rsidR="001F004A" w:rsidRDefault="001F004A" w:rsidP="001F004A">
            <w:pPr>
              <w:pStyle w:val="aa"/>
            </w:pPr>
            <w:r>
              <w:t>140</w:t>
            </w:r>
          </w:p>
        </w:tc>
        <w:tc>
          <w:tcPr>
            <w:tcW w:w="10545" w:type="dxa"/>
          </w:tcPr>
          <w:p w:rsidR="001F004A" w:rsidRDefault="001F004A" w:rsidP="001F004A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student2;</w:t>
            </w:r>
          </w:p>
          <w:p w:rsidR="001F004A" w:rsidRDefault="001F004A" w:rsidP="001F004A">
            <w:pPr>
              <w:pStyle w:val="aa"/>
            </w:pPr>
          </w:p>
          <w:p w:rsidR="001F004A" w:rsidRDefault="001F004A" w:rsidP="001F004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java.sql.Connection</w:t>
            </w:r>
            <w:proofErr w:type="spellEnd"/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java.sql.PreparedStatement</w:t>
            </w:r>
            <w:proofErr w:type="spellEnd"/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java.sql.ResultSet</w:t>
            </w:r>
            <w:proofErr w:type="spellEnd"/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java.sql.SQLException</w:t>
            </w:r>
            <w:proofErr w:type="spellEnd"/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java.util.ArrayList</w:t>
            </w:r>
            <w:proofErr w:type="spellEnd"/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</w:p>
          <w:p w:rsidR="001F004A" w:rsidRDefault="001F004A" w:rsidP="001F004A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StudentDAO1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Student </w:t>
            </w:r>
            <w:proofErr w:type="spellStart"/>
            <w:r>
              <w:rPr>
                <w:color w:val="000000"/>
              </w:rPr>
              <w:t>makeStudent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ResultSet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SQLException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Student </w:t>
            </w:r>
            <w:proofErr w:type="spellStart"/>
            <w:r>
              <w:rPr>
                <w:color w:val="6A3E3E"/>
              </w:rPr>
              <w:t>student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Student();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.setSid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sid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>)</w:t>
            </w:r>
            <w:r w:rsidRPr="00E87240">
              <w:rPr>
                <w:color w:val="000000"/>
                <w:highlight w:val="yellow"/>
              </w:rPr>
              <w:t>.trim()</w:t>
            </w:r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.setStudentName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studentName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>));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.setDepartment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"department"</w:t>
            </w:r>
            <w:r>
              <w:rPr>
                <w:color w:val="000000"/>
              </w:rPr>
              <w:t>)</w:t>
            </w:r>
            <w:r w:rsidRPr="00E87240">
              <w:rPr>
                <w:color w:val="000000"/>
                <w:highlight w:val="yellow"/>
              </w:rPr>
              <w:t>.trim()</w:t>
            </w:r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.setYear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"year"</w:t>
            </w:r>
            <w:r>
              <w:rPr>
                <w:color w:val="000000"/>
              </w:rPr>
              <w:t>));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.setTelephone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"telephone"</w:t>
            </w:r>
            <w:r>
              <w:rPr>
                <w:color w:val="000000"/>
              </w:rPr>
              <w:t>));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1F004A" w:rsidRDefault="001F004A" w:rsidP="001F004A">
            <w:pPr>
              <w:pStyle w:val="aa"/>
            </w:pP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Student </w:t>
            </w:r>
            <w:proofErr w:type="spellStart"/>
            <w:r>
              <w:rPr>
                <w:color w:val="000000"/>
              </w:rPr>
              <w:t>selectBySid</w:t>
            </w:r>
            <w:proofErr w:type="spellEnd"/>
            <w:r>
              <w:rPr>
                <w:color w:val="000000"/>
              </w:rPr>
              <w:t xml:space="preserve">(String </w:t>
            </w:r>
            <w:proofErr w:type="spellStart"/>
            <w:r>
              <w:rPr>
                <w:color w:val="6A3E3E"/>
              </w:rPr>
              <w:t>sid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Student </w:t>
            </w:r>
            <w:r>
              <w:rPr>
                <w:color w:val="6A3E3E"/>
              </w:rPr>
              <w:t>user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Connection </w:t>
            </w:r>
            <w:proofErr w:type="spellStart"/>
            <w:r>
              <w:rPr>
                <w:color w:val="6A3E3E"/>
              </w:rPr>
              <w:t>connection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PreparedStatement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ResultSet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;    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DB.getConnection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String 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"SELECT * FROM [Student] WHERE [</w:t>
            </w:r>
            <w:proofErr w:type="spellStart"/>
            <w:r>
              <w:rPr>
                <w:color w:val="2A00FF"/>
              </w:rPr>
              <w:t>sid</w:t>
            </w:r>
            <w:proofErr w:type="spellEnd"/>
            <w:r>
              <w:rPr>
                <w:color w:val="2A00FF"/>
              </w:rPr>
              <w:t>] = ?"</w:t>
            </w:r>
            <w:r>
              <w:rPr>
                <w:color w:val="000000"/>
              </w:rPr>
              <w:t xml:space="preserve">;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.prepareStatement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.setString</w:t>
            </w:r>
            <w:proofErr w:type="spellEnd"/>
            <w:r>
              <w:rPr>
                <w:color w:val="000000"/>
              </w:rPr>
              <w:t xml:space="preserve">(1, </w:t>
            </w:r>
            <w:proofErr w:type="spellStart"/>
            <w:r>
              <w:rPr>
                <w:color w:val="6A3E3E"/>
              </w:rPr>
              <w:t>sid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.executeQuery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.next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color w:val="6A3E3E"/>
              </w:rPr>
              <w:t>user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makeStudent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user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 xml:space="preserve">&lt;Student&gt; </w:t>
            </w:r>
            <w:proofErr w:type="spellStart"/>
            <w:r>
              <w:rPr>
                <w:color w:val="000000"/>
              </w:rPr>
              <w:t>selectPage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currentPage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pageSize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Connection </w:t>
            </w:r>
            <w:proofErr w:type="spellStart"/>
            <w:r>
              <w:rPr>
                <w:color w:val="6A3E3E"/>
              </w:rPr>
              <w:t>connection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PreparedStatement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ResultSet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DB.getConnection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String 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"EXEC studentSelectPage1 ?, ?"</w:t>
            </w:r>
            <w:r>
              <w:rPr>
                <w:color w:val="000000"/>
              </w:rPr>
              <w:t xml:space="preserve">;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.prepareStatement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.setInt</w:t>
            </w:r>
            <w:proofErr w:type="spellEnd"/>
            <w:r>
              <w:rPr>
                <w:color w:val="000000"/>
              </w:rPr>
              <w:t xml:space="preserve">(1, </w:t>
            </w:r>
            <w:proofErr w:type="spellStart"/>
            <w:r>
              <w:rPr>
                <w:color w:val="6A3E3E"/>
              </w:rPr>
              <w:t>currentPage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.setInt</w:t>
            </w:r>
            <w:proofErr w:type="spellEnd"/>
            <w:r>
              <w:rPr>
                <w:color w:val="000000"/>
              </w:rPr>
              <w:t xml:space="preserve">(2, </w:t>
            </w:r>
            <w:proofErr w:type="spellStart"/>
            <w:r>
              <w:rPr>
                <w:color w:val="6A3E3E"/>
              </w:rPr>
              <w:t>pageSize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.executeQuery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 xml:space="preserve">&lt;Student&gt;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&lt;Student&gt;();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.next</w:t>
            </w:r>
            <w:proofErr w:type="spellEnd"/>
            <w:r>
              <w:rPr>
                <w:color w:val="000000"/>
              </w:rPr>
              <w:t>())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makeStudent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>));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    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getRecordCount</w:t>
            </w:r>
            <w:proofErr w:type="spellEnd"/>
            <w:r>
              <w:rPr>
                <w:color w:val="000000"/>
              </w:rPr>
              <w:t xml:space="preserve">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 = 0;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Connection </w:t>
            </w:r>
            <w:proofErr w:type="spellStart"/>
            <w:r>
              <w:rPr>
                <w:color w:val="6A3E3E"/>
              </w:rPr>
              <w:t>connection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PreparedStatement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ResultSet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;    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DB.getConnection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String 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"SELECT COUNT(*) FROM [Student]"</w:t>
            </w:r>
            <w:r>
              <w:rPr>
                <w:color w:val="000000"/>
              </w:rPr>
              <w:t xml:space="preserve">;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.prepareStatement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.executeQuery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.next</w:t>
            </w:r>
            <w:proofErr w:type="spellEnd"/>
            <w:r>
              <w:rPr>
                <w:color w:val="000000"/>
              </w:rPr>
              <w:t xml:space="preserve">())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</w:t>
            </w:r>
            <w:proofErr w:type="spellEnd"/>
            <w:r>
              <w:rPr>
                <w:color w:val="000000"/>
              </w:rPr>
              <w:t>(1);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6A3E3E"/>
              </w:rPr>
              <w:t>resultSet</w:t>
            </w:r>
            <w:proofErr w:type="spellEnd"/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}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insert(String </w:t>
            </w:r>
            <w:proofErr w:type="spellStart"/>
            <w:r>
              <w:rPr>
                <w:color w:val="6A3E3E"/>
              </w:rPr>
              <w:t>sid</w:t>
            </w:r>
            <w:proofErr w:type="spellEnd"/>
            <w:r>
              <w:rPr>
                <w:color w:val="000000"/>
              </w:rPr>
              <w:t xml:space="preserve">, String </w:t>
            </w:r>
            <w:proofErr w:type="spellStart"/>
            <w:r>
              <w:rPr>
                <w:color w:val="6A3E3E"/>
              </w:rPr>
              <w:t>studentName</w:t>
            </w:r>
            <w:proofErr w:type="spellEnd"/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department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telephone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Connection </w:t>
            </w:r>
            <w:proofErr w:type="spellStart"/>
            <w:r>
              <w:rPr>
                <w:color w:val="6A3E3E"/>
              </w:rPr>
              <w:t>connection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PreparedStatement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DB.getConnection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String 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"INSERT [Student] ([</w:t>
            </w:r>
            <w:proofErr w:type="spellStart"/>
            <w:r>
              <w:rPr>
                <w:color w:val="2A00FF"/>
              </w:rPr>
              <w:t>sid</w:t>
            </w:r>
            <w:proofErr w:type="spellEnd"/>
            <w:r>
              <w:rPr>
                <w:color w:val="2A00FF"/>
              </w:rPr>
              <w:t>], [</w:t>
            </w:r>
            <w:proofErr w:type="spellStart"/>
            <w:r>
              <w:rPr>
                <w:color w:val="2A00FF"/>
              </w:rPr>
              <w:t>studentName</w:t>
            </w:r>
            <w:proofErr w:type="spellEnd"/>
            <w:r>
              <w:rPr>
                <w:color w:val="2A00FF"/>
              </w:rPr>
              <w:t>], [department], [year], [telephone]) VALUES (?, ?, ?, ?, ?)"</w:t>
            </w:r>
            <w:r>
              <w:rPr>
                <w:color w:val="000000"/>
              </w:rPr>
              <w:t xml:space="preserve">;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.prepareStatement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.setString</w:t>
            </w:r>
            <w:proofErr w:type="spellEnd"/>
            <w:r>
              <w:rPr>
                <w:color w:val="000000"/>
              </w:rPr>
              <w:t xml:space="preserve">(1, </w:t>
            </w:r>
            <w:proofErr w:type="spellStart"/>
            <w:r>
              <w:rPr>
                <w:color w:val="6A3E3E"/>
              </w:rPr>
              <w:t>sid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.setString</w:t>
            </w:r>
            <w:proofErr w:type="spellEnd"/>
            <w:r>
              <w:rPr>
                <w:color w:val="000000"/>
              </w:rPr>
              <w:t xml:space="preserve">(2, </w:t>
            </w:r>
            <w:proofErr w:type="spellStart"/>
            <w:r>
              <w:rPr>
                <w:color w:val="6A3E3E"/>
              </w:rPr>
              <w:t>studentName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.setString</w:t>
            </w:r>
            <w:proofErr w:type="spellEnd"/>
            <w:r>
              <w:rPr>
                <w:color w:val="000000"/>
              </w:rPr>
              <w:t xml:space="preserve">(3, </w:t>
            </w:r>
            <w:r>
              <w:rPr>
                <w:color w:val="6A3E3E"/>
              </w:rPr>
              <w:t>department</w:t>
            </w:r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.setInt</w:t>
            </w:r>
            <w:proofErr w:type="spellEnd"/>
            <w:r>
              <w:rPr>
                <w:color w:val="000000"/>
              </w:rPr>
              <w:t xml:space="preserve">(4,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.setString</w:t>
            </w:r>
            <w:proofErr w:type="spellEnd"/>
            <w:r>
              <w:rPr>
                <w:color w:val="000000"/>
              </w:rPr>
              <w:t xml:space="preserve">(5, </w:t>
            </w:r>
            <w:r>
              <w:rPr>
                <w:color w:val="6A3E3E"/>
              </w:rPr>
              <w:t>telephone</w:t>
            </w:r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.executeUpdate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updateInfo</w:t>
            </w:r>
            <w:proofErr w:type="spellEnd"/>
            <w:r>
              <w:rPr>
                <w:color w:val="000000"/>
              </w:rPr>
              <w:t xml:space="preserve">(String </w:t>
            </w:r>
            <w:proofErr w:type="spellStart"/>
            <w:r>
              <w:rPr>
                <w:color w:val="6A3E3E"/>
              </w:rPr>
              <w:t>sid</w:t>
            </w:r>
            <w:proofErr w:type="spellEnd"/>
            <w:r>
              <w:rPr>
                <w:color w:val="000000"/>
              </w:rPr>
              <w:t xml:space="preserve">, String </w:t>
            </w:r>
            <w:proofErr w:type="spellStart"/>
            <w:r>
              <w:rPr>
                <w:color w:val="6A3E3E"/>
              </w:rPr>
              <w:t>studentName</w:t>
            </w:r>
            <w:proofErr w:type="spellEnd"/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department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telephone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Connection </w:t>
            </w:r>
            <w:proofErr w:type="spellStart"/>
            <w:r>
              <w:rPr>
                <w:color w:val="6A3E3E"/>
              </w:rPr>
              <w:t>connection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PreparedStatement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DB.getConnection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String 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"UPDATE [Student] SET [</w:t>
            </w:r>
            <w:proofErr w:type="spellStart"/>
            <w:r>
              <w:rPr>
                <w:color w:val="2A00FF"/>
              </w:rPr>
              <w:t>studentName</w:t>
            </w:r>
            <w:proofErr w:type="spellEnd"/>
            <w:r>
              <w:rPr>
                <w:color w:val="2A00FF"/>
              </w:rPr>
              <w:t>] = ?, [department] = ?, [year] = ?, [telephone] = ? WHERE [</w:t>
            </w:r>
            <w:proofErr w:type="spellStart"/>
            <w:r>
              <w:rPr>
                <w:color w:val="2A00FF"/>
              </w:rPr>
              <w:t>sid</w:t>
            </w:r>
            <w:proofErr w:type="spellEnd"/>
            <w:r>
              <w:rPr>
                <w:color w:val="2A00FF"/>
              </w:rPr>
              <w:t>] = ?"</w:t>
            </w:r>
            <w:r>
              <w:rPr>
                <w:color w:val="000000"/>
              </w:rPr>
              <w:t xml:space="preserve">;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.prepareStatement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.setString</w:t>
            </w:r>
            <w:proofErr w:type="spellEnd"/>
            <w:r>
              <w:rPr>
                <w:color w:val="000000"/>
              </w:rPr>
              <w:t xml:space="preserve">(1, </w:t>
            </w:r>
            <w:proofErr w:type="spellStart"/>
            <w:r>
              <w:rPr>
                <w:color w:val="6A3E3E"/>
              </w:rPr>
              <w:t>studentName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.setString</w:t>
            </w:r>
            <w:proofErr w:type="spellEnd"/>
            <w:r>
              <w:rPr>
                <w:color w:val="000000"/>
              </w:rPr>
              <w:t xml:space="preserve">(2, </w:t>
            </w:r>
            <w:r>
              <w:rPr>
                <w:color w:val="6A3E3E"/>
              </w:rPr>
              <w:t>department</w:t>
            </w:r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.setInt</w:t>
            </w:r>
            <w:proofErr w:type="spellEnd"/>
            <w:r>
              <w:rPr>
                <w:color w:val="000000"/>
              </w:rPr>
              <w:t xml:space="preserve">(3,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.setString</w:t>
            </w:r>
            <w:proofErr w:type="spellEnd"/>
            <w:r>
              <w:rPr>
                <w:color w:val="000000"/>
              </w:rPr>
              <w:t xml:space="preserve">(4, </w:t>
            </w:r>
            <w:r>
              <w:rPr>
                <w:color w:val="6A3E3E"/>
              </w:rPr>
              <w:t>telephone</w:t>
            </w:r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.setString</w:t>
            </w:r>
            <w:proofErr w:type="spellEnd"/>
            <w:r>
              <w:rPr>
                <w:color w:val="000000"/>
              </w:rPr>
              <w:t xml:space="preserve">(5, </w:t>
            </w:r>
            <w:proofErr w:type="spellStart"/>
            <w:r>
              <w:rPr>
                <w:color w:val="6A3E3E"/>
              </w:rPr>
              <w:t>sid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.executeUpdate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}     </w:t>
            </w:r>
          </w:p>
          <w:p w:rsidR="001F004A" w:rsidRDefault="001F004A" w:rsidP="001F004A">
            <w:pPr>
              <w:pStyle w:val="aa"/>
            </w:pP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delete(String </w:t>
            </w:r>
            <w:proofErr w:type="spellStart"/>
            <w:r>
              <w:rPr>
                <w:color w:val="6A3E3E"/>
              </w:rPr>
              <w:t>sid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Connection </w:t>
            </w:r>
            <w:proofErr w:type="spellStart"/>
            <w:r>
              <w:rPr>
                <w:color w:val="6A3E3E"/>
              </w:rPr>
              <w:t>connection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PreparedStatement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DB.getConnection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String 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"DELETE FROM [Student] WHERE [</w:t>
            </w:r>
            <w:proofErr w:type="spellStart"/>
            <w:r>
              <w:rPr>
                <w:color w:val="2A00FF"/>
              </w:rPr>
              <w:t>sid</w:t>
            </w:r>
            <w:proofErr w:type="spellEnd"/>
            <w:r>
              <w:rPr>
                <w:color w:val="2A00FF"/>
              </w:rPr>
              <w:t>] = ?"</w:t>
            </w:r>
            <w:r>
              <w:rPr>
                <w:color w:val="000000"/>
              </w:rPr>
              <w:t xml:space="preserve">;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.prepareStatement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A3E3E"/>
              </w:rPr>
              <w:t>sql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.setString</w:t>
            </w:r>
            <w:proofErr w:type="spellEnd"/>
            <w:r>
              <w:rPr>
                <w:color w:val="000000"/>
              </w:rPr>
              <w:t xml:space="preserve">(1, </w:t>
            </w:r>
            <w:proofErr w:type="spellStart"/>
            <w:r>
              <w:rPr>
                <w:color w:val="6A3E3E"/>
              </w:rPr>
              <w:t>sid</w:t>
            </w:r>
            <w:proofErr w:type="spellEnd"/>
            <w:r>
              <w:rPr>
                <w:color w:val="000000"/>
              </w:rPr>
              <w:t>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lastRenderedPageBreak/>
              <w:t xml:space="preserve">           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.executeUpdate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} 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1F004A" w:rsidRDefault="001F004A" w:rsidP="001F004A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250620" w:rsidRDefault="00250620" w:rsidP="00250620"/>
    <w:p w:rsidR="006B0C05" w:rsidRDefault="00E07521" w:rsidP="00E07521">
      <w:proofErr w:type="spellStart"/>
      <w:r>
        <w:rPr>
          <w:rFonts w:hint="eastAsia"/>
        </w:rPr>
        <w:t>테이블명에</w:t>
      </w:r>
      <w:proofErr w:type="spellEnd"/>
      <w:r>
        <w:rPr>
          <w:rFonts w:hint="eastAsia"/>
        </w:rPr>
        <w:t xml:space="preserve"> 해당하는 </w:t>
      </w:r>
      <w:r>
        <w:t>User</w:t>
      </w:r>
      <w:r>
        <w:rPr>
          <w:rFonts w:hint="eastAsia"/>
        </w:rPr>
        <w:t>를 Student로 수정하였다.</w:t>
      </w:r>
    </w:p>
    <w:p w:rsidR="00E07521" w:rsidRDefault="00E07521" w:rsidP="00E07521">
      <w:r>
        <w:rPr>
          <w:rFonts w:hint="eastAsia"/>
        </w:rPr>
        <w:t>필드명도 수정하였다.</w:t>
      </w:r>
    </w:p>
    <w:p w:rsidR="00E07521" w:rsidRDefault="00E07521" w:rsidP="00E07521"/>
    <w:p w:rsidR="00717CAA" w:rsidRDefault="00717CAA" w:rsidP="00E07521"/>
    <w:p w:rsidR="00717CAA" w:rsidRDefault="00717CAA" w:rsidP="00E07521"/>
    <w:p w:rsidR="00E87240" w:rsidRDefault="00E87240" w:rsidP="00E07521">
      <w:r>
        <w:t>(</w:t>
      </w:r>
      <w:r>
        <w:rPr>
          <w:rFonts w:hint="eastAsia"/>
        </w:rPr>
        <w:t>줄1</w:t>
      </w:r>
      <w:r>
        <w:t xml:space="preserve">3, </w:t>
      </w:r>
      <w:r>
        <w:rPr>
          <w:rFonts w:hint="eastAsia"/>
        </w:rPr>
        <w:t>줄1</w:t>
      </w:r>
      <w:r>
        <w:t>5)</w:t>
      </w:r>
    </w:p>
    <w:p w:rsidR="00E87240" w:rsidRDefault="00E87240" w:rsidP="00E07521">
      <w:r>
        <w:rPr>
          <w:rFonts w:hint="eastAsia"/>
        </w:rPr>
        <w:t xml:space="preserve">Student 테이블의 </w:t>
      </w:r>
      <w:proofErr w:type="spellStart"/>
      <w:r>
        <w:t>sid</w:t>
      </w:r>
      <w:proofErr w:type="spellEnd"/>
      <w:r>
        <w:t xml:space="preserve"> </w:t>
      </w:r>
      <w:r>
        <w:rPr>
          <w:rFonts w:hint="eastAsia"/>
        </w:rPr>
        <w:t xml:space="preserve">필드와 </w:t>
      </w:r>
      <w:r>
        <w:t xml:space="preserve">department </w:t>
      </w:r>
      <w:r>
        <w:rPr>
          <w:rFonts w:hint="eastAsia"/>
        </w:rPr>
        <w:t xml:space="preserve">필드는 </w:t>
      </w:r>
      <w:r>
        <w:t>CHAR</w:t>
      </w:r>
      <w:r>
        <w:rPr>
          <w:rFonts w:hint="eastAsia"/>
        </w:rPr>
        <w:t>(5)</w:t>
      </w:r>
      <w:r>
        <w:t xml:space="preserve"> </w:t>
      </w:r>
      <w:r>
        <w:rPr>
          <w:rFonts w:hint="eastAsia"/>
        </w:rPr>
        <w:t>타입이다.</w:t>
      </w:r>
    </w:p>
    <w:p w:rsidR="00E87240" w:rsidRDefault="00E87240" w:rsidP="00E07521">
      <w:r>
        <w:t>SQL Server</w:t>
      </w:r>
      <w:r>
        <w:rPr>
          <w:rFonts w:hint="eastAsia"/>
        </w:rPr>
        <w:t xml:space="preserve">의 </w:t>
      </w:r>
      <w:r>
        <w:t xml:space="preserve">CHAR(...) </w:t>
      </w:r>
      <w:r>
        <w:rPr>
          <w:rFonts w:hint="eastAsia"/>
        </w:rPr>
        <w:t>타입은 고정 길이 문자열이다.</w:t>
      </w:r>
    </w:p>
    <w:p w:rsidR="00E87240" w:rsidRPr="00133BBB" w:rsidRDefault="00E87240" w:rsidP="00E07521">
      <w:pPr>
        <w:rPr>
          <w:highlight w:val="yellow"/>
        </w:rPr>
      </w:pPr>
      <w:r w:rsidRPr="00133BBB">
        <w:rPr>
          <w:rFonts w:hint="eastAsia"/>
          <w:highlight w:val="yellow"/>
        </w:rPr>
        <w:t xml:space="preserve">SQL Server의 </w:t>
      </w:r>
      <w:r w:rsidRPr="00BC396C">
        <w:rPr>
          <w:rFonts w:hint="eastAsia"/>
          <w:b/>
          <w:color w:val="FF0000"/>
          <w:highlight w:val="yellow"/>
        </w:rPr>
        <w:t>고정 길이</w:t>
      </w:r>
      <w:r w:rsidRPr="00133BBB">
        <w:rPr>
          <w:rFonts w:hint="eastAsia"/>
          <w:highlight w:val="yellow"/>
        </w:rPr>
        <w:t xml:space="preserve"> 문자열인 </w:t>
      </w:r>
      <w:r w:rsidRPr="00133BBB">
        <w:rPr>
          <w:highlight w:val="yellow"/>
        </w:rPr>
        <w:t xml:space="preserve">CHAR(...) </w:t>
      </w:r>
      <w:r w:rsidRPr="00133BBB">
        <w:rPr>
          <w:rFonts w:hint="eastAsia"/>
          <w:highlight w:val="yellow"/>
        </w:rPr>
        <w:t xml:space="preserve">타입이나 </w:t>
      </w:r>
      <w:r w:rsidRPr="00133BBB">
        <w:rPr>
          <w:highlight w:val="yellow"/>
        </w:rPr>
        <w:t xml:space="preserve">NCHAR(...) </w:t>
      </w:r>
      <w:r w:rsidRPr="00133BBB">
        <w:rPr>
          <w:rFonts w:hint="eastAsia"/>
          <w:highlight w:val="yellow"/>
        </w:rPr>
        <w:t xml:space="preserve">타입의 </w:t>
      </w:r>
      <w:proofErr w:type="spellStart"/>
      <w:r w:rsidRPr="00133BBB">
        <w:rPr>
          <w:rFonts w:hint="eastAsia"/>
          <w:highlight w:val="yellow"/>
        </w:rPr>
        <w:t>필드값을</w:t>
      </w:r>
      <w:proofErr w:type="spellEnd"/>
      <w:r w:rsidRPr="00133BBB">
        <w:rPr>
          <w:rFonts w:hint="eastAsia"/>
          <w:highlight w:val="yellow"/>
        </w:rPr>
        <w:t xml:space="preserve"> </w:t>
      </w:r>
      <w:r w:rsidRPr="00133BBB">
        <w:rPr>
          <w:highlight w:val="yellow"/>
        </w:rPr>
        <w:t>Java</w:t>
      </w:r>
      <w:r w:rsidRPr="00133BBB">
        <w:rPr>
          <w:rFonts w:hint="eastAsia"/>
          <w:highlight w:val="yellow"/>
        </w:rPr>
        <w:t>에서 읽어오면</w:t>
      </w:r>
      <w:r w:rsidRPr="00133BBB">
        <w:rPr>
          <w:highlight w:val="yellow"/>
        </w:rPr>
        <w:t xml:space="preserve">, </w:t>
      </w:r>
    </w:p>
    <w:p w:rsidR="00E87240" w:rsidRDefault="00E87240" w:rsidP="00E07521">
      <w:r w:rsidRPr="00133BBB">
        <w:rPr>
          <w:rFonts w:hint="eastAsia"/>
          <w:highlight w:val="yellow"/>
        </w:rPr>
        <w:t>문자열</w:t>
      </w:r>
      <w:r w:rsidRPr="00133BBB">
        <w:rPr>
          <w:highlight w:val="yellow"/>
        </w:rPr>
        <w:t xml:space="preserve"> </w:t>
      </w:r>
      <w:r w:rsidRPr="00133BBB">
        <w:rPr>
          <w:rFonts w:hint="eastAsia"/>
          <w:highlight w:val="yellow"/>
        </w:rPr>
        <w:t>뒤에 공백 문자가 붙어있는 문제점이 있다.</w:t>
      </w:r>
    </w:p>
    <w:p w:rsidR="0031359B" w:rsidRDefault="0031359B" w:rsidP="00E07521"/>
    <w:p w:rsidR="00E87240" w:rsidRDefault="00E87240" w:rsidP="00E07521">
      <w:r w:rsidRPr="00133BBB">
        <w:rPr>
          <w:rFonts w:hint="eastAsia"/>
          <w:highlight w:val="yellow"/>
        </w:rPr>
        <w:t>이 공백 문자를 제거하기 위해서 줄1</w:t>
      </w:r>
      <w:r w:rsidRPr="00133BBB">
        <w:rPr>
          <w:highlight w:val="yellow"/>
        </w:rPr>
        <w:t xml:space="preserve">3, </w:t>
      </w:r>
      <w:r w:rsidRPr="00133BBB">
        <w:rPr>
          <w:rFonts w:hint="eastAsia"/>
          <w:highlight w:val="yellow"/>
        </w:rPr>
        <w:t>줄</w:t>
      </w:r>
      <w:r w:rsidRPr="00133BBB">
        <w:rPr>
          <w:highlight w:val="yellow"/>
        </w:rPr>
        <w:t>5</w:t>
      </w:r>
      <w:r w:rsidRPr="00133BBB">
        <w:rPr>
          <w:rFonts w:hint="eastAsia"/>
          <w:highlight w:val="yellow"/>
        </w:rPr>
        <w:t xml:space="preserve">에서 </w:t>
      </w:r>
      <w:r w:rsidRPr="00133BBB">
        <w:rPr>
          <w:b/>
          <w:color w:val="FF0000"/>
          <w:highlight w:val="yellow"/>
        </w:rPr>
        <w:t>trim()</w:t>
      </w:r>
      <w:r w:rsidRPr="00133BBB">
        <w:rPr>
          <w:highlight w:val="yellow"/>
        </w:rPr>
        <w:t xml:space="preserve"> </w:t>
      </w:r>
      <w:proofErr w:type="spellStart"/>
      <w:r w:rsidRPr="00133BBB">
        <w:rPr>
          <w:rFonts w:hint="eastAsia"/>
          <w:highlight w:val="yellow"/>
        </w:rPr>
        <w:t>메소드를</w:t>
      </w:r>
      <w:proofErr w:type="spellEnd"/>
      <w:r w:rsidRPr="00133BBB">
        <w:rPr>
          <w:rFonts w:hint="eastAsia"/>
          <w:highlight w:val="yellow"/>
        </w:rPr>
        <w:t xml:space="preserve"> 사용하였다.</w:t>
      </w:r>
    </w:p>
    <w:p w:rsidR="00E87240" w:rsidRDefault="00E87240" w:rsidP="00E07521">
      <w:r>
        <w:rPr>
          <w:rFonts w:hint="eastAsia"/>
        </w:rPr>
        <w:t xml:space="preserve">자바 </w:t>
      </w:r>
      <w:r>
        <w:t xml:space="preserve">String </w:t>
      </w:r>
      <w:r>
        <w:rPr>
          <w:rFonts w:hint="eastAsia"/>
        </w:rPr>
        <w:t xml:space="preserve">클래스의 </w:t>
      </w:r>
      <w:r>
        <w:t xml:space="preserve">trim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문자열 뒤의 공백을 제거하여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1359B" w:rsidRDefault="0031359B" w:rsidP="00E07521"/>
    <w:p w:rsidR="00AE5FE2" w:rsidRDefault="00E87240" w:rsidP="00E07521">
      <w:r>
        <w:rPr>
          <w:rFonts w:hint="eastAsia"/>
        </w:rPr>
        <w:t>S</w:t>
      </w:r>
      <w:r>
        <w:t>QL Server</w:t>
      </w:r>
      <w:r>
        <w:rPr>
          <w:rFonts w:hint="eastAsia"/>
        </w:rPr>
        <w:t xml:space="preserve">에서 </w:t>
      </w:r>
      <w:r w:rsidR="0031359B" w:rsidRPr="00BC396C">
        <w:rPr>
          <w:highlight w:val="yellow"/>
        </w:rPr>
        <w:t xml:space="preserve">VARCHAR(...) </w:t>
      </w:r>
      <w:r w:rsidR="0031359B" w:rsidRPr="00BC396C">
        <w:rPr>
          <w:rFonts w:hint="eastAsia"/>
          <w:highlight w:val="yellow"/>
        </w:rPr>
        <w:t xml:space="preserve">타입이나 </w:t>
      </w:r>
      <w:r w:rsidR="0031359B" w:rsidRPr="00BC396C">
        <w:rPr>
          <w:highlight w:val="yellow"/>
        </w:rPr>
        <w:t xml:space="preserve">NVARCHAR(...) </w:t>
      </w:r>
      <w:r w:rsidR="0031359B" w:rsidRPr="00BC396C">
        <w:rPr>
          <w:rFonts w:hint="eastAsia"/>
          <w:highlight w:val="yellow"/>
        </w:rPr>
        <w:t xml:space="preserve">타입은 </w:t>
      </w:r>
      <w:r w:rsidR="0031359B" w:rsidRPr="00BC396C">
        <w:rPr>
          <w:rFonts w:hint="eastAsia"/>
          <w:b/>
          <w:color w:val="FF0000"/>
          <w:highlight w:val="yellow"/>
        </w:rPr>
        <w:t>가변 길이</w:t>
      </w:r>
      <w:r w:rsidR="0031359B" w:rsidRPr="00BC396C">
        <w:rPr>
          <w:rFonts w:hint="eastAsia"/>
          <w:b/>
          <w:highlight w:val="yellow"/>
        </w:rPr>
        <w:t xml:space="preserve"> 문자열이다</w:t>
      </w:r>
      <w:r w:rsidR="0031359B" w:rsidRPr="00BC396C">
        <w:rPr>
          <w:rFonts w:hint="eastAsia"/>
          <w:highlight w:val="yellow"/>
        </w:rPr>
        <w:t>.</w:t>
      </w:r>
      <w:r w:rsidR="0031359B" w:rsidRPr="00BC396C">
        <w:rPr>
          <w:highlight w:val="yellow"/>
        </w:rPr>
        <w:t xml:space="preserve"> </w:t>
      </w:r>
      <w:r w:rsidR="0031359B" w:rsidRPr="00BC396C">
        <w:rPr>
          <w:rFonts w:hint="eastAsia"/>
          <w:highlight w:val="yellow"/>
        </w:rPr>
        <w:t xml:space="preserve">이들 타입의 </w:t>
      </w:r>
      <w:proofErr w:type="spellStart"/>
      <w:r w:rsidR="0031359B" w:rsidRPr="00BC396C">
        <w:rPr>
          <w:rFonts w:hint="eastAsia"/>
          <w:highlight w:val="yellow"/>
        </w:rPr>
        <w:t>필드값을</w:t>
      </w:r>
      <w:proofErr w:type="spellEnd"/>
      <w:r w:rsidR="0031359B" w:rsidRPr="00BC396C">
        <w:rPr>
          <w:rFonts w:hint="eastAsia"/>
          <w:highlight w:val="yellow"/>
        </w:rPr>
        <w:t xml:space="preserve"> </w:t>
      </w:r>
      <w:r w:rsidR="0031359B" w:rsidRPr="00BC396C">
        <w:rPr>
          <w:highlight w:val="yellow"/>
        </w:rPr>
        <w:t>Java</w:t>
      </w:r>
      <w:r w:rsidR="0031359B" w:rsidRPr="00BC396C">
        <w:rPr>
          <w:rFonts w:hint="eastAsia"/>
          <w:highlight w:val="yellow"/>
        </w:rPr>
        <w:t xml:space="preserve">에서 읽어올 때는 </w:t>
      </w:r>
      <w:r w:rsidR="0031359B" w:rsidRPr="00BC396C">
        <w:rPr>
          <w:rFonts w:hint="eastAsia"/>
          <w:b/>
          <w:color w:val="FF0000"/>
          <w:highlight w:val="yellow"/>
        </w:rPr>
        <w:t>공백 문제가 발생하지 않는다</w:t>
      </w:r>
      <w:r w:rsidR="0031359B" w:rsidRPr="00BC396C">
        <w:rPr>
          <w:rFonts w:hint="eastAsia"/>
          <w:highlight w:val="yellow"/>
        </w:rPr>
        <w:t>.</w:t>
      </w:r>
      <w:r w:rsidR="00AE5FE2">
        <w:t xml:space="preserve"> </w:t>
      </w:r>
    </w:p>
    <w:p w:rsidR="00717CAA" w:rsidRDefault="00717CAA" w:rsidP="00E07521"/>
    <w:p w:rsidR="00E87240" w:rsidRDefault="00AE5FE2" w:rsidP="00E07521">
      <w:r>
        <w:rPr>
          <w:rFonts w:hint="eastAsia"/>
        </w:rPr>
        <w:t xml:space="preserve">따라서 영문 문자열이라면 </w:t>
      </w:r>
      <w:r>
        <w:t xml:space="preserve">VARCHAR(...) </w:t>
      </w:r>
      <w:r>
        <w:rPr>
          <w:rFonts w:hint="eastAsia"/>
        </w:rPr>
        <w:t>타입을,</w:t>
      </w:r>
      <w:r>
        <w:t xml:space="preserve"> </w:t>
      </w:r>
      <w:r>
        <w:rPr>
          <w:rFonts w:hint="eastAsia"/>
        </w:rPr>
        <w:t xml:space="preserve">한글 문자열이라면 </w:t>
      </w:r>
      <w:r>
        <w:t xml:space="preserve">NVARCHAR(...) </w:t>
      </w:r>
      <w:r>
        <w:rPr>
          <w:rFonts w:hint="eastAsia"/>
        </w:rPr>
        <w:t>타입을 사용하여 테이블을 설계하면 편하다.</w:t>
      </w:r>
    </w:p>
    <w:p w:rsidR="00E87240" w:rsidRDefault="00E87240" w:rsidP="00E07521"/>
    <w:p w:rsidR="00717CAA" w:rsidRDefault="00717CAA" w:rsidP="00E07521"/>
    <w:p w:rsidR="00717CAA" w:rsidRDefault="00717CAA" w:rsidP="00E07521"/>
    <w:p w:rsidR="00E07521" w:rsidRDefault="00E07521" w:rsidP="00E07521">
      <w:r>
        <w:t>(</w:t>
      </w:r>
      <w:r>
        <w:rPr>
          <w:rFonts w:hint="eastAsia"/>
        </w:rPr>
        <w:t>줄8</w:t>
      </w:r>
      <w:r>
        <w:t>9)</w:t>
      </w:r>
      <w:r w:rsidR="0068322F">
        <w:rPr>
          <w:rFonts w:hint="eastAsia"/>
        </w:rPr>
        <w:t xml:space="preserve">에의 </w:t>
      </w:r>
      <w:r w:rsidR="0068322F">
        <w:t>INSERT</w:t>
      </w:r>
      <w:r w:rsidR="0068322F">
        <w:rPr>
          <w:rFonts w:hint="eastAsia"/>
        </w:rPr>
        <w:t xml:space="preserve"> 명령에서 </w:t>
      </w:r>
      <w:proofErr w:type="spellStart"/>
      <w:r w:rsidR="0068322F">
        <w:rPr>
          <w:rFonts w:hint="eastAsia"/>
        </w:rPr>
        <w:t>기본키인</w:t>
      </w:r>
      <w:proofErr w:type="spellEnd"/>
      <w:r w:rsidR="0068322F">
        <w:rPr>
          <w:rFonts w:hint="eastAsia"/>
        </w:rPr>
        <w:t xml:space="preserve"> </w:t>
      </w:r>
      <w:r w:rsidR="0068322F">
        <w:t>[</w:t>
      </w:r>
      <w:proofErr w:type="spellStart"/>
      <w:r w:rsidR="0068322F">
        <w:t>sid</w:t>
      </w:r>
      <w:proofErr w:type="spellEnd"/>
      <w:r w:rsidR="0068322F">
        <w:t xml:space="preserve">] </w:t>
      </w:r>
      <w:proofErr w:type="spellStart"/>
      <w:r w:rsidR="0068322F">
        <w:rPr>
          <w:rFonts w:hint="eastAsia"/>
        </w:rPr>
        <w:t>필드값도</w:t>
      </w:r>
      <w:proofErr w:type="spellEnd"/>
      <w:r w:rsidR="0068322F">
        <w:rPr>
          <w:rFonts w:hint="eastAsia"/>
        </w:rPr>
        <w:t xml:space="preserve"> 포함되었다.</w:t>
      </w:r>
    </w:p>
    <w:p w:rsidR="0068322F" w:rsidRDefault="0068322F" w:rsidP="00E07521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테이블의 </w:t>
      </w:r>
      <w:r>
        <w:t xml:space="preserve">ID </w:t>
      </w:r>
      <w:r>
        <w:rPr>
          <w:rFonts w:hint="eastAsia"/>
        </w:rPr>
        <w:t xml:space="preserve">필드는 </w:t>
      </w:r>
      <w:r>
        <w:t>DB</w:t>
      </w:r>
      <w:r>
        <w:rPr>
          <w:rFonts w:hint="eastAsia"/>
        </w:rPr>
        <w:t xml:space="preserve">에서 자동 부여되는 일련번호이므로 </w:t>
      </w:r>
      <w:r>
        <w:t xml:space="preserve">INSERT </w:t>
      </w:r>
      <w:r>
        <w:rPr>
          <w:rFonts w:hint="eastAsia"/>
        </w:rPr>
        <w:t>할 때</w:t>
      </w:r>
      <w:r>
        <w:t xml:space="preserve"> </w:t>
      </w:r>
      <w:r>
        <w:rPr>
          <w:rFonts w:hint="eastAsia"/>
        </w:rPr>
        <w:t>제외되지만,</w:t>
      </w:r>
    </w:p>
    <w:p w:rsidR="0068322F" w:rsidRDefault="0068322F" w:rsidP="00E07521">
      <w:r>
        <w:t xml:space="preserve">Student </w:t>
      </w:r>
      <w:r>
        <w:rPr>
          <w:rFonts w:hint="eastAsia"/>
        </w:rPr>
        <w:t xml:space="preserve">테이블의 </w:t>
      </w:r>
      <w:proofErr w:type="spellStart"/>
      <w:r>
        <w:t>sid</w:t>
      </w:r>
      <w:proofErr w:type="spellEnd"/>
      <w:r>
        <w:t xml:space="preserve"> </w:t>
      </w:r>
      <w:r>
        <w:rPr>
          <w:rFonts w:hint="eastAsia"/>
        </w:rPr>
        <w:t xml:space="preserve">필드는 자동 부여되는 값이 아니므로 </w:t>
      </w:r>
      <w:r>
        <w:t xml:space="preserve">INSERT </w:t>
      </w:r>
      <w:r>
        <w:rPr>
          <w:rFonts w:hint="eastAsia"/>
        </w:rPr>
        <w:t>할 때 값이 지정되어야 한다.</w:t>
      </w:r>
    </w:p>
    <w:p w:rsidR="0068322F" w:rsidRDefault="0068322F" w:rsidP="00E07521"/>
    <w:p w:rsidR="0068322F" w:rsidRDefault="0068322F" w:rsidP="00E07521"/>
    <w:p w:rsidR="0068322F" w:rsidRDefault="0068322F" w:rsidP="00E07521"/>
    <w:p w:rsidR="007278CB" w:rsidRDefault="007278CB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68322F" w:rsidRDefault="007278CB" w:rsidP="007278CB">
      <w:pPr>
        <w:pStyle w:val="1"/>
      </w:pPr>
      <w:r>
        <w:rPr>
          <w:rFonts w:hint="eastAsia"/>
        </w:rPr>
        <w:lastRenderedPageBreak/>
        <w:t>JSP</w:t>
      </w:r>
      <w:r>
        <w:t xml:space="preserve"> </w:t>
      </w:r>
      <w:r>
        <w:rPr>
          <w:rFonts w:hint="eastAsia"/>
        </w:rPr>
        <w:t>페이지 생성</w:t>
      </w:r>
    </w:p>
    <w:p w:rsidR="007278CB" w:rsidRDefault="007278CB" w:rsidP="007278CB"/>
    <w:p w:rsidR="007278CB" w:rsidRDefault="007278CB" w:rsidP="007278CB">
      <w:pPr>
        <w:pStyle w:val="2"/>
      </w:pPr>
      <w:r>
        <w:rPr>
          <w:rFonts w:hint="eastAsia"/>
        </w:rPr>
        <w:t>studentList.jsp</w:t>
      </w:r>
    </w:p>
    <w:p w:rsidR="007278CB" w:rsidRDefault="007278CB" w:rsidP="007278CB">
      <w:pPr>
        <w:pStyle w:val="3"/>
      </w:pPr>
      <w:proofErr w:type="spellStart"/>
      <w:r>
        <w:t>WebContent</w:t>
      </w:r>
      <w:proofErr w:type="spellEnd"/>
      <w:r>
        <w:t>/</w:t>
      </w:r>
      <w:r w:rsidR="00306ADD">
        <w:t>01/s</w:t>
      </w:r>
      <w:r>
        <w:rPr>
          <w:rFonts w:hint="eastAsia"/>
        </w:rPr>
        <w:t>tudent</w:t>
      </w:r>
      <w:r w:rsidR="00306ADD">
        <w:t>List.jsp</w:t>
      </w:r>
    </w:p>
    <w:tbl>
      <w:tblPr>
        <w:tblStyle w:val="ae"/>
        <w:tblW w:w="11061" w:type="dxa"/>
        <w:tblInd w:w="-176" w:type="dxa"/>
        <w:tblLook w:val="04A0"/>
      </w:tblPr>
      <w:tblGrid>
        <w:gridCol w:w="516"/>
        <w:gridCol w:w="10545"/>
      </w:tblGrid>
      <w:tr w:rsidR="007278CB" w:rsidTr="007F268F">
        <w:tc>
          <w:tcPr>
            <w:tcW w:w="516" w:type="dxa"/>
          </w:tcPr>
          <w:p w:rsidR="007278CB" w:rsidRPr="00185935" w:rsidRDefault="007278CB" w:rsidP="00306ADD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7278CB" w:rsidRPr="00185935" w:rsidRDefault="007278CB" w:rsidP="00306ADD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7278CB" w:rsidRPr="00185935" w:rsidRDefault="007278CB" w:rsidP="00306ADD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7278CB" w:rsidRPr="00185935" w:rsidRDefault="007278CB" w:rsidP="00306ADD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7278CB" w:rsidRPr="00185935" w:rsidRDefault="007278CB" w:rsidP="00306ADD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7278CB" w:rsidRPr="00185935" w:rsidRDefault="007278CB" w:rsidP="00306ADD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7278CB" w:rsidRPr="00185935" w:rsidRDefault="007278CB" w:rsidP="00306ADD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7278CB" w:rsidRPr="00185935" w:rsidRDefault="007278CB" w:rsidP="00306ADD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9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lastRenderedPageBreak/>
              <w:t>63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64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67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69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70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71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72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73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74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75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76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77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78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79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80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81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82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83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84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85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86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87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88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89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90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91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92</w:t>
            </w:r>
          </w:p>
          <w:p w:rsidR="007278CB" w:rsidRDefault="007278CB" w:rsidP="00306ADD">
            <w:pPr>
              <w:pStyle w:val="aa"/>
            </w:pPr>
            <w:r>
              <w:rPr>
                <w:rFonts w:hint="eastAsia"/>
              </w:rPr>
              <w:t>93</w:t>
            </w:r>
          </w:p>
        </w:tc>
        <w:tc>
          <w:tcPr>
            <w:tcW w:w="10545" w:type="dxa"/>
          </w:tcPr>
          <w:p w:rsidR="00306ADD" w:rsidRDefault="00306ADD" w:rsidP="00306ADD">
            <w:pPr>
              <w:pStyle w:val="aa"/>
            </w:pPr>
            <w:r>
              <w:rPr>
                <w:color w:val="BF5F3F"/>
              </w:rPr>
              <w:lastRenderedPageBreak/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contentType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"text/html; </w:t>
            </w:r>
            <w:proofErr w:type="spellStart"/>
            <w:r>
              <w:rPr>
                <w:color w:val="2A00FF"/>
              </w:rPr>
              <w:t>charset</w:t>
            </w:r>
            <w:proofErr w:type="spellEnd"/>
            <w:r>
              <w:rPr>
                <w:color w:val="2A00FF"/>
              </w:rPr>
              <w:t>=UTF-8"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pageEncoding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java.util</w:t>
            </w:r>
            <w:proofErr w:type="spellEnd"/>
            <w:r>
              <w:rPr>
                <w:color w:val="2A00FF"/>
              </w:rPr>
              <w:t>.*, student2.*"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"text/html; </w:t>
            </w:r>
            <w:proofErr w:type="spellStart"/>
            <w:r>
              <w:rPr>
                <w:color w:val="2A00FF"/>
              </w:rPr>
              <w:t>charset</w:t>
            </w:r>
            <w:proofErr w:type="spellEnd"/>
            <w:r>
              <w:rPr>
                <w:color w:val="2A00FF"/>
              </w:rPr>
              <w:t>=UTF-8"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lecture1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"http://maxcdn.bootstrapcdn.com/bootstrap/2.3.2/css/bootstrap.min.css"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rel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stylesheet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media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"screen"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3F7F7F"/>
              </w:rPr>
              <w:t>thead</w:t>
            </w:r>
            <w:proofErr w:type="spellEnd"/>
            <w:r>
              <w:rPr>
                <w:color w:val="3F7F7F"/>
              </w:rPr>
              <w:t xml:space="preserve"> </w:t>
            </w:r>
            <w:proofErr w:type="spellStart"/>
            <w:r>
              <w:rPr>
                <w:color w:val="3F7F7F"/>
              </w:rPr>
              <w:t>tr</w:t>
            </w:r>
            <w:proofErr w:type="spellEnd"/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</w:t>
            </w:r>
            <w:proofErr w:type="spellStart"/>
            <w:r>
              <w:rPr>
                <w:color w:val="2A00E1"/>
              </w:rPr>
              <w:t>eee</w:t>
            </w:r>
            <w:proofErr w:type="spellEnd"/>
            <w:r>
              <w:rPr>
                <w:color w:val="000000"/>
              </w:rPr>
              <w:t>; }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3F7F7F"/>
              </w:rPr>
              <w:t>tbody</w:t>
            </w:r>
            <w:proofErr w:type="spellEnd"/>
            <w:r>
              <w:rPr>
                <w:color w:val="3F7F7F"/>
              </w:rPr>
              <w:t xml:space="preserve"> </w:t>
            </w:r>
            <w:proofErr w:type="spellStart"/>
            <w:r>
              <w:rPr>
                <w:color w:val="3F7F7F"/>
              </w:rPr>
              <w:t>tr:hover</w:t>
            </w:r>
            <w:proofErr w:type="spellEnd"/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</w:t>
            </w:r>
            <w:proofErr w:type="spellStart"/>
            <w:r>
              <w:rPr>
                <w:color w:val="2A00E1"/>
              </w:rPr>
              <w:t>ffa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"http://ajax.googleapis.com/ajax/libs/jquery/1.11.1/jquery.min.js"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$(</w:t>
            </w:r>
            <w:r>
              <w:rPr>
                <w:color w:val="7F0055"/>
              </w:rPr>
              <w:t>function</w:t>
            </w:r>
            <w:r>
              <w:rPr>
                <w:color w:val="000000"/>
              </w:rPr>
              <w:t>() {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$(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tbody</w:t>
            </w:r>
            <w:proofErr w:type="spellEnd"/>
            <w:r>
              <w:rPr>
                <w:color w:val="2A00FF"/>
              </w:rPr>
              <w:t xml:space="preserve"> </w:t>
            </w:r>
            <w:proofErr w:type="spellStart"/>
            <w:r>
              <w:rPr>
                <w:color w:val="2A00FF"/>
              </w:rPr>
              <w:t>tr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>).click(</w:t>
            </w:r>
            <w:r>
              <w:rPr>
                <w:color w:val="7F0055"/>
              </w:rPr>
              <w:t>function</w:t>
            </w:r>
            <w:r>
              <w:rPr>
                <w:color w:val="000000"/>
              </w:rPr>
              <w:t>() {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location.href</w:t>
            </w:r>
            <w:proofErr w:type="spellEnd"/>
            <w:r>
              <w:rPr>
                <w:color w:val="000000"/>
              </w:rPr>
              <w:t xml:space="preserve"> = </w:t>
            </w:r>
            <w:r w:rsidRPr="00306ADD">
              <w:rPr>
                <w:color w:val="2A00FF"/>
              </w:rPr>
              <w:t>"</w:t>
            </w:r>
            <w:proofErr w:type="spellStart"/>
            <w:r w:rsidRPr="00306ADD">
              <w:rPr>
                <w:color w:val="2A00FF"/>
                <w:highlight w:val="yellow"/>
              </w:rPr>
              <w:t>studentEdit.jsp?sid</w:t>
            </w:r>
            <w:proofErr w:type="spellEnd"/>
            <w:r w:rsidRPr="00306ADD">
              <w:rPr>
                <w:color w:val="2A00FF"/>
                <w:highlight w:val="yellow"/>
              </w:rPr>
              <w:t>=</w:t>
            </w:r>
            <w:r w:rsidRPr="00306ADD">
              <w:rPr>
                <w:color w:val="2A00FF"/>
              </w:rPr>
              <w:t>"</w:t>
            </w:r>
            <w:r w:rsidRPr="00306ADD">
              <w:rPr>
                <w:color w:val="000000"/>
              </w:rPr>
              <w:t xml:space="preserve"> + $(</w:t>
            </w:r>
            <w:r w:rsidRPr="00306ADD">
              <w:rPr>
                <w:color w:val="7F0055"/>
              </w:rPr>
              <w:t>this</w:t>
            </w:r>
            <w:r w:rsidRPr="00306ADD">
              <w:rPr>
                <w:color w:val="000000"/>
              </w:rPr>
              <w:t>).</w:t>
            </w:r>
            <w:proofErr w:type="spellStart"/>
            <w:r w:rsidRPr="00306ADD">
              <w:rPr>
                <w:color w:val="000000"/>
              </w:rPr>
              <w:t>attr</w:t>
            </w:r>
            <w:proofErr w:type="spellEnd"/>
            <w:r w:rsidRPr="00306ADD">
              <w:rPr>
                <w:color w:val="000000"/>
              </w:rPr>
              <w:t>(</w:t>
            </w:r>
            <w:r w:rsidRPr="00306ADD">
              <w:rPr>
                <w:color w:val="2A00FF"/>
              </w:rPr>
              <w:t>"</w:t>
            </w:r>
            <w:r w:rsidRPr="00F47CBF">
              <w:rPr>
                <w:color w:val="2A00FF"/>
                <w:highlight w:val="cyan"/>
              </w:rPr>
              <w:t>data-id</w:t>
            </w:r>
            <w:r w:rsidRPr="00306ADD">
              <w:rPr>
                <w:color w:val="2A00FF"/>
              </w:rPr>
              <w:t>"</w:t>
            </w:r>
            <w:r w:rsidRPr="00306ADD">
              <w:rPr>
                <w:color w:val="000000"/>
              </w:rPr>
              <w:t xml:space="preserve">) + </w:t>
            </w:r>
            <w:r w:rsidRPr="00306ADD">
              <w:rPr>
                <w:color w:val="2A00FF"/>
              </w:rPr>
              <w:t>"&amp;"</w:t>
            </w:r>
            <w:r w:rsidRPr="00306ADD">
              <w:rPr>
                <w:color w:val="000000"/>
              </w:rPr>
              <w:t xml:space="preserve"> + </w:t>
            </w:r>
            <w:proofErr w:type="spellStart"/>
            <w:r w:rsidRPr="00306ADD">
              <w:rPr>
                <w:color w:val="000000"/>
              </w:rPr>
              <w:t>location.search.replace</w:t>
            </w:r>
            <w:proofErr w:type="spellEnd"/>
            <w:r w:rsidRPr="00306ADD">
              <w:rPr>
                <w:color w:val="000000"/>
              </w:rPr>
              <w:t>(</w:t>
            </w:r>
            <w:r w:rsidRPr="00306ADD">
              <w:rPr>
                <w:color w:val="2A00FF"/>
              </w:rPr>
              <w:t>"?"</w:t>
            </w:r>
            <w:r w:rsidRPr="00306ADD">
              <w:rPr>
                <w:color w:val="000000"/>
              </w:rPr>
              <w:t>,</w:t>
            </w:r>
            <w:r w:rsidRPr="00306ADD">
              <w:rPr>
                <w:color w:val="2A00FF"/>
              </w:rPr>
              <w:t>""</w:t>
            </w:r>
            <w:r w:rsidRPr="00306ADD">
              <w:rPr>
                <w:color w:val="000000"/>
              </w:rPr>
              <w:t>);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});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$(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div.pagination</w:t>
            </w:r>
            <w:proofErr w:type="spellEnd"/>
            <w:r>
              <w:rPr>
                <w:color w:val="2A00FF"/>
              </w:rPr>
              <w:t xml:space="preserve"> a"</w:t>
            </w:r>
            <w:r>
              <w:rPr>
                <w:color w:val="000000"/>
              </w:rPr>
              <w:t>).click(</w:t>
            </w:r>
            <w:r>
              <w:rPr>
                <w:color w:val="7F0055"/>
              </w:rPr>
              <w:t>function</w:t>
            </w:r>
            <w:r>
              <w:rPr>
                <w:color w:val="000000"/>
              </w:rPr>
              <w:t>() {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$(</w:t>
            </w:r>
            <w:r>
              <w:rPr>
                <w:color w:val="2A00FF"/>
              </w:rPr>
              <w:t>"input[name=pg]"</w:t>
            </w:r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val</w:t>
            </w:r>
            <w:proofErr w:type="spellEnd"/>
            <w:r>
              <w:rPr>
                <w:color w:val="000000"/>
              </w:rPr>
              <w:t>($(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attr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"data-page"</w:t>
            </w:r>
            <w:r>
              <w:rPr>
                <w:color w:val="000000"/>
              </w:rPr>
              <w:t>));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$(</w:t>
            </w:r>
            <w:r>
              <w:rPr>
                <w:color w:val="2A00FF"/>
              </w:rPr>
              <w:t>"form"</w:t>
            </w:r>
            <w:r>
              <w:rPr>
                <w:color w:val="000000"/>
              </w:rPr>
              <w:t>).submit();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});        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});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BF5F3F"/>
              </w:rPr>
              <w:t>&lt;%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String s = </w:t>
            </w:r>
            <w:proofErr w:type="spellStart"/>
            <w:r>
              <w:rPr>
                <w:color w:val="000000"/>
              </w:rPr>
              <w:t>request.getParameter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"pg"</w:t>
            </w:r>
            <w:r>
              <w:rPr>
                <w:color w:val="000000"/>
              </w:rPr>
              <w:t>);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currentPage</w:t>
            </w:r>
            <w:proofErr w:type="spellEnd"/>
            <w:r>
              <w:rPr>
                <w:color w:val="000000"/>
              </w:rPr>
              <w:t xml:space="preserve"> = (s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? 1 : </w:t>
            </w:r>
            <w:proofErr w:type="spellStart"/>
            <w:r>
              <w:rPr>
                <w:color w:val="000000"/>
              </w:rPr>
              <w:t>Integer.parseInt</w:t>
            </w:r>
            <w:proofErr w:type="spellEnd"/>
            <w:r>
              <w:rPr>
                <w:color w:val="000000"/>
              </w:rPr>
              <w:t>(s);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pageSize</w:t>
            </w:r>
            <w:proofErr w:type="spellEnd"/>
            <w:r>
              <w:rPr>
                <w:color w:val="000000"/>
              </w:rPr>
              <w:t xml:space="preserve"> = 10;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r w:rsidRPr="00306ADD">
              <w:rPr>
                <w:color w:val="000000"/>
                <w:highlight w:val="yellow"/>
              </w:rPr>
              <w:t>Student</w:t>
            </w:r>
            <w:r>
              <w:rPr>
                <w:color w:val="000000"/>
              </w:rPr>
              <w:t xml:space="preserve">&gt; list = </w:t>
            </w:r>
            <w:r w:rsidRPr="00306ADD">
              <w:rPr>
                <w:color w:val="000000"/>
                <w:highlight w:val="yellow"/>
              </w:rPr>
              <w:t>StudentDAO1</w:t>
            </w:r>
            <w:r>
              <w:rPr>
                <w:color w:val="000000"/>
              </w:rPr>
              <w:t>.selectPage(</w:t>
            </w:r>
            <w:proofErr w:type="spellStart"/>
            <w:r>
              <w:rPr>
                <w:color w:val="000000"/>
              </w:rPr>
              <w:t>currentPage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pageSize</w:t>
            </w:r>
            <w:proofErr w:type="spellEnd"/>
            <w:r>
              <w:rPr>
                <w:color w:val="000000"/>
              </w:rPr>
              <w:t>);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recordCount</w:t>
            </w:r>
            <w:proofErr w:type="spellEnd"/>
            <w:r>
              <w:rPr>
                <w:color w:val="000000"/>
              </w:rPr>
              <w:t xml:space="preserve"> = </w:t>
            </w:r>
            <w:r w:rsidRPr="00306ADD">
              <w:rPr>
                <w:color w:val="000000"/>
                <w:highlight w:val="yellow"/>
              </w:rPr>
              <w:t>StudentDAO1</w:t>
            </w:r>
            <w:r>
              <w:rPr>
                <w:color w:val="000000"/>
              </w:rPr>
              <w:t>.getRecordCount();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pageCount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color w:val="000000"/>
              </w:rPr>
              <w:t>recordCount</w:t>
            </w:r>
            <w:proofErr w:type="spellEnd"/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00"/>
              </w:rPr>
              <w:t>pageSize</w:t>
            </w:r>
            <w:proofErr w:type="spellEnd"/>
            <w:r>
              <w:rPr>
                <w:color w:val="000000"/>
              </w:rPr>
              <w:t xml:space="preserve"> - 1) / </w:t>
            </w:r>
            <w:proofErr w:type="spellStart"/>
            <w:r>
              <w:rPr>
                <w:color w:val="000000"/>
              </w:rPr>
              <w:t>pageSize</w:t>
            </w:r>
            <w:proofErr w:type="spellEnd"/>
            <w:r>
              <w:rPr>
                <w:color w:val="000000"/>
              </w:rPr>
              <w:t>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basePage</w:t>
            </w:r>
            <w:proofErr w:type="spellEnd"/>
            <w:r>
              <w:rPr>
                <w:color w:val="000000"/>
              </w:rPr>
              <w:t xml:space="preserve"> = ((</w:t>
            </w:r>
            <w:proofErr w:type="spellStart"/>
            <w:r>
              <w:rPr>
                <w:color w:val="000000"/>
              </w:rPr>
              <w:t>currentPage</w:t>
            </w:r>
            <w:proofErr w:type="spellEnd"/>
            <w:r>
              <w:rPr>
                <w:color w:val="000000"/>
              </w:rPr>
              <w:t xml:space="preserve"> - 1) / 10) * 10;</w:t>
            </w:r>
          </w:p>
          <w:p w:rsidR="00306ADD" w:rsidRDefault="00306ADD" w:rsidP="00306ADD">
            <w:pPr>
              <w:pStyle w:val="aa"/>
            </w:pP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목록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306ADD" w:rsidRDefault="00306ADD" w:rsidP="00306ADD">
            <w:pPr>
              <w:pStyle w:val="aa"/>
            </w:pP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"pull-right"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href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"studentAdd.jsp"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btn</w:t>
            </w:r>
            <w:proofErr w:type="spellEnd"/>
            <w:r>
              <w:rPr>
                <w:color w:val="2A00FF"/>
              </w:rPr>
              <w:t xml:space="preserve"> </w:t>
            </w:r>
            <w:proofErr w:type="spellStart"/>
            <w:r>
              <w:rPr>
                <w:color w:val="2A00FF"/>
              </w:rPr>
              <w:t>btn</w:t>
            </w:r>
            <w:proofErr w:type="spellEnd"/>
            <w:r>
              <w:rPr>
                <w:color w:val="2A00FF"/>
              </w:rPr>
              <w:t xml:space="preserve">-small </w:t>
            </w:r>
            <w:proofErr w:type="spellStart"/>
            <w:r>
              <w:rPr>
                <w:color w:val="2A00FF"/>
              </w:rPr>
              <w:t>btn</w:t>
            </w:r>
            <w:proofErr w:type="spellEnd"/>
            <w:r>
              <w:rPr>
                <w:color w:val="2A00FF"/>
              </w:rPr>
              <w:t>-primary"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추가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"hidden"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"pg"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306ADD" w:rsidRDefault="00306ADD" w:rsidP="00306ADD">
            <w:pPr>
              <w:pStyle w:val="aa"/>
            </w:pP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table-bordered"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thead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tr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th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학번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th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th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th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th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th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th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학년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th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th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전화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th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tr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thead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tbody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 w:rsidRPr="00306ADD">
              <w:rPr>
                <w:color w:val="000000"/>
                <w:highlight w:val="yellow"/>
              </w:rPr>
              <w:t>Student student</w:t>
            </w:r>
            <w:r>
              <w:rPr>
                <w:color w:val="000000"/>
              </w:rPr>
              <w:t xml:space="preserve"> : list) { </w:t>
            </w: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tr</w:t>
            </w:r>
            <w:proofErr w:type="spellEnd"/>
            <w:r>
              <w:t xml:space="preserve"> </w:t>
            </w:r>
            <w:r w:rsidRPr="00F47CBF">
              <w:rPr>
                <w:color w:val="7F007F"/>
                <w:highlight w:val="cyan"/>
              </w:rPr>
              <w:t>data-id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 w:rsidRPr="00306ADD">
              <w:rPr>
                <w:color w:val="000000"/>
                <w:highlight w:val="yellow"/>
              </w:rPr>
              <w:t>student.getSid</w:t>
            </w:r>
            <w:proofErr w:type="spellEnd"/>
            <w:r>
              <w:rPr>
                <w:color w:val="000000"/>
              </w:rPr>
              <w:t xml:space="preserve">()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 w:rsidRPr="00306ADD">
              <w:rPr>
                <w:color w:val="000000"/>
                <w:highlight w:val="yellow"/>
              </w:rPr>
              <w:t>student.getStudentName</w:t>
            </w:r>
            <w:proofErr w:type="spellEnd"/>
            <w:r>
              <w:rPr>
                <w:color w:val="000000"/>
              </w:rPr>
              <w:t xml:space="preserve">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 w:rsidRPr="00306ADD">
              <w:rPr>
                <w:color w:val="000000"/>
                <w:highlight w:val="yellow"/>
              </w:rPr>
              <w:t>student.getDepartment</w:t>
            </w:r>
            <w:proofErr w:type="spellEnd"/>
            <w:r>
              <w:rPr>
                <w:color w:val="000000"/>
              </w:rPr>
              <w:t xml:space="preserve">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 w:rsidRPr="00306ADD">
              <w:rPr>
                <w:color w:val="000000"/>
                <w:highlight w:val="yellow"/>
              </w:rPr>
              <w:t>student.getYear</w:t>
            </w:r>
            <w:proofErr w:type="spellEnd"/>
            <w:r>
              <w:rPr>
                <w:color w:val="000000"/>
              </w:rPr>
              <w:t xml:space="preserve">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 w:rsidRPr="00306ADD">
              <w:rPr>
                <w:color w:val="000000"/>
                <w:highlight w:val="yellow"/>
              </w:rPr>
              <w:t>student.getTelephone</w:t>
            </w:r>
            <w:proofErr w:type="spellEnd"/>
            <w:r>
              <w:rPr>
                <w:color w:val="000000"/>
              </w:rPr>
              <w:t xml:space="preserve">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tr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tbody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"pagination pagination-small pagination-centered"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ul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basePage</w:t>
            </w:r>
            <w:proofErr w:type="spellEnd"/>
            <w:r>
              <w:rPr>
                <w:color w:val="000000"/>
              </w:rPr>
              <w:t xml:space="preserve"> &gt; 0) { </w:t>
            </w: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li</w:t>
            </w:r>
            <w:proofErr w:type="spellEnd"/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data-page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basePage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Prev</w:t>
            </w:r>
            <w:proofErr w:type="spellEnd"/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&gt;&lt;/</w:t>
            </w:r>
            <w:proofErr w:type="spellStart"/>
            <w:r>
              <w:rPr>
                <w:color w:val="3F7F7F"/>
              </w:rPr>
              <w:t>li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             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=1;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10 &amp;&amp; </w:t>
            </w:r>
            <w:proofErr w:type="spellStart"/>
            <w:r>
              <w:rPr>
                <w:color w:val="000000"/>
              </w:rPr>
              <w:t>basePage</w:t>
            </w:r>
            <w:proofErr w:type="spellEnd"/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</w:t>
            </w:r>
            <w:proofErr w:type="spellStart"/>
            <w:r>
              <w:rPr>
                <w:color w:val="000000"/>
              </w:rPr>
              <w:t>pageCount</w:t>
            </w:r>
            <w:proofErr w:type="spellEnd"/>
            <w:r>
              <w:rPr>
                <w:color w:val="000000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) { </w:t>
            </w: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li</w:t>
            </w:r>
            <w:proofErr w:type="spellEnd"/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'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basePage+i</w:t>
            </w:r>
            <w:proofErr w:type="spellEnd"/>
            <w:r>
              <w:rPr>
                <w:color w:val="000000"/>
              </w:rPr>
              <w:t>==</w:t>
            </w:r>
            <w:proofErr w:type="spellStart"/>
            <w:r>
              <w:rPr>
                <w:color w:val="000000"/>
              </w:rPr>
              <w:t>currentPage</w:t>
            </w:r>
            <w:proofErr w:type="spellEnd"/>
            <w:r>
              <w:rPr>
                <w:color w:val="000000"/>
              </w:rPr>
              <w:t xml:space="preserve"> ? </w:t>
            </w:r>
            <w:r>
              <w:rPr>
                <w:color w:val="2A00FF"/>
              </w:rPr>
              <w:t>"active"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'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data-page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basePage+i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basePage</w:t>
            </w:r>
            <w:proofErr w:type="spellEnd"/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li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basePage</w:t>
            </w:r>
            <w:proofErr w:type="spellEnd"/>
            <w:r>
              <w:rPr>
                <w:color w:val="000000"/>
              </w:rPr>
              <w:t xml:space="preserve"> + 11 &lt;= </w:t>
            </w:r>
            <w:proofErr w:type="spellStart"/>
            <w:r>
              <w:rPr>
                <w:color w:val="000000"/>
              </w:rPr>
              <w:t>pageCount</w:t>
            </w:r>
            <w:proofErr w:type="spellEnd"/>
            <w:r>
              <w:rPr>
                <w:color w:val="000000"/>
              </w:rPr>
              <w:t xml:space="preserve">) { </w:t>
            </w: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li</w:t>
            </w:r>
            <w:proofErr w:type="spellEnd"/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data-page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basePage+11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Next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&gt;&lt;/</w:t>
            </w:r>
            <w:proofErr w:type="spellStart"/>
            <w:r>
              <w:rPr>
                <w:color w:val="3F7F7F"/>
              </w:rPr>
              <w:t>li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             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ul</w:t>
            </w:r>
            <w:proofErr w:type="spellEnd"/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</w:t>
            </w:r>
          </w:p>
          <w:p w:rsidR="00306ADD" w:rsidRDefault="00306ADD" w:rsidP="00306ADD">
            <w:pPr>
              <w:pStyle w:val="aa"/>
            </w:pP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06ADD" w:rsidRDefault="00306ADD" w:rsidP="00306ADD">
            <w:pPr>
              <w:pStyle w:val="aa"/>
            </w:pPr>
          </w:p>
          <w:p w:rsidR="00306ADD" w:rsidRDefault="00306ADD" w:rsidP="00306ADD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:rsidR="007278CB" w:rsidRDefault="00306ADD" w:rsidP="00306ADD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:rsidR="007278CB" w:rsidRDefault="007278CB" w:rsidP="007278CB"/>
    <w:p w:rsidR="00D17222" w:rsidRDefault="00D17222" w:rsidP="007278CB">
      <w:r>
        <w:rPr>
          <w:rFonts w:hint="eastAsia"/>
        </w:rPr>
        <w:t xml:space="preserve">학생 목록 페이지를 구현한 </w:t>
      </w:r>
      <w:r>
        <w:t xml:space="preserve">studentList.jsp </w:t>
      </w:r>
      <w:r>
        <w:rPr>
          <w:rFonts w:hint="eastAsia"/>
        </w:rPr>
        <w:t>파일이다.</w:t>
      </w:r>
    </w:p>
    <w:p w:rsidR="00306ADD" w:rsidRDefault="00306ADD" w:rsidP="007278CB"/>
    <w:p w:rsidR="00F47CBF" w:rsidRDefault="00F47CBF" w:rsidP="007278CB">
      <w:r>
        <w:t>(</w:t>
      </w:r>
      <w:r>
        <w:rPr>
          <w:rFonts w:hint="eastAsia"/>
        </w:rPr>
        <w:t>줄1</w:t>
      </w:r>
      <w:r>
        <w:t xml:space="preserve">8) </w:t>
      </w:r>
      <w:r>
        <w:rPr>
          <w:rFonts w:hint="eastAsia"/>
        </w:rPr>
        <w:t xml:space="preserve">상세 페이지의 파일명이 </w:t>
      </w:r>
      <w:r>
        <w:t xml:space="preserve">studentEdit.jsp </w:t>
      </w:r>
      <w:r>
        <w:rPr>
          <w:rFonts w:hint="eastAsia"/>
        </w:rPr>
        <w:t>로 변경되었다.</w:t>
      </w:r>
    </w:p>
    <w:p w:rsidR="00F47CBF" w:rsidRDefault="00F47CBF" w:rsidP="007278CB"/>
    <w:p w:rsidR="00F47CBF" w:rsidRDefault="00F47CBF" w:rsidP="007278CB">
      <w:r>
        <w:t>(</w:t>
      </w:r>
      <w:r>
        <w:rPr>
          <w:rFonts w:hint="eastAsia"/>
        </w:rPr>
        <w:t>줄1</w:t>
      </w:r>
      <w:r>
        <w:t>8)</w:t>
      </w:r>
      <w:r>
        <w:rPr>
          <w:rFonts w:hint="eastAsia"/>
        </w:rPr>
        <w:t xml:space="preserve"> 상세 페이지 </w:t>
      </w:r>
      <w:r>
        <w:t>studentEdit.jsp URL</w:t>
      </w:r>
      <w:r>
        <w:rPr>
          <w:rFonts w:hint="eastAsia"/>
        </w:rPr>
        <w:t xml:space="preserve">이 요청될 때, </w:t>
      </w:r>
      <w:r>
        <w:t>query string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key)</w:t>
      </w:r>
      <w:r>
        <w:rPr>
          <w:rFonts w:hint="eastAsia"/>
        </w:rPr>
        <w:t>가 전달되어야 한다.</w:t>
      </w:r>
    </w:p>
    <w:p w:rsidR="00F47CBF" w:rsidRDefault="00F47CBF" w:rsidP="007278CB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기본키는</w:t>
      </w:r>
      <w:proofErr w:type="spellEnd"/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 xml:space="preserve">필드여서 상세 페이지 요청 </w:t>
      </w:r>
      <w:r>
        <w:t>URL</w:t>
      </w:r>
      <w:r>
        <w:rPr>
          <w:rFonts w:hint="eastAsia"/>
        </w:rPr>
        <w:t xml:space="preserve">이 </w:t>
      </w:r>
      <w:proofErr w:type="spellStart"/>
      <w:r w:rsidRPr="00F47CBF">
        <w:rPr>
          <w:b/>
        </w:rPr>
        <w:t>userEdit.jsp?</w:t>
      </w:r>
      <w:r w:rsidRPr="00F47CBF">
        <w:rPr>
          <w:rFonts w:hint="eastAsia"/>
          <w:b/>
        </w:rPr>
        <w:t>id</w:t>
      </w:r>
      <w:proofErr w:type="spellEnd"/>
      <w:r w:rsidRPr="00F47CBF">
        <w:rPr>
          <w:rFonts w:hint="eastAsia"/>
          <w:b/>
        </w:rPr>
        <w:t>=22</w:t>
      </w:r>
      <w:r>
        <w:rPr>
          <w:rFonts w:hint="eastAsia"/>
        </w:rPr>
        <w:t xml:space="preserve"> 형태이었고,</w:t>
      </w:r>
    </w:p>
    <w:p w:rsidR="00F47CBF" w:rsidRDefault="00F47CBF" w:rsidP="007278CB">
      <w:r>
        <w:t xml:space="preserve">Student </w:t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기본키는</w:t>
      </w:r>
      <w:proofErr w:type="spellEnd"/>
      <w:r>
        <w:rPr>
          <w:rFonts w:hint="eastAsia"/>
        </w:rPr>
        <w:t xml:space="preserve"> </w:t>
      </w:r>
      <w:proofErr w:type="spellStart"/>
      <w:r w:rsidRPr="004540F6">
        <w:rPr>
          <w:highlight w:val="yellow"/>
        </w:rPr>
        <w:t>sid</w:t>
      </w:r>
      <w:proofErr w:type="spellEnd"/>
      <w:r w:rsidRPr="004540F6">
        <w:rPr>
          <w:highlight w:val="yellow"/>
        </w:rPr>
        <w:t xml:space="preserve"> </w:t>
      </w:r>
      <w:r w:rsidRPr="004540F6">
        <w:rPr>
          <w:rFonts w:hint="eastAsia"/>
          <w:highlight w:val="yellow"/>
        </w:rPr>
        <w:t xml:space="preserve">필드이므로 상세 페이지 요청 </w:t>
      </w:r>
      <w:r w:rsidRPr="004540F6">
        <w:rPr>
          <w:highlight w:val="yellow"/>
        </w:rPr>
        <w:t>URL</w:t>
      </w:r>
      <w:r w:rsidRPr="004540F6">
        <w:rPr>
          <w:rFonts w:hint="eastAsia"/>
          <w:highlight w:val="yellow"/>
        </w:rPr>
        <w:t xml:space="preserve">은 </w:t>
      </w:r>
      <w:proofErr w:type="spellStart"/>
      <w:r w:rsidRPr="004540F6">
        <w:rPr>
          <w:b/>
          <w:highlight w:val="yellow"/>
        </w:rPr>
        <w:t>studentEdit.jsp?</w:t>
      </w:r>
      <w:r w:rsidRPr="004540F6">
        <w:rPr>
          <w:b/>
          <w:color w:val="FF0000"/>
          <w:highlight w:val="yellow"/>
        </w:rPr>
        <w:t>sid</w:t>
      </w:r>
      <w:proofErr w:type="spellEnd"/>
      <w:r w:rsidRPr="004540F6">
        <w:rPr>
          <w:b/>
          <w:highlight w:val="yellow"/>
        </w:rPr>
        <w:t>=s022</w:t>
      </w:r>
      <w:r w:rsidRPr="004540F6">
        <w:rPr>
          <w:highlight w:val="yellow"/>
        </w:rPr>
        <w:t xml:space="preserve"> </w:t>
      </w:r>
      <w:r w:rsidRPr="004540F6">
        <w:rPr>
          <w:rFonts w:hint="eastAsia"/>
          <w:highlight w:val="yellow"/>
        </w:rPr>
        <w:t>형태이다.</w:t>
      </w:r>
    </w:p>
    <w:p w:rsidR="00F47CBF" w:rsidRDefault="00F47CBF" w:rsidP="007278CB"/>
    <w:p w:rsidR="00F47CBF" w:rsidRDefault="00F47CBF" w:rsidP="007278CB"/>
    <w:p w:rsidR="00F47CBF" w:rsidRDefault="00F47CBF" w:rsidP="007278CB">
      <w:r>
        <w:rPr>
          <w:rFonts w:hint="eastAsia"/>
        </w:rPr>
        <w:t>(줄3</w:t>
      </w:r>
      <w:r>
        <w:t xml:space="preserve">2,33) </w:t>
      </w:r>
      <w:r>
        <w:rPr>
          <w:rFonts w:hint="eastAsia"/>
        </w:rPr>
        <w:t>클래스명만 변경됨</w:t>
      </w:r>
    </w:p>
    <w:p w:rsidR="00F47CBF" w:rsidRDefault="00F47CBF" w:rsidP="007278CB">
      <w:r>
        <w:t xml:space="preserve">  </w:t>
      </w:r>
      <w:r>
        <w:rPr>
          <w:rFonts w:hint="eastAsia"/>
        </w:rPr>
        <w:t>User -&gt; Student</w:t>
      </w:r>
    </w:p>
    <w:p w:rsidR="00F47CBF" w:rsidRDefault="00F47CBF" w:rsidP="007278CB">
      <w:r>
        <w:t xml:space="preserve">  UserDAO4 -&gt; StudentDAO1</w:t>
      </w:r>
    </w:p>
    <w:p w:rsidR="00F47CBF" w:rsidRDefault="00F47CBF" w:rsidP="007278CB"/>
    <w:p w:rsidR="00F47CBF" w:rsidRDefault="00F47CBF" w:rsidP="007278CB"/>
    <w:p w:rsidR="00F47CBF" w:rsidRDefault="00F47CBF" w:rsidP="007278CB">
      <w:r>
        <w:rPr>
          <w:rFonts w:hint="eastAsia"/>
        </w:rPr>
        <w:t>(줄6</w:t>
      </w:r>
      <w:r>
        <w:t xml:space="preserve">2~67) </w:t>
      </w:r>
      <w:r>
        <w:rPr>
          <w:rFonts w:hint="eastAsia"/>
        </w:rPr>
        <w:t xml:space="preserve">클래스명과 </w:t>
      </w:r>
      <w:r>
        <w:t xml:space="preserve">get </w:t>
      </w:r>
      <w:proofErr w:type="spellStart"/>
      <w:r>
        <w:rPr>
          <w:rFonts w:hint="eastAsia"/>
        </w:rPr>
        <w:t>메소드명이</w:t>
      </w:r>
      <w:proofErr w:type="spellEnd"/>
      <w:r>
        <w:rPr>
          <w:rFonts w:hint="eastAsia"/>
        </w:rPr>
        <w:t xml:space="preserve"> 변경됨.</w:t>
      </w:r>
    </w:p>
    <w:p w:rsidR="00F47CBF" w:rsidRDefault="00F47CBF" w:rsidP="007278CB"/>
    <w:p w:rsidR="00F47CBF" w:rsidRDefault="00F47CBF" w:rsidP="007278CB"/>
    <w:p w:rsidR="00F47CBF" w:rsidRDefault="00F47CBF" w:rsidP="007278CB">
      <w:r>
        <w:rPr>
          <w:rFonts w:hint="eastAsia"/>
        </w:rPr>
        <w:t>(줄1</w:t>
      </w:r>
      <w:r>
        <w:t xml:space="preserve">8, </w:t>
      </w:r>
      <w:r>
        <w:rPr>
          <w:rFonts w:hint="eastAsia"/>
        </w:rPr>
        <w:t>줄6</w:t>
      </w:r>
      <w:r>
        <w:t>3) data-id</w:t>
      </w:r>
    </w:p>
    <w:p w:rsidR="00F47CBF" w:rsidRDefault="00F47CBF" w:rsidP="007278CB">
      <w:r>
        <w:rPr>
          <w:rFonts w:hint="eastAsia"/>
        </w:rPr>
        <w:t xml:space="preserve">이 두 줄에서 사용된 </w:t>
      </w:r>
      <w:r>
        <w:t xml:space="preserve">data-id </w:t>
      </w:r>
      <w:r w:rsidRPr="004540F6">
        <w:rPr>
          <w:rFonts w:hint="eastAsia"/>
          <w:highlight w:val="yellow"/>
        </w:rPr>
        <w:t>부분이 서로 일치해야 한다</w:t>
      </w:r>
      <w:r>
        <w:rPr>
          <w:rFonts w:hint="eastAsia"/>
        </w:rPr>
        <w:t>.</w:t>
      </w:r>
    </w:p>
    <w:p w:rsidR="00F47CBF" w:rsidRDefault="00F47CBF" w:rsidP="007278CB">
      <w:r>
        <w:rPr>
          <w:rFonts w:hint="eastAsia"/>
        </w:rPr>
        <w:t xml:space="preserve">즉 두 줄이 전부 </w:t>
      </w:r>
      <w:r>
        <w:t>data-id</w:t>
      </w:r>
      <w:r>
        <w:rPr>
          <w:rFonts w:hint="eastAsia"/>
        </w:rPr>
        <w:t xml:space="preserve"> 이거나</w:t>
      </w:r>
      <w:r>
        <w:t xml:space="preserve">, </w:t>
      </w:r>
      <w:r>
        <w:rPr>
          <w:rFonts w:hint="eastAsia"/>
        </w:rPr>
        <w:t xml:space="preserve">둘 다 </w:t>
      </w:r>
      <w:r>
        <w:t>data-</w:t>
      </w:r>
      <w:proofErr w:type="spellStart"/>
      <w:r>
        <w:t>sid</w:t>
      </w:r>
      <w:proofErr w:type="spellEnd"/>
      <w:r>
        <w:t xml:space="preserve"> </w:t>
      </w:r>
      <w:r>
        <w:rPr>
          <w:rFonts w:hint="eastAsia"/>
        </w:rPr>
        <w:t>이면 된다.</w:t>
      </w:r>
    </w:p>
    <w:p w:rsidR="00F47CBF" w:rsidRDefault="00F47CBF" w:rsidP="007278CB"/>
    <w:p w:rsidR="00F47CBF" w:rsidRDefault="00F47CBF" w:rsidP="007278CB"/>
    <w:p w:rsidR="00F47CBF" w:rsidRDefault="00F47CBF" w:rsidP="007278CB"/>
    <w:p w:rsidR="00306ADD" w:rsidRDefault="00306ADD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306ADD" w:rsidRDefault="00306ADD" w:rsidP="00306ADD">
      <w:pPr>
        <w:pStyle w:val="2"/>
      </w:pPr>
      <w:r>
        <w:rPr>
          <w:rFonts w:hint="eastAsia"/>
        </w:rPr>
        <w:lastRenderedPageBreak/>
        <w:t>studentEdit.jsp</w:t>
      </w:r>
    </w:p>
    <w:p w:rsidR="00306ADD" w:rsidRDefault="00306ADD" w:rsidP="00F47CBF">
      <w:pPr>
        <w:pStyle w:val="3"/>
      </w:pPr>
      <w:proofErr w:type="spellStart"/>
      <w:r>
        <w:t>WebContent</w:t>
      </w:r>
      <w:proofErr w:type="spellEnd"/>
      <w:r>
        <w:t>/01/s</w:t>
      </w:r>
      <w:r>
        <w:rPr>
          <w:rFonts w:hint="eastAsia"/>
        </w:rPr>
        <w:t>tudent</w:t>
      </w:r>
      <w:r>
        <w:t>Edit.jsp</w:t>
      </w:r>
    </w:p>
    <w:tbl>
      <w:tblPr>
        <w:tblStyle w:val="ae"/>
        <w:tblW w:w="11061" w:type="dxa"/>
        <w:tblInd w:w="-176" w:type="dxa"/>
        <w:tblLook w:val="04A0"/>
      </w:tblPr>
      <w:tblGrid>
        <w:gridCol w:w="516"/>
        <w:gridCol w:w="10545"/>
      </w:tblGrid>
      <w:tr w:rsidR="00306ADD" w:rsidTr="007F268F">
        <w:tc>
          <w:tcPr>
            <w:tcW w:w="516" w:type="dxa"/>
          </w:tcPr>
          <w:p w:rsidR="00306ADD" w:rsidRPr="00185935" w:rsidRDefault="00306ADD" w:rsidP="00F47CBF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306ADD" w:rsidRPr="00185935" w:rsidRDefault="00306ADD" w:rsidP="00F47CBF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306ADD" w:rsidRPr="00185935" w:rsidRDefault="00306ADD" w:rsidP="00F47CBF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306ADD" w:rsidRPr="00185935" w:rsidRDefault="00306ADD" w:rsidP="00F47CBF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306ADD" w:rsidRPr="00185935" w:rsidRDefault="00306ADD" w:rsidP="00F47CBF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306ADD" w:rsidRPr="00185935" w:rsidRDefault="00306ADD" w:rsidP="00F47CBF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306ADD" w:rsidRPr="00185935" w:rsidRDefault="00306ADD" w:rsidP="00F47CBF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306ADD" w:rsidRPr="00185935" w:rsidRDefault="00306ADD" w:rsidP="00F47CBF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9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63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64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lastRenderedPageBreak/>
              <w:t>67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69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70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71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72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73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74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75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76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77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78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79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80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81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82</w:t>
            </w:r>
          </w:p>
          <w:p w:rsidR="00306ADD" w:rsidRDefault="00306ADD" w:rsidP="00F47CBF">
            <w:pPr>
              <w:pStyle w:val="aa"/>
            </w:pPr>
            <w:r>
              <w:rPr>
                <w:rFonts w:hint="eastAsia"/>
              </w:rPr>
              <w:t>83</w:t>
            </w:r>
          </w:p>
          <w:p w:rsidR="00306ADD" w:rsidRDefault="00306ADD" w:rsidP="00D17222">
            <w:pPr>
              <w:pStyle w:val="aa"/>
            </w:pPr>
            <w:r>
              <w:rPr>
                <w:rFonts w:hint="eastAsia"/>
              </w:rPr>
              <w:t>84</w:t>
            </w:r>
          </w:p>
        </w:tc>
        <w:tc>
          <w:tcPr>
            <w:tcW w:w="10545" w:type="dxa"/>
          </w:tcPr>
          <w:p w:rsidR="00F47CBF" w:rsidRDefault="00F47CBF" w:rsidP="00F47CBF">
            <w:pPr>
              <w:pStyle w:val="aa"/>
            </w:pPr>
            <w:r>
              <w:rPr>
                <w:color w:val="BF5F3F"/>
              </w:rPr>
              <w:lastRenderedPageBreak/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contentType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"text/html; </w:t>
            </w:r>
            <w:proofErr w:type="spellStart"/>
            <w:r>
              <w:rPr>
                <w:color w:val="2A00FF"/>
              </w:rPr>
              <w:t>charset</w:t>
            </w:r>
            <w:proofErr w:type="spellEnd"/>
            <w:r>
              <w:rPr>
                <w:color w:val="2A00FF"/>
              </w:rPr>
              <w:t>=UTF-8"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pageEncoding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:rsidR="00F47CBF" w:rsidRDefault="00F47CBF" w:rsidP="00F47CBF">
            <w:pPr>
              <w:pStyle w:val="aa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"student2.*, </w:t>
            </w:r>
            <w:proofErr w:type="spellStart"/>
            <w:r>
              <w:rPr>
                <w:color w:val="2A00FF"/>
              </w:rPr>
              <w:t>java.util</w:t>
            </w:r>
            <w:proofErr w:type="spellEnd"/>
            <w:r>
              <w:rPr>
                <w:color w:val="2A00FF"/>
              </w:rPr>
              <w:t>.*"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"text/html; </w:t>
            </w:r>
            <w:proofErr w:type="spellStart"/>
            <w:r>
              <w:rPr>
                <w:color w:val="2A00FF"/>
              </w:rPr>
              <w:t>charset</w:t>
            </w:r>
            <w:proofErr w:type="spellEnd"/>
            <w:r>
              <w:rPr>
                <w:color w:val="2A00FF"/>
              </w:rPr>
              <w:t>=UTF-8"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lecture1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"http://maxcdn.bootstrapcdn.com/bootstrap/2.3.2/css/bootstrap.min.css"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rel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stylesheet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media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"screen"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form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BF5F3F"/>
              </w:rPr>
              <w:t>&lt;%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infoMsg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F47CBF" w:rsidRDefault="00F47CBF" w:rsidP="00F47CBF">
            <w:pPr>
              <w:pStyle w:val="aa"/>
            </w:pPr>
          </w:p>
          <w:p w:rsidR="00F47CBF" w:rsidRDefault="00F47CBF" w:rsidP="00F47CBF">
            <w:pPr>
              <w:pStyle w:val="aa"/>
            </w:pPr>
            <w:proofErr w:type="spellStart"/>
            <w:r>
              <w:rPr>
                <w:color w:val="000000"/>
              </w:rPr>
              <w:t>RequestParameter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param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RequestParameter</w:t>
            </w:r>
            <w:proofErr w:type="spellEnd"/>
            <w:r>
              <w:rPr>
                <w:color w:val="000000"/>
              </w:rPr>
              <w:t>(request);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String </w:t>
            </w:r>
            <w:proofErr w:type="spellStart"/>
            <w:r w:rsidRPr="00F47CBF">
              <w:rPr>
                <w:color w:val="000000"/>
                <w:highlight w:val="green"/>
              </w:rPr>
              <w:t>sid</w:t>
            </w:r>
            <w:proofErr w:type="spellEnd"/>
            <w:r w:rsidRPr="00F47CBF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param.getString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 w:rsidRPr="00F47CBF">
              <w:rPr>
                <w:color w:val="2A00FF"/>
                <w:highlight w:val="cyan"/>
              </w:rPr>
              <w:t>sid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"0"</w:t>
            </w:r>
            <w:r>
              <w:rPr>
                <w:color w:val="000000"/>
              </w:rPr>
              <w:t>);</w:t>
            </w:r>
          </w:p>
          <w:p w:rsidR="00F47CBF" w:rsidRDefault="00F47CBF" w:rsidP="00F47CBF">
            <w:pPr>
              <w:pStyle w:val="aa"/>
            </w:pPr>
            <w:r w:rsidRPr="00F47CBF">
              <w:rPr>
                <w:color w:val="000000"/>
                <w:highlight w:val="yellow"/>
              </w:rPr>
              <w:t xml:space="preserve">Student </w:t>
            </w:r>
            <w:proofErr w:type="spellStart"/>
            <w:r w:rsidRPr="00F47CBF">
              <w:rPr>
                <w:color w:val="000000"/>
              </w:rPr>
              <w:t>student</w:t>
            </w:r>
            <w:proofErr w:type="spellEnd"/>
            <w:r w:rsidRPr="00F47CBF">
              <w:rPr>
                <w:color w:val="000000"/>
              </w:rPr>
              <w:t xml:space="preserve"> = </w:t>
            </w:r>
            <w:r w:rsidRPr="00F47CBF">
              <w:rPr>
                <w:color w:val="000000"/>
                <w:highlight w:val="yellow"/>
              </w:rPr>
              <w:t>StudentDAO1</w:t>
            </w:r>
            <w:r w:rsidRPr="00F47CBF">
              <w:rPr>
                <w:color w:val="000000"/>
              </w:rPr>
              <w:t>.selectBySid(</w:t>
            </w:r>
            <w:proofErr w:type="spellStart"/>
            <w:r w:rsidRPr="00F47CBF">
              <w:rPr>
                <w:color w:val="000000"/>
                <w:highlight w:val="green"/>
              </w:rPr>
              <w:t>sid</w:t>
            </w:r>
            <w:proofErr w:type="spellEnd"/>
            <w:r w:rsidRPr="00F47CBF">
              <w:rPr>
                <w:color w:val="000000"/>
              </w:rPr>
              <w:t>);</w:t>
            </w:r>
          </w:p>
          <w:p w:rsidR="00F47CBF" w:rsidRDefault="00F47CBF" w:rsidP="00F47CBF">
            <w:pPr>
              <w:pStyle w:val="aa"/>
            </w:pP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String </w:t>
            </w:r>
            <w:proofErr w:type="spellStart"/>
            <w:r w:rsidRPr="00F47CBF">
              <w:rPr>
                <w:color w:val="000000"/>
                <w:highlight w:val="green"/>
              </w:rPr>
              <w:t>studentName</w:t>
            </w:r>
            <w:proofErr w:type="spellEnd"/>
            <w:r w:rsidRPr="00F47CBF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param.getString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 w:rsidRPr="00F47CBF">
              <w:rPr>
                <w:color w:val="2A00FF"/>
                <w:highlight w:val="cyan"/>
              </w:rPr>
              <w:t>studentName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student.getStudentName</w:t>
            </w:r>
            <w:proofErr w:type="spellEnd"/>
            <w:r>
              <w:rPr>
                <w:color w:val="000000"/>
              </w:rPr>
              <w:t>());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String </w:t>
            </w:r>
            <w:r w:rsidRPr="00F47CBF">
              <w:rPr>
                <w:color w:val="000000"/>
                <w:highlight w:val="green"/>
              </w:rPr>
              <w:t xml:space="preserve">department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param.getString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r w:rsidRPr="00F47CBF">
              <w:rPr>
                <w:color w:val="2A00FF"/>
                <w:highlight w:val="cyan"/>
              </w:rPr>
              <w:t>department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student.getDepartment</w:t>
            </w:r>
            <w:proofErr w:type="spellEnd"/>
            <w:r>
              <w:rPr>
                <w:color w:val="000000"/>
              </w:rPr>
              <w:t>());</w:t>
            </w:r>
          </w:p>
          <w:p w:rsidR="00F47CBF" w:rsidRDefault="00F47CBF" w:rsidP="00F47CBF">
            <w:pPr>
              <w:pStyle w:val="aa"/>
            </w:pP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 w:rsidRPr="00F47CBF">
              <w:rPr>
                <w:color w:val="000000"/>
                <w:highlight w:val="green"/>
              </w:rPr>
              <w:t xml:space="preserve">year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param.getInt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r w:rsidRPr="00F47CBF">
              <w:rPr>
                <w:color w:val="2A00FF"/>
                <w:highlight w:val="cyan"/>
              </w:rPr>
              <w:t>year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student.getYear</w:t>
            </w:r>
            <w:proofErr w:type="spellEnd"/>
            <w:r>
              <w:rPr>
                <w:color w:val="000000"/>
              </w:rPr>
              <w:t>());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String </w:t>
            </w:r>
            <w:r w:rsidRPr="00F47CBF">
              <w:rPr>
                <w:color w:val="000000"/>
                <w:highlight w:val="green"/>
              </w:rPr>
              <w:t xml:space="preserve">telephone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param.getString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r w:rsidRPr="00F47CBF">
              <w:rPr>
                <w:color w:val="2A00FF"/>
                <w:highlight w:val="cyan"/>
              </w:rPr>
              <w:t>telephone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student.getTelephone</w:t>
            </w:r>
            <w:proofErr w:type="spellEnd"/>
            <w:r>
              <w:rPr>
                <w:color w:val="000000"/>
              </w:rPr>
              <w:t>());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String </w:t>
            </w:r>
            <w:proofErr w:type="spellStart"/>
            <w:r w:rsidRPr="00F47CBF">
              <w:rPr>
                <w:color w:val="000000"/>
                <w:highlight w:val="green"/>
              </w:rPr>
              <w:t>cmd</w:t>
            </w:r>
            <w:proofErr w:type="spellEnd"/>
            <w:r w:rsidRPr="00F47CBF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param.getString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 w:rsidRPr="00F47CBF">
              <w:rPr>
                <w:color w:val="2A00FF"/>
                <w:highlight w:val="cyan"/>
              </w:rPr>
              <w:t>cmd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:rsidR="00F47CBF" w:rsidRDefault="00F47CBF" w:rsidP="00F47CBF">
            <w:pPr>
              <w:pStyle w:val="aa"/>
            </w:pPr>
          </w:p>
          <w:p w:rsidR="00F47CBF" w:rsidRDefault="00F47CBF" w:rsidP="00F47CBF">
            <w:pPr>
              <w:pStyle w:val="aa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request.getMethod</w:t>
            </w:r>
            <w:proofErr w:type="spellEnd"/>
            <w:r>
              <w:rPr>
                <w:color w:val="000000"/>
              </w:rPr>
              <w:t>().equals(</w:t>
            </w:r>
            <w:r>
              <w:rPr>
                <w:color w:val="2A00FF"/>
              </w:rPr>
              <w:t>"POST"</w:t>
            </w:r>
            <w:r>
              <w:rPr>
                <w:color w:val="000000"/>
              </w:rPr>
              <w:t>)) {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저장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.equals(</w:t>
            </w: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>)) {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D17222">
              <w:rPr>
                <w:color w:val="000000"/>
                <w:highlight w:val="yellow"/>
              </w:rPr>
              <w:t>StudentDAO1</w:t>
            </w:r>
            <w:r>
              <w:rPr>
                <w:color w:val="000000"/>
              </w:rPr>
              <w:t>.updateInfo(</w:t>
            </w:r>
            <w:proofErr w:type="spellStart"/>
            <w:r>
              <w:rPr>
                <w:color w:val="000000"/>
              </w:rPr>
              <w:t>sid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studentName</w:t>
            </w:r>
            <w:proofErr w:type="spellEnd"/>
            <w:r>
              <w:rPr>
                <w:color w:val="000000"/>
              </w:rPr>
              <w:t>, department, year, telephone);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infoMsg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저장되었습니다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삭제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.equals(</w:t>
            </w: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>)) {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D17222">
              <w:rPr>
                <w:color w:val="000000"/>
                <w:highlight w:val="yellow"/>
              </w:rPr>
              <w:t>StudentDAO1</w:t>
            </w:r>
            <w:r>
              <w:rPr>
                <w:color w:val="000000"/>
              </w:rPr>
              <w:t>.delete(</w:t>
            </w:r>
            <w:proofErr w:type="spellStart"/>
            <w:r>
              <w:rPr>
                <w:color w:val="000000"/>
              </w:rPr>
              <w:t>sid</w:t>
            </w:r>
            <w:proofErr w:type="spellEnd"/>
            <w:r>
              <w:rPr>
                <w:color w:val="000000"/>
              </w:rPr>
              <w:t>);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infoMsg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삭제되었습니다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>}</w:t>
            </w:r>
          </w:p>
          <w:p w:rsidR="00F47CBF" w:rsidRDefault="00F47CBF" w:rsidP="00F47CBF">
            <w:pPr>
              <w:pStyle w:val="aa"/>
            </w:pP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queryString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request.getQueryString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replaceAll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 w:rsidRPr="00D17222">
              <w:rPr>
                <w:color w:val="2A00FF"/>
                <w:highlight w:val="yellow"/>
              </w:rPr>
              <w:t>sid</w:t>
            </w:r>
            <w:proofErr w:type="spellEnd"/>
            <w:r w:rsidRPr="00D17222">
              <w:rPr>
                <w:color w:val="2A00FF"/>
                <w:highlight w:val="yellow"/>
              </w:rPr>
              <w:t>=[a-zA-Z0-9]+&amp;?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listUrl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 w:rsidRPr="00D17222">
              <w:rPr>
                <w:color w:val="2A00FF"/>
                <w:highlight w:val="yellow"/>
              </w:rPr>
              <w:t>studentList.jsp?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00"/>
              </w:rPr>
              <w:t>queryString</w:t>
            </w:r>
            <w:proofErr w:type="spellEnd"/>
            <w:r>
              <w:rPr>
                <w:color w:val="000000"/>
              </w:rPr>
              <w:t>;</w:t>
            </w:r>
          </w:p>
          <w:p w:rsidR="00F47CBF" w:rsidRDefault="00F47CBF" w:rsidP="00F47CBF">
            <w:pPr>
              <w:pStyle w:val="aa"/>
            </w:pPr>
            <w:r>
              <w:rPr>
                <w:color w:val="BF5F3F"/>
              </w:rPr>
              <w:t>%&gt;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수정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학번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Pr="007F268F">
              <w:rPr>
                <w:color w:val="2A00FF"/>
                <w:highlight w:val="yellow"/>
              </w:rPr>
              <w:t>text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 w:rsidRPr="00D17222">
              <w:rPr>
                <w:color w:val="2A00FF"/>
              </w:rPr>
              <w:t>sid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 w:rsidRPr="00F47CBF">
              <w:rPr>
                <w:color w:val="000000"/>
                <w:highlight w:val="green"/>
              </w:rPr>
              <w:t>sid</w:t>
            </w:r>
            <w:proofErr w:type="spellEnd"/>
            <w:r w:rsidRPr="00F47CBF">
              <w:rPr>
                <w:color w:val="000000"/>
                <w:highlight w:val="green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 w:rsidRPr="00F47CBF">
              <w:rPr>
                <w:color w:val="2A00FF"/>
                <w:highlight w:val="cyan"/>
              </w:rPr>
              <w:t>studentName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 w:rsidRPr="00F47CBF">
              <w:rPr>
                <w:color w:val="000000"/>
                <w:highlight w:val="green"/>
              </w:rPr>
              <w:t>studentName</w:t>
            </w:r>
            <w:proofErr w:type="spellEnd"/>
            <w:r w:rsidRPr="00F47CBF">
              <w:rPr>
                <w:color w:val="000000"/>
                <w:highlight w:val="green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Pr="00F47CBF">
              <w:rPr>
                <w:color w:val="2A00FF"/>
                <w:highlight w:val="cyan"/>
              </w:rPr>
              <w:t>department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F47CBF">
              <w:rPr>
                <w:color w:val="000000"/>
                <w:highlight w:val="green"/>
              </w:rPr>
              <w:t xml:space="preserve">department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Pr="00F47CBF">
              <w:rPr>
                <w:color w:val="2A00FF"/>
                <w:highlight w:val="cyan"/>
              </w:rPr>
              <w:t>year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F47CBF">
              <w:rPr>
                <w:color w:val="000000"/>
                <w:highlight w:val="green"/>
              </w:rPr>
              <w:t xml:space="preserve">year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F47CBF" w:rsidRDefault="00F47CBF" w:rsidP="00F47CBF">
            <w:pPr>
              <w:pStyle w:val="aa"/>
            </w:pP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전화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Pr="00F47CBF">
              <w:rPr>
                <w:color w:val="2A00FF"/>
                <w:highlight w:val="cyan"/>
              </w:rPr>
              <w:t>telephone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r w:rsidRPr="00F47CBF">
              <w:rPr>
                <w:color w:val="000000"/>
                <w:highlight w:val="green"/>
              </w:rPr>
              <w:t xml:space="preserve">telephone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btn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 w:rsidRPr="007F268F">
              <w:rPr>
                <w:color w:val="2A00FF"/>
                <w:highlight w:val="cyan"/>
              </w:rPr>
              <w:t>cmd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저장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i</w:t>
            </w:r>
            <w:proofErr w:type="spellEnd"/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"icon-</w:t>
            </w:r>
            <w:proofErr w:type="spellStart"/>
            <w:r>
              <w:rPr>
                <w:color w:val="2A00FF"/>
              </w:rPr>
              <w:t>hdd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&gt;&lt;/</w:t>
            </w:r>
            <w:proofErr w:type="spellStart"/>
            <w:r>
              <w:rPr>
                <w:color w:val="3F7F7F"/>
              </w:rPr>
              <w:t>i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저장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lastRenderedPageBreak/>
              <w:t xml:space="preserve">  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btn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 w:rsidRPr="007F268F">
              <w:rPr>
                <w:color w:val="2A00FF"/>
                <w:highlight w:val="cyan"/>
              </w:rPr>
              <w:t>cmd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삭제</w:t>
            </w:r>
            <w:r>
              <w:rPr>
                <w:color w:val="2A00FF"/>
              </w:rPr>
              <w:t>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onclick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"return confirm('</w:t>
            </w:r>
            <w:r>
              <w:rPr>
                <w:rFonts w:hint="eastAsia"/>
                <w:color w:val="2A00FF"/>
              </w:rPr>
              <w:t>삭제하시겠습니까</w:t>
            </w:r>
            <w:r>
              <w:rPr>
                <w:color w:val="2A00FF"/>
              </w:rPr>
              <w:t>?');"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i</w:t>
            </w:r>
            <w:proofErr w:type="spellEnd"/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"icon-remove"</w:t>
            </w:r>
            <w:r>
              <w:rPr>
                <w:color w:val="008080"/>
              </w:rPr>
              <w:t>&gt;&lt;/</w:t>
            </w:r>
            <w:proofErr w:type="spellStart"/>
            <w:r>
              <w:rPr>
                <w:color w:val="3F7F7F"/>
              </w:rPr>
              <w:t>i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삭제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href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listUrl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btn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i</w:t>
            </w:r>
            <w:proofErr w:type="spellEnd"/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"icon-list"</w:t>
            </w:r>
            <w:r>
              <w:rPr>
                <w:color w:val="008080"/>
              </w:rPr>
              <w:t>&gt;&lt;/</w:t>
            </w:r>
            <w:proofErr w:type="spellStart"/>
            <w:r>
              <w:rPr>
                <w:color w:val="3F7F7F"/>
              </w:rPr>
              <w:t>i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목록으로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infoMsg</w:t>
            </w:r>
            <w:proofErr w:type="spellEnd"/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{ </w:t>
            </w:r>
            <w:r>
              <w:rPr>
                <w:color w:val="BF5F3F"/>
              </w:rPr>
              <w:t>%&gt;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"alert alert-info"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infoMsg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:rsidR="00F47CBF" w:rsidRDefault="00F47CBF" w:rsidP="00F47CBF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F47CBF" w:rsidRDefault="00F47CBF" w:rsidP="00F47CBF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:rsidR="00306ADD" w:rsidRDefault="00F47CBF" w:rsidP="00D17222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:rsidR="00306ADD" w:rsidRDefault="00306ADD" w:rsidP="00306ADD"/>
    <w:p w:rsidR="00D17222" w:rsidRDefault="00D17222" w:rsidP="00306ADD">
      <w:r>
        <w:rPr>
          <w:rFonts w:hint="eastAsia"/>
        </w:rPr>
        <w:t xml:space="preserve">학생 상세 페이지를 구현한 </w:t>
      </w:r>
      <w:r>
        <w:t xml:space="preserve">studentEdit.jsp </w:t>
      </w:r>
      <w:r>
        <w:rPr>
          <w:rFonts w:hint="eastAsia"/>
        </w:rPr>
        <w:t>파일이다.</w:t>
      </w:r>
    </w:p>
    <w:p w:rsidR="00D17222" w:rsidRDefault="00D17222" w:rsidP="00306ADD"/>
    <w:p w:rsidR="00D17222" w:rsidRDefault="00D17222" w:rsidP="00306ADD">
      <w:pPr>
        <w:rPr>
          <w:color w:val="2A00FF"/>
        </w:rPr>
      </w:pPr>
      <w:r>
        <w:t>(</w:t>
      </w:r>
      <w:r>
        <w:rPr>
          <w:rFonts w:hint="eastAsia"/>
        </w:rPr>
        <w:t>줄1</w:t>
      </w:r>
      <w:r>
        <w:t xml:space="preserve">8) </w:t>
      </w:r>
      <w:r w:rsidR="009E0E0E">
        <w:rPr>
          <w:rFonts w:hint="eastAsia"/>
        </w:rPr>
        <w:t xml:space="preserve">하늘색으로 표시된 </w:t>
      </w:r>
      <w:r>
        <w:rPr>
          <w:color w:val="2A00FF"/>
        </w:rPr>
        <w:t>"</w:t>
      </w:r>
      <w:proofErr w:type="spellStart"/>
      <w:r w:rsidRPr="00F47CBF">
        <w:rPr>
          <w:color w:val="2A00FF"/>
          <w:highlight w:val="cyan"/>
        </w:rPr>
        <w:t>sid</w:t>
      </w:r>
      <w:proofErr w:type="spellEnd"/>
      <w:r>
        <w:rPr>
          <w:color w:val="2A00FF"/>
        </w:rPr>
        <w:t>"</w:t>
      </w:r>
    </w:p>
    <w:p w:rsidR="00D17222" w:rsidRDefault="00D17222" w:rsidP="00306ADD">
      <w:r>
        <w:rPr>
          <w:rFonts w:hint="eastAsia"/>
        </w:rPr>
        <w:t xml:space="preserve">학생 목록페이지에서 학생 상세 페이지로 넘어올 때 요청되는 </w:t>
      </w:r>
      <w:r>
        <w:t>URL</w:t>
      </w:r>
      <w:r>
        <w:rPr>
          <w:rFonts w:hint="eastAsia"/>
        </w:rPr>
        <w:t xml:space="preserve">은 </w:t>
      </w:r>
      <w:proofErr w:type="spellStart"/>
      <w:r w:rsidRPr="00D17222">
        <w:rPr>
          <w:b/>
        </w:rPr>
        <w:t>studentEdit.jsp?sid</w:t>
      </w:r>
      <w:proofErr w:type="spellEnd"/>
      <w:r w:rsidRPr="00D17222">
        <w:rPr>
          <w:b/>
        </w:rPr>
        <w:t>=s022</w:t>
      </w:r>
      <w:r>
        <w:t xml:space="preserve"> </w:t>
      </w:r>
      <w:r>
        <w:rPr>
          <w:rFonts w:hint="eastAsia"/>
        </w:rPr>
        <w:t>형태이다.</w:t>
      </w:r>
    </w:p>
    <w:p w:rsidR="00D17222" w:rsidRDefault="00D17222" w:rsidP="00306ADD">
      <w:r>
        <w:rPr>
          <w:rFonts w:hint="eastAsia"/>
        </w:rPr>
        <w:t xml:space="preserve">이 </w:t>
      </w:r>
      <w:r>
        <w:t>URL</w:t>
      </w:r>
      <w:r>
        <w:rPr>
          <w:rFonts w:hint="eastAsia"/>
        </w:rPr>
        <w:t xml:space="preserve">의 </w:t>
      </w:r>
      <w:r>
        <w:t>query string</w:t>
      </w:r>
      <w:r>
        <w:rPr>
          <w:rFonts w:hint="eastAsia"/>
        </w:rPr>
        <w:t>으로 전달된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key)</w:t>
      </w:r>
      <w:r>
        <w:rPr>
          <w:rFonts w:hint="eastAsia"/>
        </w:rPr>
        <w:t xml:space="preserve">가 </w:t>
      </w:r>
      <w:proofErr w:type="spellStart"/>
      <w:r>
        <w:t>sid</w:t>
      </w:r>
      <w:proofErr w:type="spellEnd"/>
      <w:r>
        <w:t xml:space="preserve">=s022 </w:t>
      </w:r>
      <w:r>
        <w:rPr>
          <w:rFonts w:hint="eastAsia"/>
        </w:rPr>
        <w:t>부분이므로</w:t>
      </w:r>
      <w:r>
        <w:t xml:space="preserve"> </w:t>
      </w:r>
    </w:p>
    <w:p w:rsidR="00D17222" w:rsidRDefault="009E0E0E" w:rsidP="00306ADD">
      <w:r>
        <w:t xml:space="preserve">request </w:t>
      </w:r>
      <w:r>
        <w:rPr>
          <w:rFonts w:hint="eastAsia"/>
        </w:rPr>
        <w:t xml:space="preserve">객체에서 </w:t>
      </w:r>
      <w:r w:rsidR="00D17222">
        <w:rPr>
          <w:rFonts w:hint="eastAsia"/>
        </w:rPr>
        <w:t xml:space="preserve">이 </w:t>
      </w:r>
      <w:proofErr w:type="spellStart"/>
      <w:r w:rsidR="00D17222">
        <w:rPr>
          <w:rFonts w:hint="eastAsia"/>
        </w:rPr>
        <w:t>기본키</w:t>
      </w:r>
      <w:proofErr w:type="spellEnd"/>
      <w:r w:rsidR="00D17222">
        <w:rPr>
          <w:rFonts w:hint="eastAsia"/>
        </w:rPr>
        <w:t xml:space="preserve"> 값을 꺼낼 때의 이름이 </w:t>
      </w:r>
      <w:r w:rsidR="007F268F">
        <w:t>"</w:t>
      </w:r>
      <w:proofErr w:type="spellStart"/>
      <w:r w:rsidR="00D17222">
        <w:t>sid</w:t>
      </w:r>
      <w:proofErr w:type="spellEnd"/>
      <w:r w:rsidR="007F268F">
        <w:t>"</w:t>
      </w:r>
      <w:r w:rsidR="00D17222">
        <w:t xml:space="preserve"> </w:t>
      </w:r>
      <w:r w:rsidR="00D17222">
        <w:rPr>
          <w:rFonts w:hint="eastAsia"/>
        </w:rPr>
        <w:t>이어야 한다.</w:t>
      </w:r>
    </w:p>
    <w:p w:rsidR="007F268F" w:rsidRDefault="007F268F" w:rsidP="00306ADD">
      <w:r>
        <w:t>"</w:t>
      </w:r>
      <w:proofErr w:type="spellStart"/>
      <w:r>
        <w:t>sid</w:t>
      </w:r>
      <w:proofErr w:type="spellEnd"/>
      <w:r>
        <w:t xml:space="preserve">" </w:t>
      </w:r>
      <w:r>
        <w:rPr>
          <w:rFonts w:hint="eastAsia"/>
        </w:rPr>
        <w:t xml:space="preserve">이름으로 꺼낸 값을 지역변수 </w:t>
      </w:r>
      <w:proofErr w:type="spellStart"/>
      <w:r>
        <w:t>sid</w:t>
      </w:r>
      <w:proofErr w:type="spellEnd"/>
      <w:r>
        <w:rPr>
          <w:rFonts w:hint="eastAsia"/>
        </w:rPr>
        <w:t>에 대입한다.</w:t>
      </w:r>
    </w:p>
    <w:p w:rsidR="00D17222" w:rsidRDefault="00D17222" w:rsidP="00306ADD"/>
    <w:p w:rsidR="00D17222" w:rsidRDefault="007F268F" w:rsidP="00306ADD">
      <w:r>
        <w:rPr>
          <w:rFonts w:hint="eastAsia"/>
        </w:rPr>
        <w:t>(줄1</w:t>
      </w:r>
      <w:r>
        <w:t xml:space="preserve">8) </w:t>
      </w:r>
      <w:r>
        <w:rPr>
          <w:rFonts w:hint="eastAsia"/>
        </w:rPr>
        <w:t xml:space="preserve">지역변수 </w:t>
      </w:r>
      <w:proofErr w:type="spellStart"/>
      <w:r>
        <w:t>sid</w:t>
      </w:r>
      <w:proofErr w:type="spellEnd"/>
      <w:r>
        <w:rPr>
          <w:rFonts w:hint="eastAsia"/>
        </w:rPr>
        <w:t xml:space="preserve">에 대입된 값으로 </w:t>
      </w:r>
      <w:r>
        <w:t>DB</w:t>
      </w:r>
      <w:r>
        <w:rPr>
          <w:rFonts w:hint="eastAsia"/>
        </w:rPr>
        <w:t xml:space="preserve">의 </w:t>
      </w:r>
      <w:r>
        <w:t xml:space="preserve">Student </w:t>
      </w:r>
      <w:r>
        <w:rPr>
          <w:rFonts w:hint="eastAsia"/>
        </w:rPr>
        <w:t>테이블에서 조회한다.</w:t>
      </w:r>
    </w:p>
    <w:p w:rsidR="007F268F" w:rsidRDefault="007F268F" w:rsidP="00306ADD"/>
    <w:p w:rsidR="009E0E0E" w:rsidRDefault="007F268F" w:rsidP="00306ADD">
      <w:r>
        <w:rPr>
          <w:rFonts w:hint="eastAsia"/>
        </w:rPr>
        <w:t xml:space="preserve">(줄21~25) 하늘색으로 표시된 </w:t>
      </w:r>
      <w:proofErr w:type="spellStart"/>
      <w:r>
        <w:t>studentName</w:t>
      </w:r>
      <w:proofErr w:type="spellEnd"/>
      <w:r>
        <w:t xml:space="preserve">, department, </w:t>
      </w:r>
      <w:r w:rsidR="009E0E0E">
        <w:t xml:space="preserve">year, telephone, </w:t>
      </w:r>
      <w:proofErr w:type="spellStart"/>
      <w:r w:rsidR="009E0E0E">
        <w:t>cmd</w:t>
      </w:r>
      <w:proofErr w:type="spellEnd"/>
      <w:r w:rsidR="009E0E0E">
        <w:t xml:space="preserve"> </w:t>
      </w:r>
      <w:r w:rsidR="009E0E0E">
        <w:rPr>
          <w:rFonts w:hint="eastAsia"/>
        </w:rPr>
        <w:t>부분.</w:t>
      </w:r>
    </w:p>
    <w:p w:rsidR="009E0E0E" w:rsidRDefault="009E0E0E" w:rsidP="00306ADD"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객체에서 꺼낼 데이터의 이름들이다.</w:t>
      </w:r>
    </w:p>
    <w:p w:rsidR="009E0E0E" w:rsidRDefault="009E0E0E" w:rsidP="00306ADD">
      <w:r>
        <w:rPr>
          <w:rFonts w:hint="eastAsia"/>
        </w:rPr>
        <w:t xml:space="preserve">목록페이지에서 상세 페이지 </w:t>
      </w:r>
      <w:r>
        <w:t>studentEdit.jsp</w:t>
      </w:r>
      <w:r>
        <w:rPr>
          <w:rFonts w:hint="eastAsia"/>
        </w:rPr>
        <w:t xml:space="preserve">로 넘어올 때에는 </w:t>
      </w:r>
      <w:r>
        <w:t xml:space="preserve">request </w:t>
      </w:r>
      <w:r>
        <w:rPr>
          <w:rFonts w:hint="eastAsia"/>
        </w:rPr>
        <w:t>객체에 이 이름의 데이터들이 들어있지 않다.</w:t>
      </w:r>
    </w:p>
    <w:p w:rsidR="009E0E0E" w:rsidRDefault="009E0E0E" w:rsidP="00306ADD">
      <w:r>
        <w:rPr>
          <w:rFonts w:hint="eastAsia"/>
        </w:rPr>
        <w:t xml:space="preserve">상세 페이지의 입력 폼에 데이터를 입력하고 저장 버튼이나 삭제 버튼을 클릭하여 </w:t>
      </w:r>
    </w:p>
    <w:p w:rsidR="009E0E0E" w:rsidRDefault="009E0E0E" w:rsidP="00306ADD">
      <w:r>
        <w:rPr>
          <w:rFonts w:hint="eastAsia"/>
        </w:rPr>
        <w:t>상세 페이지가 다시 요청(</w:t>
      </w:r>
      <w:r>
        <w:t>submit)</w:t>
      </w:r>
      <w:r>
        <w:rPr>
          <w:rFonts w:hint="eastAsia"/>
        </w:rPr>
        <w:t xml:space="preserve">될 때 </w:t>
      </w:r>
      <w:r>
        <w:t xml:space="preserve">request </w:t>
      </w:r>
      <w:r>
        <w:rPr>
          <w:rFonts w:hint="eastAsia"/>
        </w:rPr>
        <w:t>객체에는 이 이름의 데이터들이 들어있다.</w:t>
      </w:r>
    </w:p>
    <w:p w:rsidR="009E0E0E" w:rsidRDefault="009E0E0E" w:rsidP="00306ADD"/>
    <w:p w:rsidR="009E0E0E" w:rsidRDefault="009E0E0E" w:rsidP="009E0E0E">
      <w:r>
        <w:rPr>
          <w:rFonts w:hint="eastAsia"/>
        </w:rPr>
        <w:t>(줄5</w:t>
      </w:r>
      <w:r>
        <w:t>2~61)</w:t>
      </w:r>
      <w:r>
        <w:rPr>
          <w:rFonts w:hint="eastAsia"/>
        </w:rPr>
        <w:t xml:space="preserve"> 하늘색으로 표시된 </w:t>
      </w:r>
      <w:proofErr w:type="spellStart"/>
      <w:r>
        <w:t>studentName</w:t>
      </w:r>
      <w:proofErr w:type="spellEnd"/>
      <w:r>
        <w:t xml:space="preserve">, department, year, telephone, 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부분.</w:t>
      </w:r>
    </w:p>
    <w:p w:rsidR="009E0E0E" w:rsidRDefault="009E0E0E" w:rsidP="00306ADD">
      <w:r>
        <w:rPr>
          <w:rFonts w:hint="eastAsia"/>
        </w:rPr>
        <w:t xml:space="preserve">이 페이지의 </w:t>
      </w:r>
      <w:proofErr w:type="spellStart"/>
      <w:r>
        <w:rPr>
          <w:rFonts w:hint="eastAsia"/>
        </w:rPr>
        <w:t>입력폼에</w:t>
      </w:r>
      <w:proofErr w:type="spellEnd"/>
      <w:r>
        <w:rPr>
          <w:rFonts w:hint="eastAsia"/>
        </w:rPr>
        <w:t xml:space="preserve"> 입력할 데이터의 이름을 지정한다.</w:t>
      </w:r>
    </w:p>
    <w:p w:rsidR="009E0E0E" w:rsidRDefault="009E0E0E" w:rsidP="00306ADD">
      <w:r>
        <w:rPr>
          <w:rFonts w:hint="eastAsia"/>
        </w:rPr>
        <w:t>줄5</w:t>
      </w:r>
      <w:r>
        <w:t>2~61</w:t>
      </w:r>
      <w:r>
        <w:rPr>
          <w:rFonts w:hint="eastAsia"/>
        </w:rPr>
        <w:t>의 하늘색으로 표시된 이름들과, 줄2</w:t>
      </w:r>
      <w:r>
        <w:t>1~25</w:t>
      </w:r>
      <w:r>
        <w:rPr>
          <w:rFonts w:hint="eastAsia"/>
        </w:rPr>
        <w:t xml:space="preserve">의 하늘색으로 표시된 이름들이 </w:t>
      </w:r>
      <w:proofErr w:type="spellStart"/>
      <w:r>
        <w:rPr>
          <w:rFonts w:hint="eastAsia"/>
        </w:rPr>
        <w:t>일치해야한다</w:t>
      </w:r>
      <w:proofErr w:type="spellEnd"/>
      <w:r>
        <w:rPr>
          <w:rFonts w:hint="eastAsia"/>
        </w:rPr>
        <w:t>.</w:t>
      </w:r>
    </w:p>
    <w:p w:rsidR="009E0E0E" w:rsidRDefault="009E0E0E" w:rsidP="00306ADD"/>
    <w:p w:rsidR="009E0E0E" w:rsidRDefault="009E0E0E" w:rsidP="00306ADD"/>
    <w:p w:rsidR="009E0E0E" w:rsidRDefault="009E0E0E" w:rsidP="009E0E0E">
      <w:pPr>
        <w:rPr>
          <w:color w:val="000000"/>
        </w:rPr>
      </w:pPr>
      <w:r>
        <w:rPr>
          <w:rFonts w:hint="eastAsia"/>
        </w:rPr>
        <w:t>(줄2</w:t>
      </w:r>
      <w:r>
        <w:t xml:space="preserve">1~24) </w:t>
      </w:r>
      <w:proofErr w:type="spellStart"/>
      <w:r>
        <w:rPr>
          <w:color w:val="000000"/>
        </w:rPr>
        <w:t>RequestParameter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클래스의 </w:t>
      </w:r>
      <w:proofErr w:type="spellStart"/>
      <w:r>
        <w:rPr>
          <w:color w:val="000000"/>
        </w:rPr>
        <w:t>getString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메소드나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color w:val="000000"/>
        </w:rPr>
        <w:t>getInt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메소드</w:t>
      </w:r>
      <w:proofErr w:type="spellEnd"/>
      <w:r>
        <w:rPr>
          <w:rFonts w:hint="eastAsia"/>
          <w:color w:val="000000"/>
        </w:rPr>
        <w:t xml:space="preserve"> 호출.</w:t>
      </w:r>
    </w:p>
    <w:p w:rsidR="00637BC1" w:rsidRDefault="009E0E0E" w:rsidP="009E0E0E">
      <w:pPr>
        <w:rPr>
          <w:color w:val="000000"/>
        </w:rPr>
      </w:pPr>
      <w:r>
        <w:rPr>
          <w:rFonts w:hint="eastAsia"/>
          <w:color w:val="000000"/>
        </w:rPr>
        <w:t xml:space="preserve">이 </w:t>
      </w:r>
      <w:proofErr w:type="spellStart"/>
      <w:r>
        <w:rPr>
          <w:rFonts w:hint="eastAsia"/>
          <w:color w:val="000000"/>
        </w:rPr>
        <w:t>메소드의</w:t>
      </w:r>
      <w:proofErr w:type="spellEnd"/>
      <w:r>
        <w:rPr>
          <w:rFonts w:hint="eastAsia"/>
          <w:color w:val="000000"/>
        </w:rPr>
        <w:t xml:space="preserve"> 첫째 </w:t>
      </w:r>
      <w:proofErr w:type="spellStart"/>
      <w:r>
        <w:rPr>
          <w:rFonts w:hint="eastAsia"/>
          <w:color w:val="000000"/>
        </w:rPr>
        <w:t>파라미터는</w:t>
      </w:r>
      <w:proofErr w:type="spellEnd"/>
      <w:r>
        <w:rPr>
          <w:rFonts w:hint="eastAsia"/>
          <w:color w:val="000000"/>
        </w:rPr>
        <w:t xml:space="preserve"> </w:t>
      </w:r>
      <w:r w:rsidR="00637BC1">
        <w:rPr>
          <w:color w:val="000000"/>
        </w:rPr>
        <w:t xml:space="preserve">request </w:t>
      </w:r>
      <w:r w:rsidR="00637BC1">
        <w:rPr>
          <w:rFonts w:hint="eastAsia"/>
          <w:color w:val="000000"/>
        </w:rPr>
        <w:t>객체에서 꺼낼 데이터의 이름이다.</w:t>
      </w:r>
    </w:p>
    <w:p w:rsidR="00637BC1" w:rsidRDefault="00637BC1" w:rsidP="009E0E0E">
      <w:pPr>
        <w:rPr>
          <w:color w:val="000000"/>
        </w:rPr>
      </w:pPr>
      <w:r>
        <w:rPr>
          <w:rFonts w:hint="eastAsia"/>
          <w:color w:val="000000"/>
        </w:rPr>
        <w:t xml:space="preserve">이 </w:t>
      </w:r>
      <w:proofErr w:type="spellStart"/>
      <w:r>
        <w:rPr>
          <w:rFonts w:hint="eastAsia"/>
          <w:color w:val="000000"/>
        </w:rPr>
        <w:t>메소드는</w:t>
      </w:r>
      <w:proofErr w:type="spellEnd"/>
      <w:r>
        <w:rPr>
          <w:rFonts w:hint="eastAsia"/>
          <w:color w:val="000000"/>
        </w:rPr>
        <w:t xml:space="preserve"> 그 꺼낸 데이터를 </w:t>
      </w:r>
      <w:proofErr w:type="spellStart"/>
      <w:r>
        <w:rPr>
          <w:rFonts w:hint="eastAsia"/>
          <w:color w:val="000000"/>
        </w:rPr>
        <w:t>리턴한다</w:t>
      </w:r>
      <w:proofErr w:type="spellEnd"/>
      <w:r>
        <w:rPr>
          <w:rFonts w:hint="eastAsia"/>
          <w:color w:val="000000"/>
        </w:rPr>
        <w:t>.</w:t>
      </w:r>
    </w:p>
    <w:p w:rsidR="00637BC1" w:rsidRDefault="00637BC1" w:rsidP="009E0E0E">
      <w:pPr>
        <w:rPr>
          <w:color w:val="000000"/>
        </w:rPr>
      </w:pPr>
      <w:r>
        <w:rPr>
          <w:rFonts w:hint="eastAsia"/>
          <w:color w:val="000000"/>
        </w:rPr>
        <w:t xml:space="preserve">꺼낸 데이터가 </w:t>
      </w:r>
      <w:r>
        <w:rPr>
          <w:color w:val="000000"/>
        </w:rPr>
        <w:t>null</w:t>
      </w:r>
      <w:r>
        <w:rPr>
          <w:rFonts w:hint="eastAsia"/>
          <w:color w:val="000000"/>
        </w:rPr>
        <w:t>이면,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 </w:t>
      </w:r>
      <w:proofErr w:type="spellStart"/>
      <w:r>
        <w:rPr>
          <w:rFonts w:hint="eastAsia"/>
          <w:color w:val="000000"/>
        </w:rPr>
        <w:t>메소드는</w:t>
      </w:r>
      <w:proofErr w:type="spellEnd"/>
      <w:r>
        <w:rPr>
          <w:rFonts w:hint="eastAsia"/>
          <w:color w:val="000000"/>
        </w:rPr>
        <w:t xml:space="preserve"> 둘째 </w:t>
      </w:r>
      <w:proofErr w:type="spellStart"/>
      <w:r>
        <w:rPr>
          <w:rFonts w:hint="eastAsia"/>
          <w:color w:val="000000"/>
        </w:rPr>
        <w:t>파라미터</w:t>
      </w:r>
      <w:proofErr w:type="spellEnd"/>
      <w:r>
        <w:rPr>
          <w:rFonts w:hint="eastAsia"/>
          <w:color w:val="000000"/>
        </w:rPr>
        <w:t xml:space="preserve"> 값을 그대로 </w:t>
      </w:r>
      <w:proofErr w:type="spellStart"/>
      <w:r>
        <w:rPr>
          <w:rFonts w:hint="eastAsia"/>
          <w:color w:val="000000"/>
        </w:rPr>
        <w:t>리턴한다</w:t>
      </w:r>
      <w:proofErr w:type="spellEnd"/>
      <w:r>
        <w:rPr>
          <w:rFonts w:hint="eastAsia"/>
          <w:color w:val="000000"/>
        </w:rPr>
        <w:t>.</w:t>
      </w:r>
    </w:p>
    <w:p w:rsidR="009E0E0E" w:rsidRDefault="009E0E0E" w:rsidP="009E0E0E"/>
    <w:p w:rsidR="00637BC1" w:rsidRDefault="00637BC1" w:rsidP="00637BC1">
      <w:r>
        <w:rPr>
          <w:rFonts w:hint="eastAsia"/>
        </w:rPr>
        <w:t>(줄2</w:t>
      </w:r>
      <w:r>
        <w:t xml:space="preserve">1~24) </w:t>
      </w:r>
      <w:r>
        <w:rPr>
          <w:rFonts w:hint="eastAsia"/>
        </w:rPr>
        <w:t xml:space="preserve">녹색으로 표시된 </w:t>
      </w:r>
      <w:proofErr w:type="spellStart"/>
      <w:r>
        <w:t>studentName</w:t>
      </w:r>
      <w:proofErr w:type="spellEnd"/>
      <w:r>
        <w:t xml:space="preserve">, department, year, telephone </w:t>
      </w:r>
      <w:r>
        <w:rPr>
          <w:rFonts w:hint="eastAsia"/>
        </w:rPr>
        <w:t>부분.</w:t>
      </w:r>
    </w:p>
    <w:p w:rsidR="00637BC1" w:rsidRDefault="00637BC1" w:rsidP="00306ADD">
      <w:r>
        <w:rPr>
          <w:rFonts w:hint="eastAsia"/>
        </w:rPr>
        <w:t xml:space="preserve">녹색으로 표시된 </w:t>
      </w:r>
      <w:proofErr w:type="spellStart"/>
      <w:r>
        <w:t>studentName</w:t>
      </w:r>
      <w:proofErr w:type="spellEnd"/>
      <w:r>
        <w:t>, department, year, telephone</w:t>
      </w:r>
      <w:r>
        <w:rPr>
          <w:rFonts w:hint="eastAsia"/>
        </w:rPr>
        <w:t xml:space="preserve">들은 </w:t>
      </w:r>
      <w:r>
        <w:t xml:space="preserve">Java </w:t>
      </w:r>
      <w:r>
        <w:rPr>
          <w:rFonts w:hint="eastAsia"/>
        </w:rPr>
        <w:t>지역 변수이다.</w:t>
      </w:r>
    </w:p>
    <w:p w:rsidR="009E0E0E" w:rsidRDefault="00637BC1" w:rsidP="00306ADD">
      <w:r>
        <w:rPr>
          <w:rFonts w:hint="eastAsia"/>
        </w:rPr>
        <w:t>이 지역 변수의 값이 줄5</w:t>
      </w:r>
      <w:r>
        <w:t>2~61</w:t>
      </w:r>
      <w:r>
        <w:rPr>
          <w:rFonts w:hint="eastAsia"/>
        </w:rPr>
        <w:t xml:space="preserve">의 녹색으로 표시된 </w:t>
      </w:r>
      <w:r>
        <w:t xml:space="preserve">JSP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태그에서 출력되고 있다.</w:t>
      </w:r>
    </w:p>
    <w:p w:rsidR="00637BC1" w:rsidRDefault="00637BC1" w:rsidP="00306ADD"/>
    <w:p w:rsidR="00280159" w:rsidRPr="00637BC1" w:rsidRDefault="00280159" w:rsidP="00306ADD"/>
    <w:p w:rsidR="009E0E0E" w:rsidRDefault="00E87240" w:rsidP="009E0E0E">
      <w:pPr>
        <w:rPr>
          <w:color w:val="000000"/>
        </w:rPr>
      </w:pPr>
      <w:r w:rsidRPr="005D5883">
        <w:rPr>
          <w:rFonts w:hint="eastAsia"/>
          <w:highlight w:val="yellow"/>
        </w:rPr>
        <w:t>(</w:t>
      </w:r>
      <w:r w:rsidR="00280159" w:rsidRPr="005D5883">
        <w:rPr>
          <w:rFonts w:hint="eastAsia"/>
          <w:highlight w:val="yellow"/>
        </w:rPr>
        <w:t>줄3</w:t>
      </w:r>
      <w:r w:rsidR="00280159" w:rsidRPr="005D5883">
        <w:rPr>
          <w:highlight w:val="yellow"/>
        </w:rPr>
        <w:t xml:space="preserve">7) </w:t>
      </w:r>
      <w:r w:rsidR="00280159" w:rsidRPr="005D5883">
        <w:rPr>
          <w:color w:val="000000"/>
          <w:highlight w:val="yellow"/>
        </w:rPr>
        <w:t xml:space="preserve">String </w:t>
      </w:r>
      <w:proofErr w:type="spellStart"/>
      <w:r w:rsidR="00280159" w:rsidRPr="005D5883">
        <w:rPr>
          <w:color w:val="000000"/>
          <w:highlight w:val="yellow"/>
        </w:rPr>
        <w:t>queryString</w:t>
      </w:r>
      <w:proofErr w:type="spellEnd"/>
      <w:r w:rsidR="00280159" w:rsidRPr="005D5883">
        <w:rPr>
          <w:color w:val="000000"/>
          <w:highlight w:val="yellow"/>
        </w:rPr>
        <w:t xml:space="preserve"> = </w:t>
      </w:r>
      <w:proofErr w:type="spellStart"/>
      <w:r w:rsidR="00280159" w:rsidRPr="005D5883">
        <w:rPr>
          <w:color w:val="000000"/>
          <w:highlight w:val="yellow"/>
        </w:rPr>
        <w:t>request.getQueryString</w:t>
      </w:r>
      <w:proofErr w:type="spellEnd"/>
      <w:r w:rsidR="00280159" w:rsidRPr="005D5883">
        <w:rPr>
          <w:color w:val="000000"/>
          <w:highlight w:val="yellow"/>
        </w:rPr>
        <w:t>().</w:t>
      </w:r>
      <w:proofErr w:type="spellStart"/>
      <w:r w:rsidR="00280159" w:rsidRPr="005D5883">
        <w:rPr>
          <w:color w:val="000000"/>
          <w:highlight w:val="yellow"/>
        </w:rPr>
        <w:t>replaceAll</w:t>
      </w:r>
      <w:proofErr w:type="spellEnd"/>
      <w:r w:rsidR="00280159" w:rsidRPr="005D5883">
        <w:rPr>
          <w:color w:val="000000"/>
          <w:highlight w:val="yellow"/>
        </w:rPr>
        <w:t>(</w:t>
      </w:r>
      <w:r w:rsidR="00280159" w:rsidRPr="005D5883">
        <w:rPr>
          <w:color w:val="2A00FF"/>
          <w:highlight w:val="yellow"/>
        </w:rPr>
        <w:t>"</w:t>
      </w:r>
      <w:proofErr w:type="spellStart"/>
      <w:r w:rsidR="00280159" w:rsidRPr="005D5883">
        <w:rPr>
          <w:color w:val="2A00FF"/>
          <w:highlight w:val="yellow"/>
        </w:rPr>
        <w:t>sid</w:t>
      </w:r>
      <w:proofErr w:type="spellEnd"/>
      <w:r w:rsidR="00280159" w:rsidRPr="005D5883">
        <w:rPr>
          <w:color w:val="2A00FF"/>
          <w:highlight w:val="yellow"/>
        </w:rPr>
        <w:t>=</w:t>
      </w:r>
      <w:r w:rsidR="00280159" w:rsidRPr="005D5883">
        <w:rPr>
          <w:b/>
          <w:color w:val="2A00FF"/>
          <w:highlight w:val="yellow"/>
        </w:rPr>
        <w:t>[</w:t>
      </w:r>
      <w:r w:rsidR="00280159" w:rsidRPr="005D5883">
        <w:rPr>
          <w:b/>
          <w:color w:val="FF0000"/>
          <w:highlight w:val="yellow"/>
        </w:rPr>
        <w:t>a-zA-Z0-9</w:t>
      </w:r>
      <w:r w:rsidR="00280159" w:rsidRPr="005D5883">
        <w:rPr>
          <w:b/>
          <w:color w:val="2A00FF"/>
          <w:highlight w:val="yellow"/>
        </w:rPr>
        <w:t>]+</w:t>
      </w:r>
      <w:r w:rsidR="00280159" w:rsidRPr="005D5883">
        <w:rPr>
          <w:color w:val="2A00FF"/>
          <w:highlight w:val="yellow"/>
        </w:rPr>
        <w:t>&amp;?"</w:t>
      </w:r>
      <w:r w:rsidR="00280159" w:rsidRPr="005D5883">
        <w:rPr>
          <w:color w:val="000000"/>
          <w:highlight w:val="yellow"/>
        </w:rPr>
        <w:t>,</w:t>
      </w:r>
      <w:r w:rsidR="00280159" w:rsidRPr="005D5883">
        <w:rPr>
          <w:color w:val="2A00FF"/>
          <w:highlight w:val="yellow"/>
        </w:rPr>
        <w:t>""</w:t>
      </w:r>
      <w:r w:rsidR="00280159" w:rsidRPr="005D5883">
        <w:rPr>
          <w:color w:val="000000"/>
          <w:highlight w:val="yellow"/>
        </w:rPr>
        <w:t>);</w:t>
      </w:r>
    </w:p>
    <w:p w:rsidR="00280159" w:rsidRDefault="00280159" w:rsidP="009E0E0E">
      <w:pPr>
        <w:rPr>
          <w:color w:val="000000"/>
        </w:rPr>
      </w:pPr>
      <w:r>
        <w:rPr>
          <w:rFonts w:hint="eastAsia"/>
          <w:color w:val="000000"/>
        </w:rPr>
        <w:t xml:space="preserve">예를 들어 이 상세 페이지를 요청한 </w:t>
      </w:r>
      <w:r>
        <w:rPr>
          <w:color w:val="000000"/>
        </w:rPr>
        <w:t>URL</w:t>
      </w:r>
      <w:r>
        <w:rPr>
          <w:rFonts w:hint="eastAsia"/>
          <w:color w:val="000000"/>
        </w:rPr>
        <w:t xml:space="preserve">이 </w:t>
      </w:r>
      <w:proofErr w:type="spellStart"/>
      <w:r w:rsidRPr="00280159">
        <w:rPr>
          <w:b/>
          <w:color w:val="000000"/>
        </w:rPr>
        <w:t>studentEdit.jsp?sid</w:t>
      </w:r>
      <w:proofErr w:type="spellEnd"/>
      <w:r w:rsidRPr="00280159">
        <w:rPr>
          <w:b/>
          <w:color w:val="000000"/>
        </w:rPr>
        <w:t>=s033&amp;pg=3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이라고 할 때</w:t>
      </w:r>
      <w:r>
        <w:rPr>
          <w:color w:val="000000"/>
        </w:rPr>
        <w:t>,</w:t>
      </w:r>
    </w:p>
    <w:p w:rsidR="00280159" w:rsidRDefault="00280159" w:rsidP="00280159">
      <w:pPr>
        <w:rPr>
          <w:color w:val="000000"/>
        </w:rPr>
      </w:pPr>
      <w:proofErr w:type="spellStart"/>
      <w:r>
        <w:rPr>
          <w:color w:val="000000"/>
        </w:rPr>
        <w:t>request.getQueryString</w:t>
      </w:r>
      <w:proofErr w:type="spellEnd"/>
      <w:r>
        <w:rPr>
          <w:color w:val="000000"/>
        </w:rPr>
        <w:t xml:space="preserve">() </w:t>
      </w:r>
      <w:proofErr w:type="spellStart"/>
      <w:r>
        <w:rPr>
          <w:rFonts w:hint="eastAsia"/>
          <w:color w:val="000000"/>
        </w:rPr>
        <w:t>메소드는</w:t>
      </w:r>
      <w:proofErr w:type="spellEnd"/>
      <w:r>
        <w:rPr>
          <w:rFonts w:hint="eastAsia"/>
          <w:color w:val="000000"/>
        </w:rPr>
        <w:t xml:space="preserve"> 이 </w:t>
      </w:r>
      <w:r>
        <w:rPr>
          <w:color w:val="000000"/>
        </w:rPr>
        <w:t>URL</w:t>
      </w:r>
      <w:r>
        <w:rPr>
          <w:rFonts w:hint="eastAsia"/>
          <w:color w:val="000000"/>
        </w:rPr>
        <w:t>에서 query string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부분(</w:t>
      </w:r>
      <w:proofErr w:type="spellStart"/>
      <w:r w:rsidRPr="00280159">
        <w:rPr>
          <w:b/>
          <w:color w:val="000000"/>
        </w:rPr>
        <w:t>sid</w:t>
      </w:r>
      <w:proofErr w:type="spellEnd"/>
      <w:r w:rsidRPr="00280159">
        <w:rPr>
          <w:b/>
          <w:color w:val="000000"/>
        </w:rPr>
        <w:t>=s033&amp;pg=3</w:t>
      </w:r>
      <w:r>
        <w:rPr>
          <w:color w:val="000000"/>
        </w:rPr>
        <w:t>)</w:t>
      </w:r>
      <w:r>
        <w:rPr>
          <w:rFonts w:hint="eastAsia"/>
          <w:color w:val="000000"/>
        </w:rPr>
        <w:t xml:space="preserve">을 </w:t>
      </w:r>
      <w:proofErr w:type="spellStart"/>
      <w:r>
        <w:rPr>
          <w:rFonts w:hint="eastAsia"/>
          <w:color w:val="000000"/>
        </w:rPr>
        <w:t>리턴한다</w:t>
      </w:r>
      <w:proofErr w:type="spellEnd"/>
      <w:r>
        <w:rPr>
          <w:rFonts w:hint="eastAsia"/>
          <w:color w:val="000000"/>
        </w:rPr>
        <w:t>.</w:t>
      </w:r>
    </w:p>
    <w:p w:rsidR="00280159" w:rsidRDefault="00280159" w:rsidP="009E0E0E">
      <w:pPr>
        <w:rPr>
          <w:color w:val="000000"/>
        </w:rPr>
      </w:pPr>
    </w:p>
    <w:p w:rsidR="00280159" w:rsidRDefault="00280159" w:rsidP="009E0E0E">
      <w:pPr>
        <w:rPr>
          <w:color w:val="000000"/>
        </w:rPr>
      </w:pPr>
      <w:r>
        <w:rPr>
          <w:rFonts w:hint="eastAsia"/>
          <w:color w:val="000000"/>
        </w:rPr>
        <w:t xml:space="preserve">자바 </w:t>
      </w:r>
      <w:r>
        <w:rPr>
          <w:color w:val="000000"/>
        </w:rPr>
        <w:t xml:space="preserve">String </w:t>
      </w:r>
      <w:r>
        <w:rPr>
          <w:rFonts w:hint="eastAsia"/>
          <w:color w:val="000000"/>
        </w:rPr>
        <w:t xml:space="preserve">클래스의 </w:t>
      </w:r>
      <w:proofErr w:type="spellStart"/>
      <w:r>
        <w:rPr>
          <w:color w:val="000000"/>
        </w:rPr>
        <w:t>replaceAll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메소드는</w:t>
      </w:r>
      <w:proofErr w:type="spellEnd"/>
      <w:r>
        <w:rPr>
          <w:rFonts w:hint="eastAsia"/>
          <w:color w:val="000000"/>
        </w:rPr>
        <w:t xml:space="preserve"> 문자열에서 일부분을 찾아서 다른 문자열로 치환한다.</w:t>
      </w:r>
    </w:p>
    <w:p w:rsidR="00280159" w:rsidRDefault="00280159" w:rsidP="009E0E0E">
      <w:pPr>
        <w:rPr>
          <w:color w:val="000000"/>
        </w:rPr>
      </w:pPr>
      <w:r>
        <w:rPr>
          <w:rFonts w:hint="eastAsia"/>
          <w:color w:val="000000"/>
        </w:rPr>
        <w:t>텍스트 에디터의 찾기</w:t>
      </w:r>
      <w:r>
        <w:rPr>
          <w:color w:val="000000"/>
        </w:rPr>
        <w:t>&amp;</w:t>
      </w:r>
      <w:r>
        <w:rPr>
          <w:rFonts w:hint="eastAsia"/>
          <w:color w:val="000000"/>
        </w:rPr>
        <w:t>바꾸기(</w:t>
      </w:r>
      <w:proofErr w:type="spellStart"/>
      <w:r>
        <w:rPr>
          <w:color w:val="000000"/>
        </w:rPr>
        <w:t>find&amp;replace</w:t>
      </w:r>
      <w:proofErr w:type="spellEnd"/>
      <w:r>
        <w:rPr>
          <w:color w:val="000000"/>
        </w:rPr>
        <w:t xml:space="preserve">) </w:t>
      </w:r>
      <w:r>
        <w:rPr>
          <w:rFonts w:hint="eastAsia"/>
          <w:color w:val="000000"/>
        </w:rPr>
        <w:t>기능과 유사한</w:t>
      </w:r>
      <w:r w:rsidR="00CA4AD4">
        <w:rPr>
          <w:rFonts w:hint="eastAsia"/>
          <w:color w:val="000000"/>
        </w:rPr>
        <w:t xml:space="preserve"> 일을 한다.</w:t>
      </w:r>
    </w:p>
    <w:p w:rsidR="00CA4AD4" w:rsidRPr="006336FD" w:rsidRDefault="00CA4AD4" w:rsidP="00CA4AD4">
      <w:pPr>
        <w:pStyle w:val="a3"/>
      </w:pPr>
      <w:r w:rsidRPr="006336FD">
        <w:rPr>
          <w:rFonts w:hint="eastAsia"/>
          <w:b/>
        </w:rPr>
        <w:t>원본문자열</w:t>
      </w:r>
      <w:r w:rsidRPr="006336FD">
        <w:rPr>
          <w:rFonts w:hint="eastAsia"/>
        </w:rPr>
        <w:t>.</w:t>
      </w:r>
      <w:proofErr w:type="spellStart"/>
      <w:r w:rsidRPr="006336FD">
        <w:t>replaceAll</w:t>
      </w:r>
      <w:proofErr w:type="spellEnd"/>
      <w:r w:rsidRPr="006336FD">
        <w:t>(</w:t>
      </w:r>
      <w:proofErr w:type="spellStart"/>
      <w:r w:rsidRPr="006336FD">
        <w:rPr>
          <w:rFonts w:hint="eastAsia"/>
          <w:b/>
        </w:rPr>
        <w:t>정규식패턴</w:t>
      </w:r>
      <w:proofErr w:type="spellEnd"/>
      <w:r w:rsidRPr="006336FD">
        <w:rPr>
          <w:rFonts w:hint="eastAsia"/>
        </w:rPr>
        <w:t>,</w:t>
      </w:r>
      <w:r w:rsidRPr="006336FD">
        <w:t xml:space="preserve"> </w:t>
      </w:r>
      <w:proofErr w:type="spellStart"/>
      <w:r w:rsidRPr="006336FD">
        <w:rPr>
          <w:rFonts w:hint="eastAsia"/>
          <w:b/>
        </w:rPr>
        <w:t>바꿀문자열</w:t>
      </w:r>
      <w:proofErr w:type="spellEnd"/>
      <w:r w:rsidRPr="006336FD">
        <w:rPr>
          <w:rFonts w:hint="eastAsia"/>
          <w:b/>
        </w:rPr>
        <w:t xml:space="preserve"> </w:t>
      </w:r>
      <w:r w:rsidRPr="006336FD">
        <w:rPr>
          <w:rFonts w:hint="eastAsia"/>
        </w:rPr>
        <w:t>)</w:t>
      </w:r>
    </w:p>
    <w:p w:rsidR="00CA4AD4" w:rsidRDefault="00CA4AD4" w:rsidP="00CA4AD4">
      <w:r w:rsidRPr="006336FD">
        <w:rPr>
          <w:rFonts w:hint="eastAsia"/>
          <w:b/>
        </w:rPr>
        <w:t>원본문자열</w:t>
      </w:r>
      <w:r>
        <w:rPr>
          <w:rFonts w:hint="eastAsia"/>
        </w:rPr>
        <w:t xml:space="preserve">에서 </w:t>
      </w:r>
      <w:proofErr w:type="spellStart"/>
      <w:r w:rsidRPr="006336FD">
        <w:rPr>
          <w:rFonts w:hint="eastAsia"/>
          <w:b/>
        </w:rPr>
        <w:t>정규식패턴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찾아서(</w:t>
      </w:r>
      <w:r>
        <w:t>find)</w:t>
      </w:r>
      <w:r w:rsidRPr="006336FD">
        <w:rPr>
          <w:b/>
        </w:rPr>
        <w:t xml:space="preserve"> </w:t>
      </w:r>
      <w:proofErr w:type="spellStart"/>
      <w:r w:rsidRPr="006336FD">
        <w:rPr>
          <w:rFonts w:hint="eastAsia"/>
          <w:b/>
        </w:rPr>
        <w:t>바꿀문자열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치환(</w:t>
      </w:r>
      <w:r>
        <w:t>replace)</w:t>
      </w:r>
      <w:r>
        <w:rPr>
          <w:rFonts w:hint="eastAsia"/>
        </w:rPr>
        <w:t xml:space="preserve">하여 만들어진 새 문자열을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CA4AD4" w:rsidRDefault="00CA4AD4" w:rsidP="00CA4AD4"/>
    <w:p w:rsidR="00CA4AD4" w:rsidRDefault="00CA4AD4" w:rsidP="00CA4AD4">
      <w:pPr>
        <w:pStyle w:val="a3"/>
      </w:pPr>
      <w:proofErr w:type="spellStart"/>
      <w:r>
        <w:rPr>
          <w:rFonts w:hint="eastAsia"/>
        </w:rPr>
        <w:t>s</w:t>
      </w:r>
      <w:r>
        <w:t>id</w:t>
      </w:r>
      <w:proofErr w:type="spellEnd"/>
      <w:r>
        <w:t>=[a-zA-Z0-9]+&amp;?</w:t>
      </w:r>
    </w:p>
    <w:p w:rsidR="00CA4AD4" w:rsidRDefault="00CA4AD4" w:rsidP="00CA4AD4">
      <w:r>
        <w:rPr>
          <w:rFonts w:hint="eastAsia"/>
        </w:rPr>
        <w:lastRenderedPageBreak/>
        <w:t>다음과 같은 문자열들에 해당하는 정규식 패턴이다.</w:t>
      </w:r>
    </w:p>
    <w:p w:rsidR="00CA4AD4" w:rsidRDefault="00CA4AD4" w:rsidP="00CA4AD4">
      <w:r>
        <w:t>"</w:t>
      </w:r>
      <w:proofErr w:type="spellStart"/>
      <w:r>
        <w:t>sid</w:t>
      </w:r>
      <w:proofErr w:type="spellEnd"/>
      <w:r>
        <w:t>=a1&amp;"</w:t>
      </w:r>
    </w:p>
    <w:p w:rsidR="00CA4AD4" w:rsidRDefault="00CA4AD4" w:rsidP="00CA4AD4">
      <w:r>
        <w:t>"</w:t>
      </w:r>
      <w:proofErr w:type="spellStart"/>
      <w:r>
        <w:t>sid</w:t>
      </w:r>
      <w:proofErr w:type="spellEnd"/>
      <w:r>
        <w:t>=B1"</w:t>
      </w:r>
    </w:p>
    <w:p w:rsidR="00CA4AD4" w:rsidRDefault="00CA4AD4" w:rsidP="00CA4AD4">
      <w:r>
        <w:t>"</w:t>
      </w:r>
      <w:proofErr w:type="spellStart"/>
      <w:r>
        <w:t>sid</w:t>
      </w:r>
      <w:proofErr w:type="spellEnd"/>
      <w:r>
        <w:t>=cd23&amp;"</w:t>
      </w:r>
    </w:p>
    <w:p w:rsidR="00CA4AD4" w:rsidRDefault="00CA4AD4" w:rsidP="00CA4AD4">
      <w:r>
        <w:t>"</w:t>
      </w:r>
      <w:proofErr w:type="spellStart"/>
      <w:r>
        <w:t>sid</w:t>
      </w:r>
      <w:proofErr w:type="spellEnd"/>
      <w:r>
        <w:t>=s022"</w:t>
      </w:r>
    </w:p>
    <w:p w:rsidR="00CA4AD4" w:rsidRDefault="00CA4AD4" w:rsidP="00CA4AD4">
      <w:r>
        <w:t>"</w:t>
      </w:r>
      <w:proofErr w:type="spellStart"/>
      <w:r>
        <w:t>sid</w:t>
      </w:r>
      <w:proofErr w:type="spellEnd"/>
      <w:r>
        <w:t>=gH536&amp;"</w:t>
      </w:r>
    </w:p>
    <w:p w:rsidR="00CA4AD4" w:rsidRDefault="00CA4AD4" w:rsidP="00CA4AD4">
      <w:r>
        <w:t>"</w:t>
      </w:r>
      <w:proofErr w:type="spellStart"/>
      <w:r>
        <w:t>sid</w:t>
      </w:r>
      <w:proofErr w:type="spellEnd"/>
      <w:r>
        <w:t>=Jkm536"</w:t>
      </w:r>
    </w:p>
    <w:p w:rsidR="00CA4AD4" w:rsidRDefault="00CA4AD4" w:rsidP="009E0E0E">
      <w:pPr>
        <w:rPr>
          <w:color w:val="000000"/>
        </w:rPr>
      </w:pPr>
    </w:p>
    <w:p w:rsidR="007A190D" w:rsidRDefault="007A190D" w:rsidP="009E0E0E">
      <w:pPr>
        <w:rPr>
          <w:color w:val="000000"/>
        </w:rPr>
      </w:pPr>
    </w:p>
    <w:p w:rsidR="00280159" w:rsidRDefault="00280159" w:rsidP="009E0E0E"/>
    <w:p w:rsidR="009E0E0E" w:rsidRDefault="00055177" w:rsidP="00055177">
      <w:pPr>
        <w:pStyle w:val="2"/>
      </w:pPr>
      <w:r>
        <w:rPr>
          <w:rFonts w:hint="eastAsia"/>
        </w:rPr>
        <w:t xml:space="preserve">정규식 </w:t>
      </w:r>
      <w:r>
        <w:t>(regular expression)</w:t>
      </w:r>
    </w:p>
    <w:p w:rsidR="00055177" w:rsidRDefault="00055177" w:rsidP="00055177">
      <w:r>
        <w:rPr>
          <w:rFonts w:hint="eastAsia"/>
        </w:rPr>
        <w:t xml:space="preserve">정규식은 </w:t>
      </w:r>
      <w:r w:rsidRPr="00055177">
        <w:rPr>
          <w:rFonts w:hint="eastAsia"/>
        </w:rPr>
        <w:t>문자열</w:t>
      </w:r>
      <w:r>
        <w:rPr>
          <w:rFonts w:hint="eastAsia"/>
        </w:rPr>
        <w:t>에서 일부분</w:t>
      </w:r>
      <w:r w:rsidRPr="00055177">
        <w:rPr>
          <w:rFonts w:hint="eastAsia"/>
        </w:rPr>
        <w:t>을</w:t>
      </w:r>
      <w:r w:rsidRPr="00055177">
        <w:t xml:space="preserve"> 찾을 때 사용하는 패턴 식</w:t>
      </w:r>
      <w:r>
        <w:rPr>
          <w:rFonts w:hint="eastAsia"/>
        </w:rPr>
        <w:t>이다.</w:t>
      </w:r>
    </w:p>
    <w:p w:rsidR="00055177" w:rsidRDefault="00055177" w:rsidP="00055177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문자열에서 </w:t>
      </w:r>
      <w:r>
        <w:t>"the"</w:t>
      </w:r>
      <w:r>
        <w:rPr>
          <w:rFonts w:hint="eastAsia"/>
        </w:rPr>
        <w:t xml:space="preserve">를 찾으면 정확히 </w:t>
      </w:r>
      <w:r>
        <w:t xml:space="preserve">"the" </w:t>
      </w:r>
      <w:r>
        <w:rPr>
          <w:rFonts w:hint="eastAsia"/>
        </w:rPr>
        <w:t xml:space="preserve">문자열만 찾아지고 </w:t>
      </w:r>
      <w:r>
        <w:t>"The"</w:t>
      </w:r>
      <w:r>
        <w:rPr>
          <w:rFonts w:hint="eastAsia"/>
        </w:rPr>
        <w:t>은 대소문자가 다르므로 찾아지지 않는다.</w:t>
      </w:r>
      <w:r>
        <w:t xml:space="preserve"> </w:t>
      </w:r>
      <w:r>
        <w:rPr>
          <w:rFonts w:hint="eastAsia"/>
        </w:rPr>
        <w:t>대소문자 상관없이 찾을 때 패턴 식을 사용해야 한다.</w:t>
      </w:r>
    </w:p>
    <w:p w:rsidR="00055177" w:rsidRDefault="00055177" w:rsidP="00055177"/>
    <w:p w:rsidR="00055177" w:rsidRDefault="00055177" w:rsidP="00055177">
      <w:r>
        <w:rPr>
          <w:rFonts w:hint="eastAsia"/>
        </w:rPr>
        <w:t>정규식의 구성요소는 다음과 같다.</w:t>
      </w:r>
    </w:p>
    <w:tbl>
      <w:tblPr>
        <w:tblStyle w:val="ae"/>
        <w:tblW w:w="0" w:type="auto"/>
        <w:tblLook w:val="04A0"/>
      </w:tblPr>
      <w:tblGrid>
        <w:gridCol w:w="988"/>
        <w:gridCol w:w="9468"/>
      </w:tblGrid>
      <w:tr w:rsidR="00055177" w:rsidTr="00055177">
        <w:tc>
          <w:tcPr>
            <w:tcW w:w="988" w:type="dxa"/>
          </w:tcPr>
          <w:p w:rsidR="00055177" w:rsidRDefault="00055177" w:rsidP="00055177">
            <w:r w:rsidRPr="00055177">
              <w:t>.</w:t>
            </w:r>
          </w:p>
        </w:tc>
        <w:tc>
          <w:tcPr>
            <w:tcW w:w="9468" w:type="dxa"/>
          </w:tcPr>
          <w:p w:rsidR="00055177" w:rsidRDefault="00055177" w:rsidP="00055177">
            <w:r w:rsidRPr="00055177">
              <w:rPr>
                <w:rFonts w:hint="eastAsia"/>
              </w:rPr>
              <w:t>아무 문자나 한 문자</w:t>
            </w:r>
          </w:p>
        </w:tc>
      </w:tr>
      <w:tr w:rsidR="00055177" w:rsidTr="00055177">
        <w:tc>
          <w:tcPr>
            <w:tcW w:w="988" w:type="dxa"/>
          </w:tcPr>
          <w:p w:rsidR="00055177" w:rsidRDefault="00055177" w:rsidP="00055177">
            <w:r>
              <w:rPr>
                <w:rFonts w:hint="eastAsia"/>
              </w:rPr>
              <w:t>[ ]</w:t>
            </w:r>
          </w:p>
        </w:tc>
        <w:tc>
          <w:tcPr>
            <w:tcW w:w="9468" w:type="dxa"/>
          </w:tcPr>
          <w:p w:rsidR="00055177" w:rsidRDefault="00055177" w:rsidP="00055177">
            <w:proofErr w:type="spellStart"/>
            <w:r w:rsidRPr="00055177">
              <w:rPr>
                <w:rFonts w:hint="eastAsia"/>
              </w:rPr>
              <w:t>괄호안의</w:t>
            </w:r>
            <w:proofErr w:type="spellEnd"/>
            <w:r w:rsidRPr="00055177">
              <w:rPr>
                <w:rFonts w:hint="eastAsia"/>
              </w:rPr>
              <w:t xml:space="preserve"> 문자 중 아무거나 한 문자</w:t>
            </w:r>
          </w:p>
        </w:tc>
      </w:tr>
      <w:tr w:rsidR="00055177" w:rsidTr="00055177">
        <w:tc>
          <w:tcPr>
            <w:tcW w:w="988" w:type="dxa"/>
          </w:tcPr>
          <w:p w:rsidR="00055177" w:rsidRDefault="00055177" w:rsidP="00055177">
            <w:r>
              <w:rPr>
                <w:rFonts w:hint="eastAsia"/>
              </w:rPr>
              <w:t>[^ ]</w:t>
            </w:r>
          </w:p>
        </w:tc>
        <w:tc>
          <w:tcPr>
            <w:tcW w:w="9468" w:type="dxa"/>
          </w:tcPr>
          <w:p w:rsidR="00055177" w:rsidRDefault="00055177" w:rsidP="00055177">
            <w:proofErr w:type="spellStart"/>
            <w:r w:rsidRPr="00055177">
              <w:rPr>
                <w:rFonts w:hint="eastAsia"/>
              </w:rPr>
              <w:t>괄호안의</w:t>
            </w:r>
            <w:proofErr w:type="spellEnd"/>
            <w:r w:rsidRPr="00055177">
              <w:rPr>
                <w:rFonts w:hint="eastAsia"/>
              </w:rPr>
              <w:t xml:space="preserve"> 문자를 제외하고 아무거나 한 문자</w:t>
            </w:r>
          </w:p>
        </w:tc>
      </w:tr>
      <w:tr w:rsidR="00055177" w:rsidTr="00055177">
        <w:tc>
          <w:tcPr>
            <w:tcW w:w="988" w:type="dxa"/>
          </w:tcPr>
          <w:p w:rsidR="00055177" w:rsidRDefault="00055177" w:rsidP="00055177">
            <w:r w:rsidRPr="00055177">
              <w:t>[ - ]</w:t>
            </w:r>
          </w:p>
        </w:tc>
        <w:tc>
          <w:tcPr>
            <w:tcW w:w="9468" w:type="dxa"/>
          </w:tcPr>
          <w:p w:rsidR="00055177" w:rsidRPr="00055177" w:rsidRDefault="00055177" w:rsidP="00055177">
            <w:r w:rsidRPr="00055177">
              <w:rPr>
                <w:rFonts w:hint="eastAsia"/>
              </w:rPr>
              <w:t xml:space="preserve">일련의 </w:t>
            </w:r>
            <w:proofErr w:type="spellStart"/>
            <w:r w:rsidRPr="00055177">
              <w:rPr>
                <w:rFonts w:hint="eastAsia"/>
              </w:rPr>
              <w:t>문자중</w:t>
            </w:r>
            <w:proofErr w:type="spellEnd"/>
            <w:r w:rsidRPr="00055177">
              <w:rPr>
                <w:rFonts w:hint="eastAsia"/>
              </w:rPr>
              <w:t xml:space="preserve"> 아무거나 한 문자</w:t>
            </w:r>
          </w:p>
        </w:tc>
      </w:tr>
      <w:tr w:rsidR="00055177" w:rsidTr="00055177">
        <w:tc>
          <w:tcPr>
            <w:tcW w:w="988" w:type="dxa"/>
          </w:tcPr>
          <w:p w:rsidR="00055177" w:rsidRPr="00055177" w:rsidRDefault="00055177" w:rsidP="00055177">
            <w:r>
              <w:rPr>
                <w:rFonts w:hint="eastAsia"/>
              </w:rPr>
              <w:t>+</w:t>
            </w:r>
          </w:p>
        </w:tc>
        <w:tc>
          <w:tcPr>
            <w:tcW w:w="9468" w:type="dxa"/>
          </w:tcPr>
          <w:p w:rsidR="00055177" w:rsidRPr="00055177" w:rsidRDefault="00055177" w:rsidP="00055177">
            <w:r w:rsidRPr="00055177">
              <w:rPr>
                <w:rFonts w:hint="eastAsia"/>
              </w:rPr>
              <w:t xml:space="preserve">바로 앞의 문자가 </w:t>
            </w:r>
            <w:r w:rsidRPr="00055177">
              <w:t>1</w:t>
            </w:r>
            <w:r w:rsidRPr="00055177">
              <w:rPr>
                <w:rFonts w:hint="eastAsia"/>
              </w:rPr>
              <w:t>번 이상 반복됨</w:t>
            </w:r>
          </w:p>
        </w:tc>
      </w:tr>
      <w:tr w:rsidR="00055177" w:rsidTr="00055177">
        <w:tc>
          <w:tcPr>
            <w:tcW w:w="988" w:type="dxa"/>
          </w:tcPr>
          <w:p w:rsidR="00055177" w:rsidRPr="00055177" w:rsidRDefault="00055177" w:rsidP="00055177">
            <w:r>
              <w:rPr>
                <w:rFonts w:hint="eastAsia"/>
              </w:rPr>
              <w:t>*</w:t>
            </w:r>
          </w:p>
        </w:tc>
        <w:tc>
          <w:tcPr>
            <w:tcW w:w="9468" w:type="dxa"/>
          </w:tcPr>
          <w:p w:rsidR="00055177" w:rsidRPr="00055177" w:rsidRDefault="00055177" w:rsidP="00055177">
            <w:r w:rsidRPr="00055177">
              <w:t>바로 앞의 문자가 0</w:t>
            </w:r>
            <w:r w:rsidRPr="00055177">
              <w:rPr>
                <w:rFonts w:hint="eastAsia"/>
              </w:rPr>
              <w:t>번 이상 반복됨</w:t>
            </w:r>
          </w:p>
        </w:tc>
      </w:tr>
      <w:tr w:rsidR="00055177" w:rsidTr="00055177">
        <w:tc>
          <w:tcPr>
            <w:tcW w:w="988" w:type="dxa"/>
          </w:tcPr>
          <w:p w:rsidR="00055177" w:rsidRPr="00C3695F" w:rsidRDefault="00055177" w:rsidP="00055177">
            <w:pPr>
              <w:rPr>
                <w:b/>
                <w:color w:val="FF0000"/>
              </w:rPr>
            </w:pPr>
            <w:r w:rsidRPr="00C3695F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9468" w:type="dxa"/>
          </w:tcPr>
          <w:p w:rsidR="00055177" w:rsidRPr="00C3695F" w:rsidRDefault="00055177" w:rsidP="00055177">
            <w:pPr>
              <w:rPr>
                <w:b/>
                <w:color w:val="FF0000"/>
              </w:rPr>
            </w:pPr>
            <w:r w:rsidRPr="00C3695F">
              <w:rPr>
                <w:rFonts w:hint="eastAsia"/>
                <w:b/>
                <w:color w:val="FF0000"/>
              </w:rPr>
              <w:t xml:space="preserve">바로 앞의 문자가 </w:t>
            </w:r>
            <w:r w:rsidRPr="00C3695F">
              <w:rPr>
                <w:b/>
                <w:color w:val="FF0000"/>
              </w:rPr>
              <w:t>0</w:t>
            </w:r>
            <w:r w:rsidRPr="00C3695F">
              <w:rPr>
                <w:rFonts w:hint="eastAsia"/>
                <w:b/>
                <w:color w:val="FF0000"/>
              </w:rPr>
              <w:t xml:space="preserve">번 </w:t>
            </w:r>
            <w:r w:rsidRPr="00C3695F">
              <w:rPr>
                <w:b/>
                <w:color w:val="FF0000"/>
              </w:rPr>
              <w:t>or 1</w:t>
            </w:r>
            <w:r w:rsidRPr="00C3695F">
              <w:rPr>
                <w:rFonts w:hint="eastAsia"/>
                <w:b/>
                <w:color w:val="FF0000"/>
              </w:rPr>
              <w:t>번</w:t>
            </w:r>
          </w:p>
        </w:tc>
      </w:tr>
      <w:tr w:rsidR="00055177" w:rsidTr="00055177">
        <w:tc>
          <w:tcPr>
            <w:tcW w:w="988" w:type="dxa"/>
          </w:tcPr>
          <w:p w:rsidR="00055177" w:rsidRPr="00055177" w:rsidRDefault="00055177" w:rsidP="00055177">
            <w:r>
              <w:rPr>
                <w:rFonts w:hint="eastAsia"/>
              </w:rPr>
              <w:t>^</w:t>
            </w:r>
          </w:p>
        </w:tc>
        <w:tc>
          <w:tcPr>
            <w:tcW w:w="9468" w:type="dxa"/>
          </w:tcPr>
          <w:p w:rsidR="00055177" w:rsidRPr="00055177" w:rsidRDefault="00055177" w:rsidP="00055177">
            <w:r w:rsidRPr="00055177">
              <w:rPr>
                <w:rFonts w:hint="eastAsia"/>
              </w:rPr>
              <w:t>라인의 선두</w:t>
            </w:r>
          </w:p>
        </w:tc>
      </w:tr>
      <w:tr w:rsidR="00055177" w:rsidTr="00055177">
        <w:tc>
          <w:tcPr>
            <w:tcW w:w="988" w:type="dxa"/>
          </w:tcPr>
          <w:p w:rsidR="00055177" w:rsidRPr="00055177" w:rsidRDefault="00055177" w:rsidP="00055177">
            <w:r>
              <w:rPr>
                <w:rFonts w:hint="eastAsia"/>
              </w:rPr>
              <w:t>$</w:t>
            </w:r>
          </w:p>
        </w:tc>
        <w:tc>
          <w:tcPr>
            <w:tcW w:w="9468" w:type="dxa"/>
          </w:tcPr>
          <w:p w:rsidR="00055177" w:rsidRPr="00055177" w:rsidRDefault="00055177" w:rsidP="00055177">
            <w:r w:rsidRPr="00055177">
              <w:rPr>
                <w:rFonts w:hint="eastAsia"/>
              </w:rPr>
              <w:t>라인의 끝</w:t>
            </w:r>
          </w:p>
        </w:tc>
      </w:tr>
    </w:tbl>
    <w:p w:rsidR="00055177" w:rsidRDefault="00055177" w:rsidP="00055177"/>
    <w:p w:rsidR="00055177" w:rsidRDefault="00055177" w:rsidP="00055177">
      <w:r w:rsidRPr="00D2164D">
        <w:rPr>
          <w:rFonts w:hint="eastAsia"/>
          <w:b/>
        </w:rPr>
        <w:t>정규식 예:</w:t>
      </w:r>
      <w:r>
        <w:t xml:space="preserve"> id=[0-9]+</w:t>
      </w:r>
    </w:p>
    <w:p w:rsidR="00055177" w:rsidRDefault="00055177" w:rsidP="00055177">
      <w:r w:rsidRPr="00D2164D">
        <w:rPr>
          <w:rFonts w:hint="eastAsia"/>
          <w:b/>
        </w:rPr>
        <w:t>설명:</w:t>
      </w:r>
      <w:r w:rsidR="00D2164D">
        <w:rPr>
          <w:b/>
        </w:rPr>
        <w:t xml:space="preserve">  </w:t>
      </w:r>
      <w:r w:rsidRPr="00CA42E5">
        <w:rPr>
          <w:b/>
          <w:color w:val="FF0000"/>
        </w:rPr>
        <w:t xml:space="preserve">id= </w:t>
      </w:r>
      <w:r w:rsidRPr="00CA42E5">
        <w:rPr>
          <w:rFonts w:hint="eastAsia"/>
          <w:b/>
          <w:color w:val="FF0000"/>
        </w:rPr>
        <w:t xml:space="preserve">부분은 </w:t>
      </w:r>
      <w:r w:rsidR="00D2164D" w:rsidRPr="00CA42E5">
        <w:rPr>
          <w:rFonts w:hint="eastAsia"/>
          <w:b/>
          <w:color w:val="FF0000"/>
        </w:rPr>
        <w:t>정확히 일치해야 한다</w:t>
      </w:r>
      <w:r w:rsidR="00D2164D" w:rsidRPr="00CA42E5">
        <w:rPr>
          <w:rFonts w:hint="eastAsia"/>
          <w:b/>
        </w:rPr>
        <w:t>.</w:t>
      </w:r>
      <w:r w:rsidR="00D2164D" w:rsidRPr="00CA42E5">
        <w:rPr>
          <w:b/>
        </w:rPr>
        <w:t xml:space="preserve"> [0-9]+ </w:t>
      </w:r>
      <w:r w:rsidR="00D2164D" w:rsidRPr="00CA42E5">
        <w:rPr>
          <w:rFonts w:hint="eastAsia"/>
          <w:b/>
        </w:rPr>
        <w:t xml:space="preserve">부분은 </w:t>
      </w:r>
      <w:r w:rsidR="00D2164D" w:rsidRPr="00CA42E5">
        <w:rPr>
          <w:b/>
        </w:rPr>
        <w:t>0</w:t>
      </w:r>
      <w:r w:rsidR="00D2164D" w:rsidRPr="00CA42E5">
        <w:rPr>
          <w:rFonts w:hint="eastAsia"/>
          <w:b/>
        </w:rPr>
        <w:t xml:space="preserve">에서 </w:t>
      </w:r>
      <w:r w:rsidR="00D2164D" w:rsidRPr="00CA42E5">
        <w:rPr>
          <w:b/>
        </w:rPr>
        <w:t>9</w:t>
      </w:r>
      <w:r w:rsidR="00D2164D" w:rsidRPr="00CA42E5">
        <w:rPr>
          <w:rFonts w:hint="eastAsia"/>
          <w:b/>
        </w:rPr>
        <w:t xml:space="preserve">사이 문자들이 아무거나 </w:t>
      </w:r>
      <w:proofErr w:type="spellStart"/>
      <w:r w:rsidR="00D2164D" w:rsidRPr="00CA42E5">
        <w:rPr>
          <w:rFonts w:hint="eastAsia"/>
          <w:b/>
        </w:rPr>
        <w:t>여러개</w:t>
      </w:r>
      <w:proofErr w:type="spellEnd"/>
      <w:r w:rsidR="00D2164D" w:rsidRPr="00CA42E5">
        <w:rPr>
          <w:rFonts w:hint="eastAsia"/>
          <w:b/>
        </w:rPr>
        <w:t xml:space="preserve"> 올 수 있다.</w:t>
      </w:r>
    </w:p>
    <w:p w:rsidR="00055177" w:rsidRPr="00D2164D" w:rsidRDefault="00055177" w:rsidP="00055177">
      <w:pPr>
        <w:rPr>
          <w:b/>
        </w:rPr>
      </w:pPr>
      <w:r w:rsidRPr="00D2164D">
        <w:rPr>
          <w:rFonts w:hint="eastAsia"/>
          <w:b/>
        </w:rPr>
        <w:t>일치하는 문자열</w:t>
      </w:r>
      <w:r w:rsidR="00D2164D" w:rsidRPr="00D2164D">
        <w:rPr>
          <w:rFonts w:hint="eastAsia"/>
          <w:b/>
        </w:rPr>
        <w:t>의 예:</w:t>
      </w:r>
    </w:p>
    <w:p w:rsidR="00055177" w:rsidRDefault="00055177" w:rsidP="00055177">
      <w:r>
        <w:rPr>
          <w:rFonts w:hint="eastAsia"/>
        </w:rPr>
        <w:t>id=3</w:t>
      </w:r>
    </w:p>
    <w:p w:rsidR="00055177" w:rsidRDefault="00055177" w:rsidP="00055177">
      <w:r>
        <w:t>id=12</w:t>
      </w:r>
    </w:p>
    <w:p w:rsidR="00055177" w:rsidRDefault="00055177" w:rsidP="00055177">
      <w:r>
        <w:t>id=980</w:t>
      </w:r>
    </w:p>
    <w:p w:rsidR="00055177" w:rsidRDefault="00055177" w:rsidP="00055177"/>
    <w:p w:rsidR="00055177" w:rsidRDefault="00055177" w:rsidP="00055177">
      <w:r w:rsidRPr="00D2164D">
        <w:rPr>
          <w:rFonts w:hint="eastAsia"/>
          <w:b/>
        </w:rPr>
        <w:t>정규식 예:</w:t>
      </w:r>
      <w:r w:rsidRPr="00D2164D">
        <w:rPr>
          <w:b/>
        </w:rPr>
        <w:t xml:space="preserve"> </w:t>
      </w:r>
      <w:r>
        <w:t>id=[0-9]+&amp;</w:t>
      </w:r>
    </w:p>
    <w:p w:rsidR="00D2164D" w:rsidRDefault="00D2164D" w:rsidP="00D2164D">
      <w:r w:rsidRPr="00D2164D">
        <w:rPr>
          <w:rFonts w:hint="eastAsia"/>
          <w:b/>
        </w:rPr>
        <w:t>설명:</w:t>
      </w:r>
      <w:r>
        <w:rPr>
          <w:b/>
        </w:rPr>
        <w:t xml:space="preserve"> </w:t>
      </w:r>
      <w:r>
        <w:t xml:space="preserve"> id= </w:t>
      </w:r>
      <w:r>
        <w:rPr>
          <w:rFonts w:hint="eastAsia"/>
        </w:rPr>
        <w:t>부분은 정확히 일치해야 한다.</w:t>
      </w:r>
      <w:r>
        <w:t xml:space="preserve"> [0-9]+ </w:t>
      </w:r>
      <w:r>
        <w:rPr>
          <w:rFonts w:hint="eastAsia"/>
        </w:rPr>
        <w:t xml:space="preserve">부분은 </w:t>
      </w:r>
      <w:r>
        <w:t>0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 xml:space="preserve">사이 문자들이 아무거나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올 수 있다.</w:t>
      </w:r>
      <w:r>
        <w:t xml:space="preserve"> </w:t>
      </w:r>
    </w:p>
    <w:p w:rsidR="00D2164D" w:rsidRDefault="00D2164D" w:rsidP="00D2164D">
      <w:r>
        <w:t xml:space="preserve">      &amp; </w:t>
      </w:r>
      <w:r>
        <w:rPr>
          <w:rFonts w:hint="eastAsia"/>
        </w:rPr>
        <w:t>부분도 정확히 일치해야 한다.</w:t>
      </w:r>
    </w:p>
    <w:p w:rsidR="00055177" w:rsidRPr="00D2164D" w:rsidRDefault="00055177" w:rsidP="00055177">
      <w:pPr>
        <w:rPr>
          <w:b/>
        </w:rPr>
      </w:pPr>
      <w:r w:rsidRPr="00D2164D">
        <w:rPr>
          <w:rFonts w:hint="eastAsia"/>
          <w:b/>
        </w:rPr>
        <w:t>일치하는 문자열</w:t>
      </w:r>
      <w:r w:rsidR="00D2164D">
        <w:rPr>
          <w:rFonts w:hint="eastAsia"/>
          <w:b/>
        </w:rPr>
        <w:t>의 예</w:t>
      </w:r>
      <w:r w:rsidRPr="00D2164D">
        <w:rPr>
          <w:rFonts w:hint="eastAsia"/>
          <w:b/>
        </w:rPr>
        <w:t>:</w:t>
      </w:r>
      <w:r w:rsidRPr="00D2164D">
        <w:rPr>
          <w:b/>
        </w:rPr>
        <w:t xml:space="preserve"> </w:t>
      </w:r>
    </w:p>
    <w:p w:rsidR="00055177" w:rsidRDefault="00055177" w:rsidP="00055177">
      <w:r>
        <w:rPr>
          <w:rFonts w:hint="eastAsia"/>
        </w:rPr>
        <w:t>id=3</w:t>
      </w:r>
      <w:r>
        <w:t>&amp;</w:t>
      </w:r>
    </w:p>
    <w:p w:rsidR="00055177" w:rsidRDefault="00055177" w:rsidP="00055177">
      <w:r>
        <w:t>id=12&amp;</w:t>
      </w:r>
    </w:p>
    <w:p w:rsidR="00055177" w:rsidRDefault="00055177" w:rsidP="00055177">
      <w:r>
        <w:t>id=980&amp;</w:t>
      </w:r>
    </w:p>
    <w:p w:rsidR="00055177" w:rsidRDefault="00055177" w:rsidP="00055177"/>
    <w:p w:rsidR="00055177" w:rsidRDefault="00055177" w:rsidP="00055177">
      <w:r w:rsidRPr="00D2164D">
        <w:rPr>
          <w:rFonts w:hint="eastAsia"/>
          <w:b/>
        </w:rPr>
        <w:t>정규식 예:</w:t>
      </w:r>
      <w:r>
        <w:t xml:space="preserve"> id=[0-9]+&amp;?</w:t>
      </w:r>
    </w:p>
    <w:p w:rsidR="00D2164D" w:rsidRDefault="00D2164D" w:rsidP="00D2164D">
      <w:r w:rsidRPr="00D2164D">
        <w:rPr>
          <w:rFonts w:hint="eastAsia"/>
          <w:b/>
        </w:rPr>
        <w:t>설명:</w:t>
      </w:r>
      <w:r>
        <w:rPr>
          <w:b/>
        </w:rPr>
        <w:t xml:space="preserve"> </w:t>
      </w:r>
      <w:r>
        <w:t xml:space="preserve"> id= </w:t>
      </w:r>
      <w:r>
        <w:rPr>
          <w:rFonts w:hint="eastAsia"/>
        </w:rPr>
        <w:t>부분은 정확히 일치해야 한다.</w:t>
      </w:r>
      <w:r>
        <w:t xml:space="preserve"> [0-9]+ </w:t>
      </w:r>
      <w:r>
        <w:rPr>
          <w:rFonts w:hint="eastAsia"/>
        </w:rPr>
        <w:t xml:space="preserve">부분은 </w:t>
      </w:r>
      <w:r>
        <w:t>0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 xml:space="preserve">사이 문자들이 아무거나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올 수 있다.</w:t>
      </w:r>
      <w:r>
        <w:t xml:space="preserve"> </w:t>
      </w:r>
    </w:p>
    <w:p w:rsidR="00D2164D" w:rsidRDefault="00D2164D" w:rsidP="00D2164D">
      <w:r>
        <w:t xml:space="preserve">      &amp; </w:t>
      </w:r>
      <w:r>
        <w:rPr>
          <w:rFonts w:hint="eastAsia"/>
        </w:rPr>
        <w:t>부분도 정확히 일치해야 한다.</w:t>
      </w:r>
      <w:r>
        <w:t xml:space="preserve"> </w:t>
      </w:r>
      <w:r>
        <w:rPr>
          <w:rFonts w:hint="eastAsia"/>
        </w:rPr>
        <w:t xml:space="preserve">그런데 </w:t>
      </w:r>
      <w:r>
        <w:t xml:space="preserve">&amp; </w:t>
      </w:r>
      <w:r>
        <w:rPr>
          <w:rFonts w:hint="eastAsia"/>
        </w:rPr>
        <w:t xml:space="preserve">문자가 </w:t>
      </w:r>
      <w:r>
        <w:t>0</w:t>
      </w:r>
      <w:r>
        <w:rPr>
          <w:rFonts w:hint="eastAsia"/>
        </w:rPr>
        <w:t xml:space="preserve">번이나 </w:t>
      </w:r>
      <w:r>
        <w:t>1</w:t>
      </w:r>
      <w:r>
        <w:rPr>
          <w:rFonts w:hint="eastAsia"/>
        </w:rPr>
        <w:t>번 나와야 한다.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&amp; </w:t>
      </w:r>
      <w:r>
        <w:rPr>
          <w:rFonts w:hint="eastAsia"/>
        </w:rPr>
        <w:t xml:space="preserve">문자가 있어도 되고 </w:t>
      </w:r>
    </w:p>
    <w:p w:rsidR="00D2164D" w:rsidRDefault="00D2164D" w:rsidP="00D2164D">
      <w:r>
        <w:t xml:space="preserve">      </w:t>
      </w:r>
      <w:r>
        <w:rPr>
          <w:rFonts w:hint="eastAsia"/>
        </w:rPr>
        <w:t>없어도 된다.</w:t>
      </w:r>
    </w:p>
    <w:p w:rsidR="00055177" w:rsidRPr="00D2164D" w:rsidRDefault="00055177" w:rsidP="00055177">
      <w:pPr>
        <w:rPr>
          <w:b/>
        </w:rPr>
      </w:pPr>
      <w:r w:rsidRPr="00D2164D">
        <w:rPr>
          <w:rFonts w:hint="eastAsia"/>
          <w:b/>
        </w:rPr>
        <w:t>일치하는 문자열</w:t>
      </w:r>
      <w:r w:rsidR="00D2164D">
        <w:rPr>
          <w:rFonts w:hint="eastAsia"/>
          <w:b/>
        </w:rPr>
        <w:t xml:space="preserve"> 의 예</w:t>
      </w:r>
      <w:r w:rsidRPr="00D2164D">
        <w:rPr>
          <w:rFonts w:hint="eastAsia"/>
          <w:b/>
        </w:rPr>
        <w:t>:</w:t>
      </w:r>
      <w:r w:rsidRPr="00D2164D">
        <w:rPr>
          <w:b/>
        </w:rPr>
        <w:t xml:space="preserve"> </w:t>
      </w:r>
    </w:p>
    <w:p w:rsidR="00055177" w:rsidRDefault="00055177" w:rsidP="00055177">
      <w:r>
        <w:rPr>
          <w:rFonts w:hint="eastAsia"/>
        </w:rPr>
        <w:t>id=3</w:t>
      </w:r>
      <w:r>
        <w:t>&amp;</w:t>
      </w:r>
    </w:p>
    <w:p w:rsidR="00055177" w:rsidRDefault="00055177" w:rsidP="00055177">
      <w:r>
        <w:rPr>
          <w:rFonts w:hint="eastAsia"/>
        </w:rPr>
        <w:t>id=3</w:t>
      </w:r>
    </w:p>
    <w:p w:rsidR="00055177" w:rsidRDefault="00055177" w:rsidP="00055177">
      <w:r>
        <w:t>id=12&amp;</w:t>
      </w:r>
    </w:p>
    <w:p w:rsidR="00055177" w:rsidRDefault="00055177" w:rsidP="00055177">
      <w:r>
        <w:t>id=12</w:t>
      </w:r>
    </w:p>
    <w:p w:rsidR="00055177" w:rsidRDefault="00055177" w:rsidP="00055177">
      <w:r>
        <w:t>id=980&amp;</w:t>
      </w:r>
    </w:p>
    <w:p w:rsidR="00055177" w:rsidRDefault="00055177" w:rsidP="00055177">
      <w:r>
        <w:t>id=980</w:t>
      </w:r>
    </w:p>
    <w:p w:rsidR="00055177" w:rsidRDefault="00055177" w:rsidP="00055177"/>
    <w:p w:rsidR="00D2164D" w:rsidRDefault="00D2164D">
      <w:pPr>
        <w:widowControl/>
        <w:wordWrap/>
        <w:autoSpaceDE/>
        <w:autoSpaceDN/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055177" w:rsidRDefault="00055177" w:rsidP="00055177">
      <w:r w:rsidRPr="00D2164D">
        <w:rPr>
          <w:rFonts w:hint="eastAsia"/>
          <w:b/>
        </w:rPr>
        <w:lastRenderedPageBreak/>
        <w:t>정규식 예:</w:t>
      </w:r>
      <w:r w:rsidRPr="00D2164D">
        <w:rPr>
          <w:b/>
        </w:rPr>
        <w:t xml:space="preserve"> </w:t>
      </w:r>
      <w:proofErr w:type="spellStart"/>
      <w:r>
        <w:t>sid</w:t>
      </w:r>
      <w:proofErr w:type="spellEnd"/>
      <w:r>
        <w:t>=[a-z0-9]+&amp;?</w:t>
      </w:r>
    </w:p>
    <w:p w:rsidR="00D2164D" w:rsidRDefault="00D2164D" w:rsidP="00D2164D">
      <w:r w:rsidRPr="00D2164D">
        <w:rPr>
          <w:rFonts w:hint="eastAsia"/>
          <w:b/>
        </w:rPr>
        <w:t>설명:</w:t>
      </w:r>
      <w:r>
        <w:rPr>
          <w:b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</w:t>
      </w:r>
      <w:r>
        <w:t>id</w:t>
      </w:r>
      <w:proofErr w:type="spellEnd"/>
      <w:r>
        <w:t xml:space="preserve">= </w:t>
      </w:r>
      <w:r>
        <w:rPr>
          <w:rFonts w:hint="eastAsia"/>
        </w:rPr>
        <w:t>부분은 정확히 일치해야 한다.</w:t>
      </w:r>
      <w:r>
        <w:t xml:space="preserve"> </w:t>
      </w:r>
    </w:p>
    <w:p w:rsidR="00D2164D" w:rsidRDefault="00D2164D" w:rsidP="00D2164D">
      <w:r>
        <w:t xml:space="preserve">      [a-z0-9]+ </w:t>
      </w:r>
      <w:r>
        <w:rPr>
          <w:rFonts w:hint="eastAsia"/>
        </w:rPr>
        <w:t xml:space="preserve">부분은 </w:t>
      </w:r>
      <w:r>
        <w:t>a</w:t>
      </w:r>
      <w:r>
        <w:rPr>
          <w:rFonts w:hint="eastAsia"/>
        </w:rPr>
        <w:t xml:space="preserve">에서 </w:t>
      </w:r>
      <w:r>
        <w:t>z</w:t>
      </w:r>
      <w:r>
        <w:rPr>
          <w:rFonts w:hint="eastAsia"/>
        </w:rPr>
        <w:t xml:space="preserve">사이 문자나 </w:t>
      </w:r>
      <w:r>
        <w:t>0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 xml:space="preserve">사이 문자들이 아무거나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올 수 있다.</w:t>
      </w:r>
      <w:r>
        <w:t xml:space="preserve"> </w:t>
      </w:r>
    </w:p>
    <w:p w:rsidR="00D2164D" w:rsidRPr="001367EF" w:rsidRDefault="00D2164D" w:rsidP="00D2164D">
      <w:pPr>
        <w:rPr>
          <w:b/>
        </w:rPr>
      </w:pPr>
      <w:r>
        <w:t xml:space="preserve">      &amp; </w:t>
      </w:r>
      <w:r>
        <w:rPr>
          <w:rFonts w:hint="eastAsia"/>
        </w:rPr>
        <w:t>부분도 정확히 일치해야 한다.</w:t>
      </w:r>
      <w:r>
        <w:t xml:space="preserve"> </w:t>
      </w:r>
      <w:r>
        <w:rPr>
          <w:rFonts w:hint="eastAsia"/>
        </w:rPr>
        <w:t>그런데</w:t>
      </w:r>
      <w:r w:rsidRPr="001367EF">
        <w:rPr>
          <w:rFonts w:hint="eastAsia"/>
          <w:color w:val="FF0000"/>
        </w:rPr>
        <w:t xml:space="preserve"> </w:t>
      </w:r>
      <w:r w:rsidRPr="001367EF">
        <w:rPr>
          <w:b/>
          <w:color w:val="FF0000"/>
        </w:rPr>
        <w:t xml:space="preserve">&amp; </w:t>
      </w:r>
      <w:r w:rsidRPr="001367EF">
        <w:rPr>
          <w:rFonts w:hint="eastAsia"/>
          <w:b/>
          <w:color w:val="FF0000"/>
        </w:rPr>
        <w:t>문자가 있어도 되고 없어도 된다.</w:t>
      </w:r>
    </w:p>
    <w:p w:rsidR="00055177" w:rsidRPr="00D2164D" w:rsidRDefault="00055177" w:rsidP="00055177">
      <w:pPr>
        <w:rPr>
          <w:b/>
        </w:rPr>
      </w:pPr>
      <w:r w:rsidRPr="00D2164D">
        <w:rPr>
          <w:rFonts w:hint="eastAsia"/>
          <w:b/>
        </w:rPr>
        <w:t>일치하는 문자열</w:t>
      </w:r>
      <w:r w:rsidR="00D2164D" w:rsidRPr="00D2164D">
        <w:rPr>
          <w:rFonts w:hint="eastAsia"/>
          <w:b/>
        </w:rPr>
        <w:t>의 예</w:t>
      </w:r>
      <w:r w:rsidR="00D2164D">
        <w:rPr>
          <w:b/>
        </w:rPr>
        <w:t>:</w:t>
      </w:r>
    </w:p>
    <w:p w:rsidR="008F0BB1" w:rsidRDefault="008F0BB1" w:rsidP="00055177">
      <w:proofErr w:type="spellStart"/>
      <w:r>
        <w:t>s</w:t>
      </w:r>
      <w:r>
        <w:rPr>
          <w:rFonts w:hint="eastAsia"/>
        </w:rPr>
        <w:t>id</w:t>
      </w:r>
      <w:proofErr w:type="spellEnd"/>
      <w:r>
        <w:rPr>
          <w:rFonts w:hint="eastAsia"/>
        </w:rPr>
        <w:t>=</w:t>
      </w:r>
      <w:r>
        <w:t>23</w:t>
      </w:r>
    </w:p>
    <w:p w:rsidR="00055177" w:rsidRDefault="00055177" w:rsidP="00055177">
      <w:proofErr w:type="spellStart"/>
      <w:r>
        <w:t>s</w:t>
      </w:r>
      <w:r>
        <w:rPr>
          <w:rFonts w:hint="eastAsia"/>
        </w:rPr>
        <w:t>id</w:t>
      </w:r>
      <w:proofErr w:type="spellEnd"/>
      <w:r>
        <w:rPr>
          <w:rFonts w:hint="eastAsia"/>
        </w:rPr>
        <w:t>=</w:t>
      </w:r>
      <w:r>
        <w:t>a</w:t>
      </w:r>
      <w:r>
        <w:rPr>
          <w:rFonts w:hint="eastAsia"/>
        </w:rPr>
        <w:t>3</w:t>
      </w:r>
    </w:p>
    <w:p w:rsidR="00055177" w:rsidRDefault="00055177" w:rsidP="00055177">
      <w:proofErr w:type="spellStart"/>
      <w:r>
        <w:t>s</w:t>
      </w:r>
      <w:r>
        <w:rPr>
          <w:rFonts w:hint="eastAsia"/>
        </w:rPr>
        <w:t>id</w:t>
      </w:r>
      <w:proofErr w:type="spellEnd"/>
      <w:r>
        <w:rPr>
          <w:rFonts w:hint="eastAsia"/>
        </w:rPr>
        <w:t>=</w:t>
      </w:r>
      <w:r>
        <w:t>a</w:t>
      </w:r>
      <w:r>
        <w:rPr>
          <w:rFonts w:hint="eastAsia"/>
        </w:rPr>
        <w:t>3</w:t>
      </w:r>
      <w:r>
        <w:t>&amp;</w:t>
      </w:r>
    </w:p>
    <w:p w:rsidR="00055177" w:rsidRDefault="00055177" w:rsidP="00055177">
      <w:proofErr w:type="spellStart"/>
      <w:r>
        <w:t>sid</w:t>
      </w:r>
      <w:proofErr w:type="spellEnd"/>
      <w:r>
        <w:t>=1b2</w:t>
      </w:r>
      <w:r w:rsidR="00D2164D">
        <w:t>f</w:t>
      </w:r>
    </w:p>
    <w:p w:rsidR="00055177" w:rsidRDefault="00055177" w:rsidP="00055177">
      <w:proofErr w:type="spellStart"/>
      <w:r>
        <w:t>sid</w:t>
      </w:r>
      <w:proofErr w:type="spellEnd"/>
      <w:r>
        <w:t>=1b2</w:t>
      </w:r>
      <w:r w:rsidR="00D2164D">
        <w:t>f</w:t>
      </w:r>
      <w:r>
        <w:t>&amp;</w:t>
      </w:r>
    </w:p>
    <w:p w:rsidR="00055177" w:rsidRDefault="00055177" w:rsidP="00055177">
      <w:proofErr w:type="spellStart"/>
      <w:r>
        <w:t>sid</w:t>
      </w:r>
      <w:proofErr w:type="spellEnd"/>
      <w:r>
        <w:t>=</w:t>
      </w:r>
      <w:r w:rsidR="00D2164D">
        <w:t>s</w:t>
      </w:r>
      <w:r>
        <w:t>98cd</w:t>
      </w:r>
      <w:r w:rsidR="00D2164D">
        <w:t>4</w:t>
      </w:r>
    </w:p>
    <w:p w:rsidR="00055177" w:rsidRDefault="00055177" w:rsidP="00055177">
      <w:proofErr w:type="spellStart"/>
      <w:r>
        <w:t>sid</w:t>
      </w:r>
      <w:proofErr w:type="spellEnd"/>
      <w:r>
        <w:t>=</w:t>
      </w:r>
      <w:r w:rsidR="00D2164D">
        <w:t>s</w:t>
      </w:r>
      <w:r>
        <w:t>98cd</w:t>
      </w:r>
      <w:r w:rsidR="00D2164D">
        <w:t>4</w:t>
      </w:r>
      <w:r>
        <w:t>&amp;</w:t>
      </w:r>
    </w:p>
    <w:p w:rsidR="00055177" w:rsidRPr="00055177" w:rsidRDefault="00055177" w:rsidP="00055177"/>
    <w:p w:rsidR="00055177" w:rsidRDefault="00055177" w:rsidP="00055177">
      <w:r w:rsidRPr="00D2164D">
        <w:rPr>
          <w:rFonts w:hint="eastAsia"/>
          <w:b/>
        </w:rPr>
        <w:t>정규식 예:</w:t>
      </w:r>
      <w:r>
        <w:t xml:space="preserve"> </w:t>
      </w:r>
      <w:proofErr w:type="spellStart"/>
      <w:r>
        <w:t>sid</w:t>
      </w:r>
      <w:proofErr w:type="spellEnd"/>
      <w:r>
        <w:t>=[a-zA-Z0-9]+&amp;?</w:t>
      </w:r>
    </w:p>
    <w:p w:rsidR="00D2164D" w:rsidRDefault="00D2164D" w:rsidP="00D2164D">
      <w:r w:rsidRPr="00D2164D">
        <w:rPr>
          <w:rFonts w:hint="eastAsia"/>
          <w:b/>
        </w:rPr>
        <w:t>설명</w:t>
      </w:r>
      <w:r w:rsidRPr="006207D9">
        <w:rPr>
          <w:rFonts w:hint="eastAsia"/>
          <w:b/>
          <w:highlight w:val="yellow"/>
        </w:rPr>
        <w:t>:</w:t>
      </w:r>
      <w:r w:rsidRPr="006207D9">
        <w:rPr>
          <w:b/>
          <w:highlight w:val="yellow"/>
        </w:rPr>
        <w:t xml:space="preserve"> </w:t>
      </w:r>
      <w:r w:rsidRPr="006207D9">
        <w:rPr>
          <w:highlight w:val="yellow"/>
        </w:rPr>
        <w:t xml:space="preserve"> </w:t>
      </w:r>
      <w:proofErr w:type="spellStart"/>
      <w:r w:rsidRPr="006207D9">
        <w:rPr>
          <w:rFonts w:hint="eastAsia"/>
          <w:highlight w:val="yellow"/>
        </w:rPr>
        <w:t>s</w:t>
      </w:r>
      <w:r w:rsidRPr="006207D9">
        <w:rPr>
          <w:highlight w:val="yellow"/>
        </w:rPr>
        <w:t>id</w:t>
      </w:r>
      <w:proofErr w:type="spellEnd"/>
      <w:r w:rsidRPr="006207D9">
        <w:rPr>
          <w:highlight w:val="yellow"/>
        </w:rPr>
        <w:t xml:space="preserve">= </w:t>
      </w:r>
      <w:r w:rsidRPr="006207D9">
        <w:rPr>
          <w:rFonts w:hint="eastAsia"/>
          <w:highlight w:val="yellow"/>
        </w:rPr>
        <w:t>부분은 정확히 일치해야 한다.</w:t>
      </w:r>
      <w:r>
        <w:t xml:space="preserve"> </w:t>
      </w:r>
    </w:p>
    <w:p w:rsidR="00D2164D" w:rsidRPr="006207D9" w:rsidRDefault="00D2164D" w:rsidP="00D2164D">
      <w:pPr>
        <w:rPr>
          <w:b/>
          <w:color w:val="FF0000"/>
        </w:rPr>
      </w:pPr>
      <w:r w:rsidRPr="006207D9">
        <w:rPr>
          <w:b/>
          <w:color w:val="FF0000"/>
        </w:rPr>
        <w:t xml:space="preserve">      [a-z</w:t>
      </w:r>
      <w:r w:rsidRPr="006207D9">
        <w:rPr>
          <w:rFonts w:hint="eastAsia"/>
          <w:b/>
          <w:color w:val="FF0000"/>
        </w:rPr>
        <w:t>A-Z</w:t>
      </w:r>
      <w:r w:rsidRPr="006207D9">
        <w:rPr>
          <w:b/>
          <w:color w:val="FF0000"/>
        </w:rPr>
        <w:t xml:space="preserve">0-9]+ </w:t>
      </w:r>
      <w:r w:rsidRPr="006207D9">
        <w:rPr>
          <w:rFonts w:hint="eastAsia"/>
          <w:b/>
          <w:color w:val="FF0000"/>
        </w:rPr>
        <w:t xml:space="preserve">부분은 </w:t>
      </w:r>
      <w:r w:rsidRPr="006207D9">
        <w:rPr>
          <w:b/>
          <w:color w:val="FF0000"/>
        </w:rPr>
        <w:t>a</w:t>
      </w:r>
      <w:r w:rsidRPr="006207D9">
        <w:rPr>
          <w:rFonts w:hint="eastAsia"/>
          <w:b/>
          <w:color w:val="FF0000"/>
        </w:rPr>
        <w:t xml:space="preserve">에서 </w:t>
      </w:r>
      <w:r w:rsidRPr="006207D9">
        <w:rPr>
          <w:b/>
          <w:color w:val="FF0000"/>
        </w:rPr>
        <w:t>z</w:t>
      </w:r>
      <w:r w:rsidRPr="006207D9">
        <w:rPr>
          <w:rFonts w:hint="eastAsia"/>
          <w:b/>
          <w:color w:val="FF0000"/>
        </w:rPr>
        <w:t xml:space="preserve">사이 문자나 </w:t>
      </w:r>
      <w:r w:rsidRPr="006207D9">
        <w:rPr>
          <w:b/>
          <w:color w:val="FF0000"/>
        </w:rPr>
        <w:t>A</w:t>
      </w:r>
      <w:r w:rsidRPr="006207D9">
        <w:rPr>
          <w:rFonts w:hint="eastAsia"/>
          <w:b/>
          <w:color w:val="FF0000"/>
        </w:rPr>
        <w:t xml:space="preserve">에서 </w:t>
      </w:r>
      <w:r w:rsidRPr="006207D9">
        <w:rPr>
          <w:b/>
          <w:color w:val="FF0000"/>
        </w:rPr>
        <w:t>Z</w:t>
      </w:r>
      <w:r w:rsidRPr="006207D9">
        <w:rPr>
          <w:rFonts w:hint="eastAsia"/>
          <w:b/>
          <w:color w:val="FF0000"/>
        </w:rPr>
        <w:t xml:space="preserve">사이 문자나 </w:t>
      </w:r>
      <w:r w:rsidRPr="006207D9">
        <w:rPr>
          <w:b/>
          <w:color w:val="FF0000"/>
        </w:rPr>
        <w:t>0</w:t>
      </w:r>
      <w:r w:rsidRPr="006207D9">
        <w:rPr>
          <w:rFonts w:hint="eastAsia"/>
          <w:b/>
          <w:color w:val="FF0000"/>
        </w:rPr>
        <w:t xml:space="preserve">에서 </w:t>
      </w:r>
      <w:r w:rsidRPr="006207D9">
        <w:rPr>
          <w:b/>
          <w:color w:val="FF0000"/>
        </w:rPr>
        <w:t>9</w:t>
      </w:r>
      <w:r w:rsidRPr="006207D9">
        <w:rPr>
          <w:rFonts w:hint="eastAsia"/>
          <w:b/>
          <w:color w:val="FF0000"/>
        </w:rPr>
        <w:t xml:space="preserve">사이 문자들이 </w:t>
      </w:r>
    </w:p>
    <w:p w:rsidR="00D2164D" w:rsidRPr="006207D9" w:rsidRDefault="00D2164D" w:rsidP="00D2164D">
      <w:pPr>
        <w:rPr>
          <w:b/>
          <w:color w:val="FF0000"/>
        </w:rPr>
      </w:pPr>
      <w:r w:rsidRPr="006207D9">
        <w:rPr>
          <w:b/>
          <w:color w:val="FF0000"/>
        </w:rPr>
        <w:t xml:space="preserve">      </w:t>
      </w:r>
      <w:r w:rsidRPr="006207D9">
        <w:rPr>
          <w:rFonts w:hint="eastAsia"/>
          <w:b/>
          <w:color w:val="FF0000"/>
        </w:rPr>
        <w:t xml:space="preserve">아무거나 </w:t>
      </w:r>
      <w:proofErr w:type="spellStart"/>
      <w:r w:rsidRPr="006207D9">
        <w:rPr>
          <w:rFonts w:hint="eastAsia"/>
          <w:b/>
          <w:color w:val="FF0000"/>
        </w:rPr>
        <w:t>여러개</w:t>
      </w:r>
      <w:proofErr w:type="spellEnd"/>
      <w:r w:rsidRPr="006207D9">
        <w:rPr>
          <w:rFonts w:hint="eastAsia"/>
          <w:b/>
          <w:color w:val="FF0000"/>
        </w:rPr>
        <w:t xml:space="preserve"> 올 수 있다.</w:t>
      </w:r>
      <w:r w:rsidRPr="006207D9">
        <w:rPr>
          <w:b/>
          <w:color w:val="FF0000"/>
        </w:rPr>
        <w:t xml:space="preserve"> </w:t>
      </w:r>
    </w:p>
    <w:p w:rsidR="00D2164D" w:rsidRDefault="00D2164D" w:rsidP="00D2164D">
      <w:r>
        <w:t xml:space="preserve">      </w:t>
      </w:r>
      <w:r w:rsidRPr="006207D9">
        <w:rPr>
          <w:highlight w:val="yellow"/>
        </w:rPr>
        <w:t xml:space="preserve">&amp; </w:t>
      </w:r>
      <w:r w:rsidRPr="006207D9">
        <w:rPr>
          <w:rFonts w:hint="eastAsia"/>
          <w:highlight w:val="yellow"/>
        </w:rPr>
        <w:t>부분도 정확히 일치해야 한다.</w:t>
      </w:r>
      <w:r w:rsidRPr="006207D9">
        <w:rPr>
          <w:highlight w:val="yellow"/>
        </w:rPr>
        <w:t xml:space="preserve"> </w:t>
      </w:r>
      <w:r w:rsidRPr="006207D9">
        <w:rPr>
          <w:rFonts w:hint="eastAsia"/>
          <w:highlight w:val="yellow"/>
        </w:rPr>
        <w:t xml:space="preserve">그런데 </w:t>
      </w:r>
      <w:r w:rsidRPr="006207D9">
        <w:rPr>
          <w:highlight w:val="yellow"/>
        </w:rPr>
        <w:t xml:space="preserve">&amp; </w:t>
      </w:r>
      <w:r w:rsidRPr="006207D9">
        <w:rPr>
          <w:rFonts w:hint="eastAsia"/>
          <w:highlight w:val="yellow"/>
        </w:rPr>
        <w:t>문자가 있어도 되고 없어도 된다.</w:t>
      </w:r>
    </w:p>
    <w:p w:rsidR="00055177" w:rsidRPr="00D2164D" w:rsidRDefault="00055177" w:rsidP="00055177">
      <w:pPr>
        <w:rPr>
          <w:b/>
        </w:rPr>
      </w:pPr>
      <w:r w:rsidRPr="00D2164D">
        <w:rPr>
          <w:rFonts w:hint="eastAsia"/>
          <w:b/>
        </w:rPr>
        <w:t>일치하는 문자열</w:t>
      </w:r>
      <w:r w:rsidR="00D2164D">
        <w:rPr>
          <w:rFonts w:hint="eastAsia"/>
          <w:b/>
        </w:rPr>
        <w:t>의 예</w:t>
      </w:r>
      <w:r w:rsidRPr="00D2164D">
        <w:rPr>
          <w:rFonts w:hint="eastAsia"/>
          <w:b/>
        </w:rPr>
        <w:t>:</w:t>
      </w:r>
      <w:r w:rsidRPr="00D2164D">
        <w:rPr>
          <w:b/>
        </w:rPr>
        <w:t xml:space="preserve"> </w:t>
      </w:r>
    </w:p>
    <w:p w:rsidR="008F0BB1" w:rsidRDefault="008F0BB1" w:rsidP="008F0BB1">
      <w:proofErr w:type="spellStart"/>
      <w:r>
        <w:t>s</w:t>
      </w:r>
      <w:r>
        <w:rPr>
          <w:rFonts w:hint="eastAsia"/>
        </w:rPr>
        <w:t>id</w:t>
      </w:r>
      <w:proofErr w:type="spellEnd"/>
      <w:r>
        <w:rPr>
          <w:rFonts w:hint="eastAsia"/>
        </w:rPr>
        <w:t>=</w:t>
      </w:r>
      <w:r>
        <w:t>23</w:t>
      </w:r>
    </w:p>
    <w:p w:rsidR="00055177" w:rsidRDefault="00055177" w:rsidP="00055177">
      <w:proofErr w:type="spellStart"/>
      <w:r>
        <w:t>s</w:t>
      </w:r>
      <w:r>
        <w:rPr>
          <w:rFonts w:hint="eastAsia"/>
        </w:rPr>
        <w:t>id</w:t>
      </w:r>
      <w:proofErr w:type="spellEnd"/>
      <w:r>
        <w:rPr>
          <w:rFonts w:hint="eastAsia"/>
        </w:rPr>
        <w:t>=</w:t>
      </w:r>
      <w:r>
        <w:t>a</w:t>
      </w:r>
      <w:r>
        <w:rPr>
          <w:rFonts w:hint="eastAsia"/>
        </w:rPr>
        <w:t>3</w:t>
      </w:r>
    </w:p>
    <w:p w:rsidR="00055177" w:rsidRDefault="00055177" w:rsidP="00055177">
      <w:proofErr w:type="spellStart"/>
      <w:r>
        <w:t>s</w:t>
      </w:r>
      <w:r>
        <w:rPr>
          <w:rFonts w:hint="eastAsia"/>
        </w:rPr>
        <w:t>id</w:t>
      </w:r>
      <w:proofErr w:type="spellEnd"/>
      <w:r>
        <w:rPr>
          <w:rFonts w:hint="eastAsia"/>
        </w:rPr>
        <w:t>=</w:t>
      </w:r>
      <w:r>
        <w:t>A</w:t>
      </w:r>
      <w:r>
        <w:rPr>
          <w:rFonts w:hint="eastAsia"/>
        </w:rPr>
        <w:t>3</w:t>
      </w:r>
      <w:r>
        <w:t>&amp;</w:t>
      </w:r>
    </w:p>
    <w:p w:rsidR="00055177" w:rsidRDefault="00055177" w:rsidP="00055177">
      <w:proofErr w:type="spellStart"/>
      <w:r>
        <w:t>sid</w:t>
      </w:r>
      <w:proofErr w:type="spellEnd"/>
      <w:r>
        <w:t>=1b2</w:t>
      </w:r>
      <w:r w:rsidR="00D2164D">
        <w:t>F</w:t>
      </w:r>
    </w:p>
    <w:p w:rsidR="00055177" w:rsidRDefault="00055177" w:rsidP="00055177">
      <w:proofErr w:type="spellStart"/>
      <w:r>
        <w:t>sid</w:t>
      </w:r>
      <w:proofErr w:type="spellEnd"/>
      <w:r>
        <w:t>=1b2</w:t>
      </w:r>
      <w:r w:rsidR="00D2164D">
        <w:t>F</w:t>
      </w:r>
      <w:r>
        <w:t>&amp;</w:t>
      </w:r>
    </w:p>
    <w:p w:rsidR="00055177" w:rsidRDefault="00055177" w:rsidP="00055177">
      <w:proofErr w:type="spellStart"/>
      <w:r>
        <w:t>sid</w:t>
      </w:r>
      <w:proofErr w:type="spellEnd"/>
      <w:r>
        <w:t>=</w:t>
      </w:r>
      <w:r w:rsidR="00D2164D">
        <w:t>s</w:t>
      </w:r>
      <w:r>
        <w:t>98c</w:t>
      </w:r>
      <w:r w:rsidR="00D2164D">
        <w:rPr>
          <w:rFonts w:hint="eastAsia"/>
        </w:rPr>
        <w:t>D</w:t>
      </w:r>
      <w:r w:rsidR="00D2164D">
        <w:t>4</w:t>
      </w:r>
    </w:p>
    <w:p w:rsidR="00055177" w:rsidRDefault="00D2164D" w:rsidP="00055177">
      <w:proofErr w:type="spellStart"/>
      <w:r>
        <w:t>sid</w:t>
      </w:r>
      <w:proofErr w:type="spellEnd"/>
      <w:r>
        <w:t>=s98cD4</w:t>
      </w:r>
      <w:r w:rsidR="00055177">
        <w:t>&amp;</w:t>
      </w:r>
    </w:p>
    <w:p w:rsidR="00055177" w:rsidRPr="00055177" w:rsidRDefault="00055177" w:rsidP="00055177"/>
    <w:p w:rsidR="00055177" w:rsidRDefault="00055177" w:rsidP="00055177"/>
    <w:p w:rsidR="007A190D" w:rsidRDefault="007A190D" w:rsidP="00055177"/>
    <w:p w:rsidR="007A190D" w:rsidRDefault="007A190D" w:rsidP="00055177">
      <w:r>
        <w:t xml:space="preserve">User </w:t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id</w:t>
      </w:r>
      <w:r>
        <w:t xml:space="preserve"> </w:t>
      </w:r>
      <w:proofErr w:type="spellStart"/>
      <w:r>
        <w:rPr>
          <w:rFonts w:hint="eastAsia"/>
        </w:rPr>
        <w:t>필드값은</w:t>
      </w:r>
      <w:proofErr w:type="spellEnd"/>
      <w:r>
        <w:rPr>
          <w:rFonts w:hint="eastAsia"/>
        </w:rPr>
        <w:t xml:space="preserve"> 정수이므로 </w:t>
      </w:r>
      <w:r>
        <w:t>URL</w:t>
      </w:r>
      <w:r>
        <w:rPr>
          <w:rFonts w:hint="eastAsia"/>
        </w:rPr>
        <w:t xml:space="preserve">의 </w:t>
      </w:r>
      <w:r>
        <w:t xml:space="preserve">query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정규식 패턴은 </w:t>
      </w:r>
      <w:r w:rsidRPr="007A190D">
        <w:rPr>
          <w:rFonts w:hint="eastAsia"/>
          <w:b/>
        </w:rPr>
        <w:t>id=[0-9]+</w:t>
      </w:r>
      <w:r>
        <w:rPr>
          <w:rFonts w:hint="eastAsia"/>
        </w:rPr>
        <w:t xml:space="preserve"> 이다.</w:t>
      </w:r>
    </w:p>
    <w:p w:rsidR="007A190D" w:rsidRDefault="007A190D" w:rsidP="00055177"/>
    <w:p w:rsidR="007A190D" w:rsidRPr="006207D9" w:rsidRDefault="007A190D" w:rsidP="00055177">
      <w:pPr>
        <w:rPr>
          <w:b/>
          <w:color w:val="FF0000"/>
        </w:rPr>
      </w:pPr>
      <w:r w:rsidRPr="006207D9">
        <w:rPr>
          <w:rFonts w:hint="eastAsia"/>
          <w:b/>
          <w:color w:val="FF0000"/>
        </w:rPr>
        <w:t>Student</w:t>
      </w:r>
      <w:r w:rsidRPr="006207D9">
        <w:rPr>
          <w:b/>
          <w:color w:val="FF0000"/>
        </w:rPr>
        <w:t xml:space="preserve"> </w:t>
      </w:r>
      <w:r w:rsidRPr="006207D9">
        <w:rPr>
          <w:rFonts w:hint="eastAsia"/>
          <w:b/>
          <w:color w:val="FF0000"/>
        </w:rPr>
        <w:t xml:space="preserve">테이블의 </w:t>
      </w:r>
      <w:proofErr w:type="spellStart"/>
      <w:r w:rsidRPr="006207D9">
        <w:rPr>
          <w:rFonts w:hint="eastAsia"/>
          <w:b/>
          <w:color w:val="FF0000"/>
        </w:rPr>
        <w:t>기본키</w:t>
      </w:r>
      <w:proofErr w:type="spellEnd"/>
      <w:r w:rsidRPr="006207D9">
        <w:rPr>
          <w:rFonts w:hint="eastAsia"/>
          <w:b/>
          <w:color w:val="FF0000"/>
        </w:rPr>
        <w:t xml:space="preserve"> </w:t>
      </w:r>
      <w:proofErr w:type="spellStart"/>
      <w:r w:rsidRPr="006207D9">
        <w:rPr>
          <w:b/>
          <w:color w:val="FF0000"/>
        </w:rPr>
        <w:t>sid</w:t>
      </w:r>
      <w:proofErr w:type="spellEnd"/>
      <w:r w:rsidRPr="006207D9">
        <w:rPr>
          <w:b/>
          <w:color w:val="FF0000"/>
        </w:rPr>
        <w:t xml:space="preserve"> </w:t>
      </w:r>
      <w:proofErr w:type="spellStart"/>
      <w:r w:rsidRPr="006207D9">
        <w:rPr>
          <w:rFonts w:hint="eastAsia"/>
          <w:b/>
          <w:color w:val="FF0000"/>
        </w:rPr>
        <w:t>필드값은</w:t>
      </w:r>
      <w:proofErr w:type="spellEnd"/>
      <w:r w:rsidRPr="006207D9">
        <w:rPr>
          <w:rFonts w:hint="eastAsia"/>
          <w:b/>
          <w:color w:val="FF0000"/>
        </w:rPr>
        <w:t xml:space="preserve"> 알파벳과 숫자가 포함된 문자열이므로</w:t>
      </w:r>
      <w:r w:rsidRPr="006207D9">
        <w:rPr>
          <w:b/>
          <w:color w:val="FF0000"/>
        </w:rPr>
        <w:t xml:space="preserve"> URL</w:t>
      </w:r>
      <w:r w:rsidRPr="006207D9">
        <w:rPr>
          <w:rFonts w:hint="eastAsia"/>
          <w:b/>
          <w:color w:val="FF0000"/>
        </w:rPr>
        <w:t xml:space="preserve">의 </w:t>
      </w:r>
      <w:r w:rsidRPr="006207D9">
        <w:rPr>
          <w:b/>
          <w:color w:val="FF0000"/>
        </w:rPr>
        <w:t xml:space="preserve">query string </w:t>
      </w:r>
      <w:r w:rsidRPr="006207D9">
        <w:rPr>
          <w:rFonts w:hint="eastAsia"/>
          <w:b/>
          <w:color w:val="FF0000"/>
        </w:rPr>
        <w:t xml:space="preserve">정규식 패턴은 </w:t>
      </w:r>
      <w:proofErr w:type="spellStart"/>
      <w:r w:rsidRPr="007A5D64">
        <w:rPr>
          <w:b/>
          <w:color w:val="FF0000"/>
          <w:highlight w:val="yellow"/>
        </w:rPr>
        <w:t>sid</w:t>
      </w:r>
      <w:proofErr w:type="spellEnd"/>
      <w:r w:rsidRPr="007A5D64">
        <w:rPr>
          <w:b/>
          <w:color w:val="FF0000"/>
          <w:highlight w:val="yellow"/>
        </w:rPr>
        <w:t>=[a-zA-Z0-9]+</w:t>
      </w:r>
      <w:r w:rsidRPr="006207D9">
        <w:rPr>
          <w:b/>
          <w:color w:val="FF0000"/>
        </w:rPr>
        <w:t xml:space="preserve"> </w:t>
      </w:r>
      <w:r w:rsidRPr="006207D9">
        <w:rPr>
          <w:rFonts w:hint="eastAsia"/>
          <w:b/>
          <w:color w:val="FF0000"/>
        </w:rPr>
        <w:t>이다.</w:t>
      </w:r>
    </w:p>
    <w:p w:rsidR="00502D0A" w:rsidRDefault="00502D0A" w:rsidP="00055177"/>
    <w:p w:rsidR="00502D0A" w:rsidRDefault="00502D0A" w:rsidP="00055177"/>
    <w:p w:rsidR="00502D0A" w:rsidRDefault="00502D0A" w:rsidP="00055177"/>
    <w:p w:rsidR="00D958F3" w:rsidRDefault="00D958F3" w:rsidP="00055177"/>
    <w:p w:rsidR="00D958F3" w:rsidRDefault="00D958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D958F3" w:rsidRDefault="00D958F3" w:rsidP="00D958F3">
      <w:pPr>
        <w:pStyle w:val="2"/>
      </w:pPr>
      <w:r>
        <w:rPr>
          <w:rFonts w:hint="eastAsia"/>
        </w:rPr>
        <w:lastRenderedPageBreak/>
        <w:t>studentAdd.jsp</w:t>
      </w:r>
    </w:p>
    <w:p w:rsidR="00D958F3" w:rsidRPr="00D958F3" w:rsidRDefault="00D958F3" w:rsidP="00D958F3">
      <w:pPr>
        <w:pStyle w:val="3"/>
      </w:pPr>
      <w:proofErr w:type="spellStart"/>
      <w:r>
        <w:t>WebContent</w:t>
      </w:r>
      <w:proofErr w:type="spellEnd"/>
      <w:r>
        <w:t>/01/s</w:t>
      </w:r>
      <w:r>
        <w:rPr>
          <w:rFonts w:hint="eastAsia"/>
        </w:rPr>
        <w:t>tudent</w:t>
      </w:r>
      <w:r>
        <w:t>Add.jsp</w:t>
      </w:r>
    </w:p>
    <w:tbl>
      <w:tblPr>
        <w:tblStyle w:val="ae"/>
        <w:tblW w:w="11061" w:type="dxa"/>
        <w:tblInd w:w="-176" w:type="dxa"/>
        <w:tblLook w:val="04A0"/>
      </w:tblPr>
      <w:tblGrid>
        <w:gridCol w:w="516"/>
        <w:gridCol w:w="10545"/>
      </w:tblGrid>
      <w:tr w:rsidR="00D958F3" w:rsidTr="00222683">
        <w:tc>
          <w:tcPr>
            <w:tcW w:w="516" w:type="dxa"/>
          </w:tcPr>
          <w:p w:rsidR="00D958F3" w:rsidRPr="00185935" w:rsidRDefault="00D958F3" w:rsidP="0032300B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D958F3" w:rsidRPr="00185935" w:rsidRDefault="00D958F3" w:rsidP="0032300B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D958F3" w:rsidRPr="00185935" w:rsidRDefault="00D958F3" w:rsidP="0032300B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D958F3" w:rsidRPr="00185935" w:rsidRDefault="00D958F3" w:rsidP="0032300B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D958F3" w:rsidRPr="00185935" w:rsidRDefault="00D958F3" w:rsidP="0032300B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D958F3" w:rsidRPr="00185935" w:rsidRDefault="00D958F3" w:rsidP="0032300B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D958F3" w:rsidRPr="00185935" w:rsidRDefault="00D958F3" w:rsidP="0032300B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D958F3" w:rsidRPr="00185935" w:rsidRDefault="00D958F3" w:rsidP="0032300B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9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63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64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lastRenderedPageBreak/>
              <w:t>67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69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70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71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72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73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74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75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76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77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78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79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80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81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82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83</w:t>
            </w:r>
          </w:p>
          <w:p w:rsidR="00D958F3" w:rsidRDefault="00D958F3" w:rsidP="0032300B">
            <w:pPr>
              <w:pStyle w:val="aa"/>
            </w:pPr>
            <w:r>
              <w:rPr>
                <w:rFonts w:hint="eastAsia"/>
              </w:rPr>
              <w:t>84</w:t>
            </w:r>
          </w:p>
          <w:p w:rsidR="00096D1E" w:rsidRDefault="00096D1E" w:rsidP="0032300B">
            <w:pPr>
              <w:pStyle w:val="aa"/>
            </w:pPr>
            <w:r>
              <w:t>85</w:t>
            </w:r>
          </w:p>
          <w:p w:rsidR="00096D1E" w:rsidRDefault="00096D1E" w:rsidP="0032300B">
            <w:pPr>
              <w:pStyle w:val="aa"/>
            </w:pPr>
            <w:r>
              <w:t>86</w:t>
            </w:r>
          </w:p>
        </w:tc>
        <w:tc>
          <w:tcPr>
            <w:tcW w:w="10545" w:type="dxa"/>
          </w:tcPr>
          <w:p w:rsidR="0032300B" w:rsidRDefault="0032300B" w:rsidP="0032300B">
            <w:pPr>
              <w:pStyle w:val="aa"/>
            </w:pPr>
            <w:r>
              <w:rPr>
                <w:color w:val="BF5F3F"/>
              </w:rPr>
              <w:lastRenderedPageBreak/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contentType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"text/html; </w:t>
            </w:r>
            <w:proofErr w:type="spellStart"/>
            <w:r>
              <w:rPr>
                <w:color w:val="2A00FF"/>
              </w:rPr>
              <w:t>charset</w:t>
            </w:r>
            <w:proofErr w:type="spellEnd"/>
            <w:r>
              <w:rPr>
                <w:color w:val="2A00FF"/>
              </w:rPr>
              <w:t>=UTF-8"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pageEncoding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:rsidR="0032300B" w:rsidRDefault="0032300B" w:rsidP="0032300B">
            <w:pPr>
              <w:pStyle w:val="aa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"student2.*, </w:t>
            </w:r>
            <w:proofErr w:type="spellStart"/>
            <w:r>
              <w:rPr>
                <w:color w:val="2A00FF"/>
              </w:rPr>
              <w:t>java.util</w:t>
            </w:r>
            <w:proofErr w:type="spellEnd"/>
            <w:r>
              <w:rPr>
                <w:color w:val="2A00FF"/>
              </w:rPr>
              <w:t>.*"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"text/html; </w:t>
            </w:r>
            <w:proofErr w:type="spellStart"/>
            <w:r>
              <w:rPr>
                <w:color w:val="2A00FF"/>
              </w:rPr>
              <w:t>charset</w:t>
            </w:r>
            <w:proofErr w:type="spellEnd"/>
            <w:r>
              <w:rPr>
                <w:color w:val="2A00FF"/>
              </w:rPr>
              <w:t>=UTF-8"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lecture1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"http://maxcdn.bootstrapcdn.com/bootstrap/2.3.2/css/bootstrap.min.css"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rel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stylesheet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media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"screen"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form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&gt;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3F7F7F"/>
              </w:rPr>
              <w:t>div:not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3F7F7F"/>
              </w:rPr>
              <w:t>.box</w:t>
            </w:r>
            <w:r>
              <w:rPr>
                <w:color w:val="000000"/>
              </w:rPr>
              <w:t xml:space="preserve">) {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div.box label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 xml:space="preserve">body </w:t>
            </w:r>
            <w:proofErr w:type="spellStart"/>
            <w:r>
              <w:rPr>
                <w:color w:val="3F7F7F"/>
              </w:rPr>
              <w:t>table.table</w:t>
            </w:r>
            <w:proofErr w:type="spellEnd"/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400px</w:t>
            </w:r>
            <w:r>
              <w:rPr>
                <w:color w:val="000000"/>
              </w:rPr>
              <w:t>; }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 xml:space="preserve">body </w:t>
            </w:r>
            <w:proofErr w:type="spellStart"/>
            <w:r>
              <w:rPr>
                <w:color w:val="3F7F7F"/>
              </w:rPr>
              <w:t>table.table</w:t>
            </w:r>
            <w:proofErr w:type="spellEnd"/>
            <w:r>
              <w:rPr>
                <w:color w:val="3F7F7F"/>
              </w:rPr>
              <w:t xml:space="preserve"> </w:t>
            </w:r>
            <w:proofErr w:type="spellStart"/>
            <w:r>
              <w:rPr>
                <w:color w:val="3F7F7F"/>
              </w:rPr>
              <w:t>tr:first</w:t>
            </w:r>
            <w:proofErr w:type="spellEnd"/>
            <w:r>
              <w:rPr>
                <w:color w:val="3F7F7F"/>
              </w:rPr>
              <w:t>-child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</w:t>
            </w:r>
            <w:proofErr w:type="spellStart"/>
            <w:r>
              <w:rPr>
                <w:color w:val="2A00E1"/>
              </w:rPr>
              <w:t>eee</w:t>
            </w:r>
            <w:proofErr w:type="spellEnd"/>
            <w:r>
              <w:rPr>
                <w:color w:val="000000"/>
              </w:rPr>
              <w:t xml:space="preserve">; }    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BF5F3F"/>
              </w:rPr>
              <w:t>&lt;%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errMsg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,infoMsg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:rsidR="0032300B" w:rsidRDefault="0032300B" w:rsidP="0032300B">
            <w:pPr>
              <w:pStyle w:val="aa"/>
            </w:pPr>
          </w:p>
          <w:p w:rsidR="0032300B" w:rsidRDefault="0032300B" w:rsidP="0032300B">
            <w:pPr>
              <w:pStyle w:val="aa"/>
            </w:pPr>
            <w:proofErr w:type="spellStart"/>
            <w:r>
              <w:rPr>
                <w:color w:val="000000"/>
              </w:rPr>
              <w:t>RequestParameter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param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RequestParameter</w:t>
            </w:r>
            <w:proofErr w:type="spellEnd"/>
            <w:r>
              <w:rPr>
                <w:color w:val="000000"/>
              </w:rPr>
              <w:t>(request);</w:t>
            </w:r>
          </w:p>
          <w:p w:rsidR="0032300B" w:rsidRDefault="0032300B" w:rsidP="0032300B">
            <w:pPr>
              <w:pStyle w:val="aa"/>
            </w:pPr>
            <w:r w:rsidRPr="00096D1E">
              <w:rPr>
                <w:color w:val="000000"/>
                <w:highlight w:val="yellow"/>
              </w:rPr>
              <w:t xml:space="preserve">String </w:t>
            </w:r>
            <w:proofErr w:type="spellStart"/>
            <w:r w:rsidRPr="00096D1E">
              <w:rPr>
                <w:color w:val="000000"/>
                <w:highlight w:val="yellow"/>
              </w:rPr>
              <w:t>sid</w:t>
            </w:r>
            <w:proofErr w:type="spellEnd"/>
            <w:r w:rsidRPr="00096D1E">
              <w:rPr>
                <w:color w:val="000000"/>
                <w:highlight w:val="yellow"/>
              </w:rPr>
              <w:t xml:space="preserve"> = </w:t>
            </w:r>
            <w:proofErr w:type="spellStart"/>
            <w:r w:rsidRPr="00096D1E">
              <w:rPr>
                <w:color w:val="000000"/>
                <w:highlight w:val="yellow"/>
              </w:rPr>
              <w:t>param.getString</w:t>
            </w:r>
            <w:proofErr w:type="spellEnd"/>
            <w:r w:rsidRPr="00096D1E">
              <w:rPr>
                <w:color w:val="000000"/>
                <w:highlight w:val="yellow"/>
              </w:rPr>
              <w:t>(</w:t>
            </w:r>
            <w:r w:rsidRPr="00096D1E">
              <w:rPr>
                <w:color w:val="2A00FF"/>
                <w:highlight w:val="yellow"/>
              </w:rPr>
              <w:t>"</w:t>
            </w:r>
            <w:proofErr w:type="spellStart"/>
            <w:r w:rsidRPr="00096D1E">
              <w:rPr>
                <w:color w:val="2A00FF"/>
                <w:highlight w:val="yellow"/>
              </w:rPr>
              <w:t>sid</w:t>
            </w:r>
            <w:proofErr w:type="spellEnd"/>
            <w:r w:rsidRPr="00096D1E">
              <w:rPr>
                <w:color w:val="2A00FF"/>
                <w:highlight w:val="yellow"/>
              </w:rPr>
              <w:t>"</w:t>
            </w:r>
            <w:r w:rsidRPr="00096D1E">
              <w:rPr>
                <w:color w:val="000000"/>
                <w:highlight w:val="yellow"/>
              </w:rPr>
              <w:t xml:space="preserve">, </w:t>
            </w:r>
            <w:r w:rsidRPr="00096D1E">
              <w:rPr>
                <w:color w:val="2A00FF"/>
                <w:highlight w:val="yellow"/>
              </w:rPr>
              <w:t>""</w:t>
            </w:r>
            <w:r w:rsidRPr="00096D1E">
              <w:rPr>
                <w:color w:val="000000"/>
                <w:highlight w:val="yellow"/>
              </w:rPr>
              <w:t>);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studentName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param.getString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studentName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String department = </w:t>
            </w:r>
            <w:proofErr w:type="spellStart"/>
            <w:r>
              <w:rPr>
                <w:color w:val="000000"/>
              </w:rPr>
              <w:t>param.getString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"department"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:rsidR="0032300B" w:rsidRDefault="0032300B" w:rsidP="0032300B">
            <w:pPr>
              <w:pStyle w:val="aa"/>
            </w:pP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year = </w:t>
            </w:r>
            <w:proofErr w:type="spellStart"/>
            <w:r>
              <w:rPr>
                <w:color w:val="000000"/>
              </w:rPr>
              <w:t>param.getInt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"year"</w:t>
            </w:r>
            <w:r>
              <w:rPr>
                <w:color w:val="000000"/>
              </w:rPr>
              <w:t>, 0);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String telephone = </w:t>
            </w:r>
            <w:proofErr w:type="spellStart"/>
            <w:r>
              <w:rPr>
                <w:color w:val="000000"/>
              </w:rPr>
              <w:t>param.getString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"telephone"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param.getString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cmd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:rsidR="0032300B" w:rsidRDefault="0032300B" w:rsidP="0032300B">
            <w:pPr>
              <w:pStyle w:val="aa"/>
            </w:pPr>
          </w:p>
          <w:p w:rsidR="0032300B" w:rsidRDefault="0032300B" w:rsidP="0032300B">
            <w:pPr>
              <w:pStyle w:val="aa"/>
            </w:pP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request.getMethod</w:t>
            </w:r>
            <w:proofErr w:type="spellEnd"/>
            <w:r>
              <w:rPr>
                <w:color w:val="000000"/>
              </w:rPr>
              <w:t>().equals(</w:t>
            </w:r>
            <w:r>
              <w:rPr>
                <w:color w:val="2A00FF"/>
              </w:rPr>
              <w:t>"POST"</w:t>
            </w:r>
            <w:r>
              <w:rPr>
                <w:color w:val="000000"/>
              </w:rPr>
              <w:t>)) {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저장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.equals(</w:t>
            </w: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>)) {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sid.length</w:t>
            </w:r>
            <w:proofErr w:type="spellEnd"/>
            <w:r>
              <w:rPr>
                <w:color w:val="000000"/>
              </w:rPr>
              <w:t>() &gt;= 3) {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(StudentDAO1.selectBySid(</w:t>
            </w:r>
            <w:proofErr w:type="spellStart"/>
            <w:r>
              <w:rPr>
                <w:color w:val="000000"/>
              </w:rPr>
              <w:t>sid</w:t>
            </w:r>
            <w:proofErr w:type="spellEnd"/>
            <w:r>
              <w:rPr>
                <w:color w:val="000000"/>
              </w:rPr>
              <w:t xml:space="preserve">)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studentName.length</w:t>
            </w:r>
            <w:proofErr w:type="spellEnd"/>
            <w:r>
              <w:rPr>
                <w:color w:val="000000"/>
              </w:rPr>
              <w:t>() &gt;= 2) {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        StudentDAO1.insert(</w:t>
            </w:r>
            <w:proofErr w:type="spellStart"/>
            <w:r w:rsidRPr="00096D1E">
              <w:rPr>
                <w:color w:val="000000"/>
                <w:highlight w:val="yellow"/>
              </w:rPr>
              <w:t>sid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studentName</w:t>
            </w:r>
            <w:proofErr w:type="spellEnd"/>
            <w:r>
              <w:rPr>
                <w:color w:val="000000"/>
              </w:rPr>
              <w:t>, department, year, telephone);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00"/>
              </w:rPr>
              <w:t>infoMsg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저장되었습니다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    }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errMsg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이름이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너무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짧습니다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errMsg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학번이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중복됩니다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} 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errMsg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학번이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너무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짧습니다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>}</w:t>
            </w:r>
          </w:p>
          <w:p w:rsidR="0032300B" w:rsidRDefault="0032300B" w:rsidP="0032300B">
            <w:pPr>
              <w:pStyle w:val="aa"/>
            </w:pPr>
            <w:r>
              <w:rPr>
                <w:color w:val="BF5F3F"/>
              </w:rPr>
              <w:t>%&gt;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추가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학번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096D1E">
              <w:rPr>
                <w:color w:val="008080"/>
                <w:highlight w:val="yellow"/>
              </w:rPr>
              <w:t>&lt;</w:t>
            </w:r>
            <w:r w:rsidRPr="00096D1E">
              <w:rPr>
                <w:color w:val="3F7F7F"/>
                <w:highlight w:val="yellow"/>
              </w:rPr>
              <w:t>input</w:t>
            </w:r>
            <w:r w:rsidRPr="00096D1E">
              <w:rPr>
                <w:highlight w:val="yellow"/>
              </w:rPr>
              <w:t xml:space="preserve"> </w:t>
            </w:r>
            <w:r w:rsidRPr="00096D1E">
              <w:rPr>
                <w:color w:val="7F007F"/>
                <w:highlight w:val="yellow"/>
              </w:rPr>
              <w:t>type</w:t>
            </w:r>
            <w:r w:rsidRPr="00096D1E">
              <w:rPr>
                <w:color w:val="000000"/>
                <w:highlight w:val="yellow"/>
              </w:rPr>
              <w:t>=</w:t>
            </w:r>
            <w:r w:rsidRPr="00096D1E">
              <w:rPr>
                <w:color w:val="2A00FF"/>
                <w:highlight w:val="yellow"/>
              </w:rPr>
              <w:t>"text"</w:t>
            </w:r>
            <w:r w:rsidRPr="00096D1E">
              <w:rPr>
                <w:highlight w:val="yellow"/>
              </w:rPr>
              <w:t xml:space="preserve"> </w:t>
            </w:r>
            <w:r w:rsidRPr="00096D1E">
              <w:rPr>
                <w:color w:val="7F007F"/>
                <w:highlight w:val="yellow"/>
              </w:rPr>
              <w:t>name</w:t>
            </w:r>
            <w:r w:rsidRPr="00096D1E">
              <w:rPr>
                <w:color w:val="000000"/>
                <w:highlight w:val="yellow"/>
              </w:rPr>
              <w:t>=</w:t>
            </w:r>
            <w:r w:rsidRPr="00096D1E">
              <w:rPr>
                <w:color w:val="2A00FF"/>
                <w:highlight w:val="yellow"/>
              </w:rPr>
              <w:t>"</w:t>
            </w:r>
            <w:proofErr w:type="spellStart"/>
            <w:r w:rsidRPr="00096D1E">
              <w:rPr>
                <w:color w:val="2A00FF"/>
                <w:highlight w:val="yellow"/>
              </w:rPr>
              <w:t>sid</w:t>
            </w:r>
            <w:proofErr w:type="spellEnd"/>
            <w:r w:rsidRPr="00096D1E">
              <w:rPr>
                <w:color w:val="2A00FF"/>
                <w:highlight w:val="yellow"/>
              </w:rPr>
              <w:t>"</w:t>
            </w:r>
            <w:r w:rsidRPr="00096D1E">
              <w:rPr>
                <w:highlight w:val="yellow"/>
              </w:rPr>
              <w:t xml:space="preserve"> </w:t>
            </w:r>
            <w:r w:rsidRPr="00096D1E">
              <w:rPr>
                <w:color w:val="7F007F"/>
                <w:highlight w:val="yellow"/>
              </w:rPr>
              <w:t>value</w:t>
            </w:r>
            <w:r w:rsidRPr="00096D1E">
              <w:rPr>
                <w:color w:val="000000"/>
                <w:highlight w:val="yellow"/>
              </w:rPr>
              <w:t>=</w:t>
            </w:r>
            <w:r w:rsidRPr="00096D1E">
              <w:rPr>
                <w:color w:val="2A00FF"/>
                <w:highlight w:val="yellow"/>
              </w:rPr>
              <w:t>"</w:t>
            </w:r>
            <w:r w:rsidRPr="00096D1E">
              <w:rPr>
                <w:color w:val="BF5F3F"/>
                <w:highlight w:val="yellow"/>
              </w:rPr>
              <w:t>&lt;%=</w:t>
            </w:r>
            <w:r w:rsidRPr="00096D1E">
              <w:rPr>
                <w:color w:val="000000"/>
                <w:highlight w:val="yellow"/>
              </w:rPr>
              <w:t xml:space="preserve"> </w:t>
            </w:r>
            <w:proofErr w:type="spellStart"/>
            <w:r w:rsidRPr="00096D1E">
              <w:rPr>
                <w:color w:val="000000"/>
                <w:highlight w:val="yellow"/>
              </w:rPr>
              <w:t>sid</w:t>
            </w:r>
            <w:proofErr w:type="spellEnd"/>
            <w:r w:rsidRPr="00096D1E">
              <w:rPr>
                <w:color w:val="000000"/>
                <w:highlight w:val="yellow"/>
              </w:rPr>
              <w:t xml:space="preserve"> </w:t>
            </w:r>
            <w:r w:rsidRPr="00096D1E">
              <w:rPr>
                <w:color w:val="BF5F3F"/>
                <w:highlight w:val="yellow"/>
              </w:rPr>
              <w:t>%&gt;</w:t>
            </w:r>
            <w:r w:rsidRPr="00096D1E">
              <w:rPr>
                <w:color w:val="2A00FF"/>
                <w:highlight w:val="yellow"/>
              </w:rPr>
              <w:t>"</w:t>
            </w:r>
            <w:r w:rsidRPr="00096D1E">
              <w:rPr>
                <w:highlight w:val="yellow"/>
              </w:rPr>
              <w:t xml:space="preserve"> </w:t>
            </w:r>
            <w:r w:rsidRPr="00096D1E">
              <w:rPr>
                <w:color w:val="008080"/>
                <w:highlight w:val="yellow"/>
              </w:rPr>
              <w:t>/&gt;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studentName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studentName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department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"year"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year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전화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"telephone"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telephone </w:t>
            </w:r>
            <w:r>
              <w:rPr>
                <w:color w:val="BF5F3F"/>
              </w:rPr>
              <w:t>%&gt;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btn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cmd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저장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i</w:t>
            </w:r>
            <w:proofErr w:type="spellEnd"/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"icon-</w:t>
            </w:r>
            <w:proofErr w:type="spellStart"/>
            <w:r>
              <w:rPr>
                <w:color w:val="2A00FF"/>
              </w:rPr>
              <w:t>hdd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&gt;&lt;/</w:t>
            </w:r>
            <w:proofErr w:type="spellStart"/>
            <w:r>
              <w:rPr>
                <w:color w:val="3F7F7F"/>
              </w:rPr>
              <w:t>i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저장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href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"studentList.jsp"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btn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i</w:t>
            </w:r>
            <w:proofErr w:type="spellEnd"/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"icon-list"</w:t>
            </w:r>
            <w:r>
              <w:rPr>
                <w:color w:val="008080"/>
              </w:rPr>
              <w:t>&gt;&lt;/</w:t>
            </w:r>
            <w:proofErr w:type="spellStart"/>
            <w:r>
              <w:rPr>
                <w:color w:val="3F7F7F"/>
              </w:rPr>
              <w:t>i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목록으로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errMsg</w:t>
            </w:r>
            <w:proofErr w:type="spellEnd"/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{ </w:t>
            </w:r>
            <w:r>
              <w:rPr>
                <w:color w:val="BF5F3F"/>
              </w:rPr>
              <w:t>%&gt;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"alert alert-error"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errMsg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infoMsg</w:t>
            </w:r>
            <w:proofErr w:type="spellEnd"/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{ </w:t>
            </w:r>
            <w:r>
              <w:rPr>
                <w:color w:val="BF5F3F"/>
              </w:rPr>
              <w:t>%&gt;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"alert alert-info"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infoMsg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:rsidR="0032300B" w:rsidRDefault="0032300B" w:rsidP="0032300B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:rsidR="0032300B" w:rsidRDefault="0032300B" w:rsidP="0032300B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:rsidR="00D958F3" w:rsidRDefault="0032300B" w:rsidP="00096D1E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:rsidR="00D958F3" w:rsidRDefault="00D958F3" w:rsidP="00D958F3"/>
    <w:p w:rsidR="00096D1E" w:rsidRDefault="00096D1E" w:rsidP="00096D1E"/>
    <w:p w:rsidR="00096D1E" w:rsidRDefault="00096D1E" w:rsidP="00096D1E">
      <w:r>
        <w:t xml:space="preserve">Student </w:t>
      </w:r>
      <w:r>
        <w:rPr>
          <w:rFonts w:hint="eastAsia"/>
        </w:rPr>
        <w:t xml:space="preserve">테이블의 </w:t>
      </w:r>
      <w:proofErr w:type="spellStart"/>
      <w:r>
        <w:t>sid</w:t>
      </w:r>
      <w:proofErr w:type="spellEnd"/>
      <w:r>
        <w:t xml:space="preserve"> </w:t>
      </w:r>
      <w:r>
        <w:rPr>
          <w:rFonts w:hint="eastAsia"/>
        </w:rPr>
        <w:t xml:space="preserve">필드는 자동 부여되는 값이 아니므로 </w:t>
      </w:r>
      <w:r>
        <w:t xml:space="preserve">INSERT </w:t>
      </w:r>
      <w:r>
        <w:rPr>
          <w:rFonts w:hint="eastAsia"/>
        </w:rPr>
        <w:t>할 때 값이 지정되어야 한다.</w:t>
      </w:r>
    </w:p>
    <w:p w:rsidR="00096D1E" w:rsidRDefault="00096D1E" w:rsidP="00096D1E">
      <w:r>
        <w:rPr>
          <w:rFonts w:hint="eastAsia"/>
        </w:rPr>
        <w:t xml:space="preserve">그래서 학생 추가 페이지의 </w:t>
      </w:r>
      <w:proofErr w:type="spellStart"/>
      <w:r>
        <w:rPr>
          <w:rFonts w:hint="eastAsia"/>
        </w:rPr>
        <w:t>입력폼에</w:t>
      </w:r>
      <w:proofErr w:type="spellEnd"/>
      <w:r>
        <w:rPr>
          <w:rFonts w:hint="eastAsia"/>
        </w:rPr>
        <w:t xml:space="preserve"> </w:t>
      </w:r>
      <w:proofErr w:type="spellStart"/>
      <w:r>
        <w:t>sid</w:t>
      </w:r>
      <w:proofErr w:type="spellEnd"/>
      <w:r>
        <w:t xml:space="preserve"> </w:t>
      </w:r>
      <w:r>
        <w:rPr>
          <w:rFonts w:hint="eastAsia"/>
        </w:rPr>
        <w:t xml:space="preserve">값도 입력을 받아서, </w:t>
      </w:r>
      <w:r>
        <w:t xml:space="preserve">StudentDAO1 </w:t>
      </w:r>
      <w:r>
        <w:rPr>
          <w:rFonts w:hint="eastAsia"/>
        </w:rPr>
        <w:t xml:space="preserve">클래스의 </w:t>
      </w:r>
      <w:r>
        <w:t xml:space="preserve">insert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호출할 때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전달한다.</w:t>
      </w:r>
    </w:p>
    <w:p w:rsidR="00096D1E" w:rsidRDefault="00096D1E" w:rsidP="00096D1E"/>
    <w:p w:rsidR="00096D1E" w:rsidRDefault="00096D1E" w:rsidP="00096D1E">
      <w:bookmarkStart w:id="1" w:name="_GoBack"/>
      <w:bookmarkEnd w:id="1"/>
    </w:p>
    <w:p w:rsidR="00096D1E" w:rsidRPr="00D958F3" w:rsidRDefault="00096D1E" w:rsidP="00D958F3"/>
    <w:sectPr w:rsidR="00096D1E" w:rsidRPr="00D958F3" w:rsidSect="00172E3C">
      <w:footerReference w:type="default" r:id="rId8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2F8" w:rsidRDefault="00F942F8" w:rsidP="000A6D40">
      <w:r>
        <w:separator/>
      </w:r>
    </w:p>
  </w:endnote>
  <w:endnote w:type="continuationSeparator" w:id="0">
    <w:p w:rsidR="00F942F8" w:rsidRDefault="00F942F8" w:rsidP="000A6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55177" w:rsidRDefault="00055177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 w:rsidR="004F6C3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F6C3F">
              <w:rPr>
                <w:b/>
                <w:bCs/>
                <w:sz w:val="24"/>
                <w:szCs w:val="24"/>
              </w:rPr>
              <w:fldChar w:fldCharType="separate"/>
            </w:r>
            <w:r w:rsidR="0006350A">
              <w:rPr>
                <w:b/>
                <w:bCs/>
                <w:noProof/>
              </w:rPr>
              <w:t>2</w:t>
            </w:r>
            <w:r w:rsidR="004F6C3F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4F6C3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F6C3F">
              <w:rPr>
                <w:b/>
                <w:bCs/>
                <w:sz w:val="24"/>
                <w:szCs w:val="24"/>
              </w:rPr>
              <w:fldChar w:fldCharType="separate"/>
            </w:r>
            <w:r w:rsidR="0006350A">
              <w:rPr>
                <w:b/>
                <w:bCs/>
                <w:noProof/>
              </w:rPr>
              <w:t>16</w:t>
            </w:r>
            <w:r w:rsidR="004F6C3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5177" w:rsidRDefault="0005517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2F8" w:rsidRDefault="00F942F8" w:rsidP="000A6D40">
      <w:r>
        <w:separator/>
      </w:r>
    </w:p>
  </w:footnote>
  <w:footnote w:type="continuationSeparator" w:id="0">
    <w:p w:rsidR="00F942F8" w:rsidRDefault="00F942F8" w:rsidP="000A6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7D0"/>
    <w:multiLevelType w:val="multilevel"/>
    <w:tmpl w:val="CC3CD870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8AA1513"/>
    <w:multiLevelType w:val="hybridMultilevel"/>
    <w:tmpl w:val="5900E48E"/>
    <w:lvl w:ilvl="0" w:tplc="A18E2E12">
      <w:start w:val="1"/>
      <w:numFmt w:val="bullet"/>
      <w:pStyle w:val="1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305557B"/>
    <w:multiLevelType w:val="multilevel"/>
    <w:tmpl w:val="BAFCF148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1"/>
  </w:num>
  <w:num w:numId="5">
    <w:abstractNumId w:val="19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"/>
  </w:num>
  <w:num w:numId="14">
    <w:abstractNumId w:val="4"/>
  </w:num>
  <w:num w:numId="15">
    <w:abstractNumId w:val="16"/>
  </w:num>
  <w:num w:numId="16">
    <w:abstractNumId w:val="16"/>
  </w:num>
  <w:num w:numId="17">
    <w:abstractNumId w:val="12"/>
  </w:num>
  <w:num w:numId="18">
    <w:abstractNumId w:val="8"/>
  </w:num>
  <w:num w:numId="19">
    <w:abstractNumId w:val="8"/>
  </w:num>
  <w:num w:numId="20">
    <w:abstractNumId w:val="14"/>
  </w:num>
  <w:num w:numId="21">
    <w:abstractNumId w:val="5"/>
  </w:num>
  <w:num w:numId="22">
    <w:abstractNumId w:val="5"/>
  </w:num>
  <w:num w:numId="23">
    <w:abstractNumId w:val="3"/>
  </w:num>
  <w:num w:numId="24">
    <w:abstractNumId w:val="20"/>
  </w:num>
  <w:num w:numId="25">
    <w:abstractNumId w:val="17"/>
  </w:num>
  <w:num w:numId="26">
    <w:abstractNumId w:val="7"/>
  </w:num>
  <w:num w:numId="27">
    <w:abstractNumId w:val="7"/>
  </w:num>
  <w:num w:numId="28">
    <w:abstractNumId w:val="13"/>
  </w:num>
  <w:num w:numId="2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089"/>
    <w:rsid w:val="00007ED6"/>
    <w:rsid w:val="000124F0"/>
    <w:rsid w:val="00017430"/>
    <w:rsid w:val="0002473F"/>
    <w:rsid w:val="000370A7"/>
    <w:rsid w:val="00041883"/>
    <w:rsid w:val="00053388"/>
    <w:rsid w:val="00055177"/>
    <w:rsid w:val="000571BF"/>
    <w:rsid w:val="00060663"/>
    <w:rsid w:val="0006350A"/>
    <w:rsid w:val="00073163"/>
    <w:rsid w:val="00073B61"/>
    <w:rsid w:val="000935DE"/>
    <w:rsid w:val="00096D1E"/>
    <w:rsid w:val="000A5950"/>
    <w:rsid w:val="000A5C34"/>
    <w:rsid w:val="000A65B4"/>
    <w:rsid w:val="000A69F6"/>
    <w:rsid w:val="000A6D40"/>
    <w:rsid w:val="000A7E7B"/>
    <w:rsid w:val="000B267C"/>
    <w:rsid w:val="000C0CC1"/>
    <w:rsid w:val="000C11DB"/>
    <w:rsid w:val="000D2909"/>
    <w:rsid w:val="000E161F"/>
    <w:rsid w:val="000E2116"/>
    <w:rsid w:val="000E3267"/>
    <w:rsid w:val="000E6C23"/>
    <w:rsid w:val="000E6DC0"/>
    <w:rsid w:val="0011121B"/>
    <w:rsid w:val="00113E74"/>
    <w:rsid w:val="00122108"/>
    <w:rsid w:val="00133BBB"/>
    <w:rsid w:val="001367EF"/>
    <w:rsid w:val="00137CF3"/>
    <w:rsid w:val="001453D0"/>
    <w:rsid w:val="00151BBA"/>
    <w:rsid w:val="00153F31"/>
    <w:rsid w:val="00161AF5"/>
    <w:rsid w:val="00172E3C"/>
    <w:rsid w:val="00182A4E"/>
    <w:rsid w:val="00184191"/>
    <w:rsid w:val="001901A5"/>
    <w:rsid w:val="001A03F3"/>
    <w:rsid w:val="001B4C3E"/>
    <w:rsid w:val="001C4F84"/>
    <w:rsid w:val="001D75C5"/>
    <w:rsid w:val="001E2CBD"/>
    <w:rsid w:val="001F004A"/>
    <w:rsid w:val="001F3027"/>
    <w:rsid w:val="002005B9"/>
    <w:rsid w:val="002011EF"/>
    <w:rsid w:val="0020607F"/>
    <w:rsid w:val="002202B1"/>
    <w:rsid w:val="00220CAB"/>
    <w:rsid w:val="00222246"/>
    <w:rsid w:val="002307DE"/>
    <w:rsid w:val="00250620"/>
    <w:rsid w:val="002532E9"/>
    <w:rsid w:val="0027748A"/>
    <w:rsid w:val="00280159"/>
    <w:rsid w:val="00286F2C"/>
    <w:rsid w:val="002A2243"/>
    <w:rsid w:val="002B0BBD"/>
    <w:rsid w:val="002B2CAA"/>
    <w:rsid w:val="002B32FA"/>
    <w:rsid w:val="002B5406"/>
    <w:rsid w:val="002D40CB"/>
    <w:rsid w:val="002E45C0"/>
    <w:rsid w:val="002E5B2B"/>
    <w:rsid w:val="002E7F56"/>
    <w:rsid w:val="002F4ECF"/>
    <w:rsid w:val="002F5885"/>
    <w:rsid w:val="00302784"/>
    <w:rsid w:val="00306ADD"/>
    <w:rsid w:val="0031149D"/>
    <w:rsid w:val="0031359B"/>
    <w:rsid w:val="0032300B"/>
    <w:rsid w:val="00332573"/>
    <w:rsid w:val="00334D2D"/>
    <w:rsid w:val="00336642"/>
    <w:rsid w:val="00370B84"/>
    <w:rsid w:val="00386796"/>
    <w:rsid w:val="00396984"/>
    <w:rsid w:val="003A52D9"/>
    <w:rsid w:val="003A5B62"/>
    <w:rsid w:val="003B13EF"/>
    <w:rsid w:val="003B30F9"/>
    <w:rsid w:val="003B75A4"/>
    <w:rsid w:val="003C1872"/>
    <w:rsid w:val="003C4AB7"/>
    <w:rsid w:val="003D463F"/>
    <w:rsid w:val="003E172F"/>
    <w:rsid w:val="003E358A"/>
    <w:rsid w:val="003E4C1F"/>
    <w:rsid w:val="00412EBC"/>
    <w:rsid w:val="0042277B"/>
    <w:rsid w:val="00422DD0"/>
    <w:rsid w:val="004231BC"/>
    <w:rsid w:val="00431975"/>
    <w:rsid w:val="00444D59"/>
    <w:rsid w:val="00450A28"/>
    <w:rsid w:val="004540F6"/>
    <w:rsid w:val="00454624"/>
    <w:rsid w:val="00457BC1"/>
    <w:rsid w:val="00481640"/>
    <w:rsid w:val="004846EF"/>
    <w:rsid w:val="004A0E7A"/>
    <w:rsid w:val="004B0663"/>
    <w:rsid w:val="004C1993"/>
    <w:rsid w:val="004C2420"/>
    <w:rsid w:val="004D5640"/>
    <w:rsid w:val="004D5C7F"/>
    <w:rsid w:val="004D6130"/>
    <w:rsid w:val="004E344A"/>
    <w:rsid w:val="004F206E"/>
    <w:rsid w:val="004F4FD6"/>
    <w:rsid w:val="004F6C3F"/>
    <w:rsid w:val="00502D0A"/>
    <w:rsid w:val="00512DAA"/>
    <w:rsid w:val="0052046F"/>
    <w:rsid w:val="0055504B"/>
    <w:rsid w:val="0056305C"/>
    <w:rsid w:val="005636AF"/>
    <w:rsid w:val="00563B8C"/>
    <w:rsid w:val="00565310"/>
    <w:rsid w:val="005663B9"/>
    <w:rsid w:val="00566AF0"/>
    <w:rsid w:val="005838C9"/>
    <w:rsid w:val="005906AD"/>
    <w:rsid w:val="00594EAE"/>
    <w:rsid w:val="0059757A"/>
    <w:rsid w:val="005A2383"/>
    <w:rsid w:val="005B1418"/>
    <w:rsid w:val="005B1D76"/>
    <w:rsid w:val="005D5883"/>
    <w:rsid w:val="005D70C4"/>
    <w:rsid w:val="005D7E3C"/>
    <w:rsid w:val="005F64C5"/>
    <w:rsid w:val="00602A54"/>
    <w:rsid w:val="00603836"/>
    <w:rsid w:val="00603D3C"/>
    <w:rsid w:val="006207D9"/>
    <w:rsid w:val="006217B6"/>
    <w:rsid w:val="006336FD"/>
    <w:rsid w:val="00636BA1"/>
    <w:rsid w:val="00637BC1"/>
    <w:rsid w:val="0064039E"/>
    <w:rsid w:val="006531C6"/>
    <w:rsid w:val="006723F7"/>
    <w:rsid w:val="00672441"/>
    <w:rsid w:val="00672D78"/>
    <w:rsid w:val="00672F0B"/>
    <w:rsid w:val="0068322F"/>
    <w:rsid w:val="00684A2C"/>
    <w:rsid w:val="00690206"/>
    <w:rsid w:val="00694B96"/>
    <w:rsid w:val="006A14BA"/>
    <w:rsid w:val="006A3417"/>
    <w:rsid w:val="006A3E56"/>
    <w:rsid w:val="006B0C05"/>
    <w:rsid w:val="006B27B3"/>
    <w:rsid w:val="006C1F9C"/>
    <w:rsid w:val="006C795E"/>
    <w:rsid w:val="006D14D2"/>
    <w:rsid w:val="006D5E8C"/>
    <w:rsid w:val="006E11C4"/>
    <w:rsid w:val="006E1BE4"/>
    <w:rsid w:val="006E3BA3"/>
    <w:rsid w:val="006F1817"/>
    <w:rsid w:val="006F51C2"/>
    <w:rsid w:val="006F6D95"/>
    <w:rsid w:val="00701BE5"/>
    <w:rsid w:val="00710983"/>
    <w:rsid w:val="007152DA"/>
    <w:rsid w:val="00717CAA"/>
    <w:rsid w:val="00723CE7"/>
    <w:rsid w:val="007278CB"/>
    <w:rsid w:val="007374CF"/>
    <w:rsid w:val="00743ED9"/>
    <w:rsid w:val="0074798C"/>
    <w:rsid w:val="00764598"/>
    <w:rsid w:val="00765CEA"/>
    <w:rsid w:val="00776EEA"/>
    <w:rsid w:val="00791CB8"/>
    <w:rsid w:val="007A1096"/>
    <w:rsid w:val="007A190D"/>
    <w:rsid w:val="007A4383"/>
    <w:rsid w:val="007A5D64"/>
    <w:rsid w:val="007B175E"/>
    <w:rsid w:val="007B30EF"/>
    <w:rsid w:val="007B594A"/>
    <w:rsid w:val="007C1216"/>
    <w:rsid w:val="007C26CE"/>
    <w:rsid w:val="007D28F2"/>
    <w:rsid w:val="007D637D"/>
    <w:rsid w:val="007E2753"/>
    <w:rsid w:val="007F268F"/>
    <w:rsid w:val="007F3570"/>
    <w:rsid w:val="008179F7"/>
    <w:rsid w:val="0082204E"/>
    <w:rsid w:val="008401D5"/>
    <w:rsid w:val="0084260C"/>
    <w:rsid w:val="00842AE9"/>
    <w:rsid w:val="00853706"/>
    <w:rsid w:val="008755CC"/>
    <w:rsid w:val="00876750"/>
    <w:rsid w:val="008A5D00"/>
    <w:rsid w:val="008B36AB"/>
    <w:rsid w:val="008B70FA"/>
    <w:rsid w:val="008C0E25"/>
    <w:rsid w:val="008C0F9B"/>
    <w:rsid w:val="008C4AC5"/>
    <w:rsid w:val="008D6F33"/>
    <w:rsid w:val="008E214F"/>
    <w:rsid w:val="008E4E2E"/>
    <w:rsid w:val="008F0B17"/>
    <w:rsid w:val="008F0BB1"/>
    <w:rsid w:val="008F13C6"/>
    <w:rsid w:val="008F3C9A"/>
    <w:rsid w:val="008F76D3"/>
    <w:rsid w:val="00907EB9"/>
    <w:rsid w:val="00907EFD"/>
    <w:rsid w:val="00920765"/>
    <w:rsid w:val="00923769"/>
    <w:rsid w:val="00931173"/>
    <w:rsid w:val="00932F5F"/>
    <w:rsid w:val="00932FE1"/>
    <w:rsid w:val="00934411"/>
    <w:rsid w:val="00953DC9"/>
    <w:rsid w:val="00954BE5"/>
    <w:rsid w:val="0096062B"/>
    <w:rsid w:val="0099432E"/>
    <w:rsid w:val="009A643F"/>
    <w:rsid w:val="009A7880"/>
    <w:rsid w:val="009B0148"/>
    <w:rsid w:val="009B6F51"/>
    <w:rsid w:val="009C6E8C"/>
    <w:rsid w:val="009D35E8"/>
    <w:rsid w:val="009D5D20"/>
    <w:rsid w:val="009D7B29"/>
    <w:rsid w:val="009E0E0E"/>
    <w:rsid w:val="009E4B87"/>
    <w:rsid w:val="009E5365"/>
    <w:rsid w:val="009E5B0F"/>
    <w:rsid w:val="009F2A17"/>
    <w:rsid w:val="009F34C0"/>
    <w:rsid w:val="009F36F3"/>
    <w:rsid w:val="00A23978"/>
    <w:rsid w:val="00A23C84"/>
    <w:rsid w:val="00A325A2"/>
    <w:rsid w:val="00A32AAD"/>
    <w:rsid w:val="00A35513"/>
    <w:rsid w:val="00A3570D"/>
    <w:rsid w:val="00A4504A"/>
    <w:rsid w:val="00A51C2C"/>
    <w:rsid w:val="00A529DE"/>
    <w:rsid w:val="00A52F93"/>
    <w:rsid w:val="00A532FE"/>
    <w:rsid w:val="00A533CE"/>
    <w:rsid w:val="00A569E7"/>
    <w:rsid w:val="00A63727"/>
    <w:rsid w:val="00A66492"/>
    <w:rsid w:val="00A830DD"/>
    <w:rsid w:val="00A90017"/>
    <w:rsid w:val="00AA2522"/>
    <w:rsid w:val="00AB15FB"/>
    <w:rsid w:val="00AC05BB"/>
    <w:rsid w:val="00AC5D85"/>
    <w:rsid w:val="00AD301F"/>
    <w:rsid w:val="00AE5FE2"/>
    <w:rsid w:val="00AE793D"/>
    <w:rsid w:val="00AF09B8"/>
    <w:rsid w:val="00AF74F9"/>
    <w:rsid w:val="00B02D09"/>
    <w:rsid w:val="00B07E69"/>
    <w:rsid w:val="00B1235B"/>
    <w:rsid w:val="00B13CDE"/>
    <w:rsid w:val="00B21606"/>
    <w:rsid w:val="00B218BC"/>
    <w:rsid w:val="00B2239C"/>
    <w:rsid w:val="00B30F2B"/>
    <w:rsid w:val="00B360E0"/>
    <w:rsid w:val="00B47BBD"/>
    <w:rsid w:val="00B54C79"/>
    <w:rsid w:val="00B655B5"/>
    <w:rsid w:val="00B711B9"/>
    <w:rsid w:val="00B73686"/>
    <w:rsid w:val="00B81919"/>
    <w:rsid w:val="00B81921"/>
    <w:rsid w:val="00B91894"/>
    <w:rsid w:val="00B921D5"/>
    <w:rsid w:val="00B97A02"/>
    <w:rsid w:val="00BA2910"/>
    <w:rsid w:val="00BA4662"/>
    <w:rsid w:val="00BA49C2"/>
    <w:rsid w:val="00BA7246"/>
    <w:rsid w:val="00BB232D"/>
    <w:rsid w:val="00BB48DF"/>
    <w:rsid w:val="00BC396C"/>
    <w:rsid w:val="00BC7E35"/>
    <w:rsid w:val="00BD6193"/>
    <w:rsid w:val="00BE4A69"/>
    <w:rsid w:val="00BE7FA6"/>
    <w:rsid w:val="00C14059"/>
    <w:rsid w:val="00C3398E"/>
    <w:rsid w:val="00C33C81"/>
    <w:rsid w:val="00C3695F"/>
    <w:rsid w:val="00C4067A"/>
    <w:rsid w:val="00C62B59"/>
    <w:rsid w:val="00C655CF"/>
    <w:rsid w:val="00C75575"/>
    <w:rsid w:val="00C756E5"/>
    <w:rsid w:val="00CA23C2"/>
    <w:rsid w:val="00CA42E5"/>
    <w:rsid w:val="00CA4AD4"/>
    <w:rsid w:val="00CA7DD4"/>
    <w:rsid w:val="00CC1834"/>
    <w:rsid w:val="00CE161D"/>
    <w:rsid w:val="00CF7A6D"/>
    <w:rsid w:val="00D062B7"/>
    <w:rsid w:val="00D1546B"/>
    <w:rsid w:val="00D17222"/>
    <w:rsid w:val="00D2164D"/>
    <w:rsid w:val="00D23158"/>
    <w:rsid w:val="00D417DA"/>
    <w:rsid w:val="00D43898"/>
    <w:rsid w:val="00D4405D"/>
    <w:rsid w:val="00D6212B"/>
    <w:rsid w:val="00D676D0"/>
    <w:rsid w:val="00D70A44"/>
    <w:rsid w:val="00D70C5F"/>
    <w:rsid w:val="00D806ED"/>
    <w:rsid w:val="00D80A9E"/>
    <w:rsid w:val="00D80F74"/>
    <w:rsid w:val="00D814EB"/>
    <w:rsid w:val="00D82433"/>
    <w:rsid w:val="00D866CC"/>
    <w:rsid w:val="00D958F3"/>
    <w:rsid w:val="00DA3617"/>
    <w:rsid w:val="00DB399F"/>
    <w:rsid w:val="00DE5E1A"/>
    <w:rsid w:val="00DF09BE"/>
    <w:rsid w:val="00DF23D8"/>
    <w:rsid w:val="00DF7386"/>
    <w:rsid w:val="00E05526"/>
    <w:rsid w:val="00E07521"/>
    <w:rsid w:val="00E077C5"/>
    <w:rsid w:val="00E122B2"/>
    <w:rsid w:val="00E20430"/>
    <w:rsid w:val="00E23DB5"/>
    <w:rsid w:val="00E314B6"/>
    <w:rsid w:val="00E367E5"/>
    <w:rsid w:val="00E42306"/>
    <w:rsid w:val="00E44934"/>
    <w:rsid w:val="00E45C83"/>
    <w:rsid w:val="00E52B4C"/>
    <w:rsid w:val="00E5442F"/>
    <w:rsid w:val="00E6787A"/>
    <w:rsid w:val="00E73021"/>
    <w:rsid w:val="00E7495C"/>
    <w:rsid w:val="00E76C2E"/>
    <w:rsid w:val="00E841AA"/>
    <w:rsid w:val="00E87240"/>
    <w:rsid w:val="00E9493A"/>
    <w:rsid w:val="00EA0E50"/>
    <w:rsid w:val="00EA1772"/>
    <w:rsid w:val="00EB5089"/>
    <w:rsid w:val="00EC6565"/>
    <w:rsid w:val="00ED15EE"/>
    <w:rsid w:val="00EE1A16"/>
    <w:rsid w:val="00EE58AF"/>
    <w:rsid w:val="00F058B7"/>
    <w:rsid w:val="00F13167"/>
    <w:rsid w:val="00F23DD7"/>
    <w:rsid w:val="00F40DF7"/>
    <w:rsid w:val="00F429C8"/>
    <w:rsid w:val="00F47CBF"/>
    <w:rsid w:val="00F502DC"/>
    <w:rsid w:val="00F556BC"/>
    <w:rsid w:val="00F568A0"/>
    <w:rsid w:val="00F57E3C"/>
    <w:rsid w:val="00F6589E"/>
    <w:rsid w:val="00F70AB9"/>
    <w:rsid w:val="00F716E3"/>
    <w:rsid w:val="00F82E0C"/>
    <w:rsid w:val="00F924DF"/>
    <w:rsid w:val="00F942F8"/>
    <w:rsid w:val="00FA1EA2"/>
    <w:rsid w:val="00FA553A"/>
    <w:rsid w:val="00FB02D0"/>
    <w:rsid w:val="00FB39BA"/>
    <w:rsid w:val="00FB75C0"/>
    <w:rsid w:val="00FD1543"/>
    <w:rsid w:val="00FD176B"/>
    <w:rsid w:val="00FE09B1"/>
    <w:rsid w:val="00FF08BA"/>
    <w:rsid w:val="00FF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A65B4"/>
    <w:pPr>
      <w:keepNext/>
      <w:numPr>
        <w:numId w:val="29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642"/>
    <w:pPr>
      <w:keepNext/>
      <w:numPr>
        <w:ilvl w:val="1"/>
        <w:numId w:val="29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54BE5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"/>
    <w:uiPriority w:val="9"/>
    <w:rsid w:val="000A65B4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0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0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0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765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B1D76"/>
  </w:style>
  <w:style w:type="paragraph" w:styleId="21">
    <w:name w:val="toc 2"/>
    <w:basedOn w:val="a"/>
    <w:next w:val="a"/>
    <w:autoRedefine/>
    <w:uiPriority w:val="39"/>
    <w:unhideWhenUsed/>
    <w:rsid w:val="005B1D76"/>
    <w:pPr>
      <w:ind w:leftChars="200" w:left="4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647E-BD83-45DE-BE25-7BA79E96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176</TotalTime>
  <Pages>16</Pages>
  <Words>3910</Words>
  <Characters>22291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Seungjin</dc:creator>
  <cp:lastModifiedBy>Asnir</cp:lastModifiedBy>
  <cp:revision>44</cp:revision>
  <cp:lastPrinted>2012-11-12T01:55:00Z</cp:lastPrinted>
  <dcterms:created xsi:type="dcterms:W3CDTF">2014-12-15T10:26:00Z</dcterms:created>
  <dcterms:modified xsi:type="dcterms:W3CDTF">2014-12-19T04:38:00Z</dcterms:modified>
</cp:coreProperties>
</file>